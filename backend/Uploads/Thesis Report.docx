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243283" w14:textId="32D93001" w:rsidR="001D7465" w:rsidRPr="009818B3" w:rsidRDefault="00BD31A2" w:rsidP="00BD31A2">
      <w:pPr>
        <w:pStyle w:val="Bild"/>
        <w:tabs>
          <w:tab w:val="center" w:pos="3493"/>
        </w:tabs>
      </w:pPr>
      <w:r>
        <w:rPr>
          <w:noProof/>
        </w:rPr>
        <w:drawing>
          <wp:anchor distT="0" distB="0" distL="114300" distR="114300" simplePos="0" relativeHeight="251660288" behindDoc="0" locked="0" layoutInCell="1" allowOverlap="1" wp14:anchorId="444E5942" wp14:editId="511377FE">
            <wp:simplePos x="0" y="0"/>
            <wp:positionH relativeFrom="margin">
              <wp:align>left</wp:align>
            </wp:positionH>
            <wp:positionV relativeFrom="paragraph">
              <wp:posOffset>0</wp:posOffset>
            </wp:positionV>
            <wp:extent cx="1028571" cy="790476"/>
            <wp:effectExtent l="0" t="0" r="635" b="0"/>
            <wp:wrapSquare wrapText="bothSides"/>
            <wp:docPr id="2091690935" name="Grafik 2" descr="Ein Bild, das Logo, Grafiken, Schrift, 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Logo, Grafiken, Schrift, Symbol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1028571" cy="790476"/>
                    </a:xfrm>
                    <a:prstGeom prst="rect">
                      <a:avLst/>
                    </a:prstGeom>
                  </pic:spPr>
                </pic:pic>
              </a:graphicData>
            </a:graphic>
          </wp:anchor>
        </w:drawing>
      </w:r>
    </w:p>
    <w:p w14:paraId="46E180D1" w14:textId="47C02F08" w:rsidR="00BD31A2" w:rsidRDefault="00BD31A2" w:rsidP="00BD31A2">
      <w:pPr>
        <w:pStyle w:val="Bild"/>
        <w:tabs>
          <w:tab w:val="center" w:pos="3493"/>
        </w:tabs>
      </w:pPr>
      <w:r>
        <w:tab/>
      </w:r>
      <w:r>
        <w:br w:type="textWrapping" w:clear="all"/>
      </w:r>
    </w:p>
    <w:p w14:paraId="54179FA0" w14:textId="77777777" w:rsidR="00BD31A2" w:rsidRDefault="00BD31A2" w:rsidP="00BD31A2"/>
    <w:p w14:paraId="2953A4D4" w14:textId="77777777" w:rsidR="00BD31A2" w:rsidRPr="00003E8C" w:rsidRDefault="00BD31A2" w:rsidP="00BD31A2">
      <w:pPr>
        <w:pStyle w:val="Title"/>
        <w:rPr>
          <w:b w:val="0"/>
          <w:bCs/>
          <w:sz w:val="40"/>
          <w:szCs w:val="40"/>
          <w:lang w:val="en-US"/>
        </w:rPr>
      </w:pPr>
      <w:r w:rsidRPr="00003E8C">
        <w:rPr>
          <w:b w:val="0"/>
          <w:bCs/>
          <w:sz w:val="40"/>
          <w:szCs w:val="40"/>
          <w:lang w:val="en-US"/>
        </w:rPr>
        <w:t>Development of an AI-Powered Question Answering System for PDF and Web Content using Retrieval-Augmented Generation</w:t>
      </w:r>
    </w:p>
    <w:p w14:paraId="08E71B7B" w14:textId="77777777" w:rsidR="00BD31A2" w:rsidRDefault="00BD31A2" w:rsidP="00BD31A2">
      <w:pPr>
        <w:tabs>
          <w:tab w:val="left" w:pos="5200"/>
        </w:tabs>
        <w:rPr>
          <w:lang w:val="en-US"/>
        </w:rPr>
      </w:pPr>
    </w:p>
    <w:p w14:paraId="2515F595" w14:textId="77777777" w:rsidR="00BD31A2" w:rsidRPr="00003E8C" w:rsidRDefault="00BD31A2" w:rsidP="00BD31A2">
      <w:pPr>
        <w:tabs>
          <w:tab w:val="left" w:pos="5200"/>
        </w:tabs>
        <w:rPr>
          <w:sz w:val="28"/>
          <w:szCs w:val="28"/>
          <w:lang w:val="en-US"/>
        </w:rPr>
      </w:pPr>
      <w:r>
        <w:rPr>
          <w:lang w:val="en-US"/>
        </w:rPr>
        <w:t xml:space="preserve">                                                    </w:t>
      </w:r>
      <w:r w:rsidRPr="00003E8C">
        <w:rPr>
          <w:sz w:val="28"/>
          <w:szCs w:val="28"/>
          <w:lang w:val="en-US"/>
        </w:rPr>
        <w:t xml:space="preserve">Master Thesis </w:t>
      </w:r>
    </w:p>
    <w:p w14:paraId="567B1BEF" w14:textId="77777777" w:rsidR="00BD31A2" w:rsidRPr="00003E8C" w:rsidRDefault="00BD31A2" w:rsidP="00BD31A2">
      <w:pPr>
        <w:rPr>
          <w:sz w:val="28"/>
          <w:szCs w:val="28"/>
          <w:lang w:val="en-US"/>
        </w:rPr>
      </w:pPr>
      <w:r w:rsidRPr="00003E8C">
        <w:rPr>
          <w:sz w:val="28"/>
          <w:szCs w:val="28"/>
          <w:lang w:val="en-US"/>
        </w:rPr>
        <w:t xml:space="preserve">                                                     </w:t>
      </w:r>
      <w:r>
        <w:rPr>
          <w:sz w:val="28"/>
          <w:szCs w:val="28"/>
          <w:lang w:val="en-US"/>
        </w:rPr>
        <w:t xml:space="preserve"> </w:t>
      </w:r>
      <w:proofErr w:type="gramStart"/>
      <w:r>
        <w:rPr>
          <w:sz w:val="28"/>
          <w:szCs w:val="28"/>
          <w:lang w:val="en-US"/>
        </w:rPr>
        <w:t>b</w:t>
      </w:r>
      <w:r w:rsidRPr="00003E8C">
        <w:rPr>
          <w:sz w:val="28"/>
          <w:szCs w:val="28"/>
          <w:lang w:val="en-US"/>
        </w:rPr>
        <w:t>y</w:t>
      </w:r>
      <w:proofErr w:type="gramEnd"/>
    </w:p>
    <w:p w14:paraId="4BEB929D" w14:textId="77777777" w:rsidR="00BD31A2" w:rsidRPr="009B6700" w:rsidRDefault="00BD31A2" w:rsidP="00BD31A2">
      <w:pPr>
        <w:rPr>
          <w:b/>
          <w:bCs/>
          <w:sz w:val="40"/>
          <w:szCs w:val="40"/>
          <w:lang w:val="en-US"/>
        </w:rPr>
      </w:pPr>
      <w:r>
        <w:rPr>
          <w:lang w:val="en-US"/>
        </w:rPr>
        <w:t xml:space="preserve">                                   </w:t>
      </w:r>
      <w:r w:rsidRPr="009B6700">
        <w:rPr>
          <w:b/>
          <w:bCs/>
          <w:sz w:val="40"/>
          <w:szCs w:val="40"/>
          <w:lang w:val="en-US"/>
        </w:rPr>
        <w:t>Ketan Kishor Darekar</w:t>
      </w:r>
    </w:p>
    <w:p w14:paraId="2764755E" w14:textId="77777777" w:rsidR="00BD31A2" w:rsidRDefault="00BD31A2" w:rsidP="00BD31A2">
      <w:pPr>
        <w:pStyle w:val="Subtitle"/>
        <w:jc w:val="both"/>
        <w:rPr>
          <w:sz w:val="28"/>
          <w:szCs w:val="28"/>
          <w:lang w:val="en-US"/>
        </w:rPr>
      </w:pPr>
      <w:r>
        <w:rPr>
          <w:lang w:val="en-US"/>
        </w:rPr>
        <w:t xml:space="preserve">                          </w:t>
      </w:r>
      <w:r w:rsidRPr="009B6700">
        <w:rPr>
          <w:sz w:val="28"/>
          <w:szCs w:val="28"/>
          <w:lang w:val="en-US"/>
        </w:rPr>
        <w:t>Matriculation number: 11037367</w:t>
      </w:r>
    </w:p>
    <w:p w14:paraId="53F752F1" w14:textId="77777777" w:rsidR="00BD31A2" w:rsidRPr="009B6700" w:rsidRDefault="00BD31A2" w:rsidP="00BD31A2">
      <w:pPr>
        <w:rPr>
          <w:lang w:val="en-US"/>
        </w:rPr>
      </w:pPr>
    </w:p>
    <w:p w14:paraId="5235BF71" w14:textId="77777777" w:rsidR="00BD31A2" w:rsidRPr="009B6700" w:rsidRDefault="00BD31A2" w:rsidP="00BD31A2">
      <w:pPr>
        <w:pStyle w:val="Subtitle"/>
        <w:jc w:val="both"/>
        <w:rPr>
          <w:sz w:val="28"/>
          <w:szCs w:val="28"/>
          <w:lang w:val="en-US"/>
        </w:rPr>
      </w:pPr>
      <w:r>
        <w:rPr>
          <w:sz w:val="28"/>
          <w:szCs w:val="28"/>
          <w:lang w:val="en-US"/>
        </w:rPr>
        <w:t xml:space="preserve">                                       </w:t>
      </w:r>
      <w:r w:rsidRPr="009B6700">
        <w:rPr>
          <w:sz w:val="28"/>
          <w:szCs w:val="28"/>
          <w:lang w:val="en-US"/>
        </w:rPr>
        <w:t>2025-20-06</w:t>
      </w:r>
    </w:p>
    <w:p w14:paraId="72FE2E5C" w14:textId="77777777" w:rsidR="00BD31A2" w:rsidRPr="00B83EB4" w:rsidRDefault="00BD31A2" w:rsidP="00BD31A2">
      <w:pPr>
        <w:pStyle w:val="Subtitle"/>
        <w:rPr>
          <w:lang w:val="en-US"/>
        </w:rPr>
      </w:pPr>
    </w:p>
    <w:p w14:paraId="1C45773C" w14:textId="77777777" w:rsidR="00BD31A2" w:rsidRPr="009B6700" w:rsidRDefault="00BD31A2" w:rsidP="00BD31A2">
      <w:pPr>
        <w:pStyle w:val="Subtitle"/>
        <w:jc w:val="both"/>
        <w:rPr>
          <w:sz w:val="28"/>
          <w:szCs w:val="28"/>
          <w:lang w:val="en-US"/>
        </w:rPr>
      </w:pPr>
      <w:r>
        <w:rPr>
          <w:sz w:val="28"/>
          <w:szCs w:val="28"/>
          <w:lang w:val="en-US"/>
        </w:rPr>
        <w:t xml:space="preserve">                           </w:t>
      </w:r>
      <w:r w:rsidRPr="009B6700">
        <w:rPr>
          <w:sz w:val="28"/>
          <w:szCs w:val="28"/>
          <w:lang w:val="en-US"/>
        </w:rPr>
        <w:t>SRH University Heidelberg</w:t>
      </w:r>
    </w:p>
    <w:p w14:paraId="2FFBFD5C" w14:textId="77777777" w:rsidR="00BD31A2" w:rsidRDefault="00BD31A2" w:rsidP="00BD31A2">
      <w:pPr>
        <w:rPr>
          <w:sz w:val="28"/>
          <w:szCs w:val="28"/>
          <w:lang w:val="en-US"/>
        </w:rPr>
      </w:pPr>
      <w:r w:rsidRPr="009B6700">
        <w:rPr>
          <w:sz w:val="28"/>
          <w:szCs w:val="28"/>
          <w:lang w:val="en-US"/>
        </w:rPr>
        <w:t xml:space="preserve">                         School of Information, Media and Design</w:t>
      </w:r>
    </w:p>
    <w:p w14:paraId="71336D9D" w14:textId="77777777" w:rsidR="00BD31A2" w:rsidRPr="009B6700" w:rsidRDefault="00BD31A2" w:rsidP="00BD31A2">
      <w:pPr>
        <w:rPr>
          <w:sz w:val="28"/>
          <w:szCs w:val="28"/>
          <w:lang w:val="en-US"/>
        </w:rPr>
      </w:pPr>
    </w:p>
    <w:p w14:paraId="5D010CE8" w14:textId="77777777" w:rsidR="00BD31A2" w:rsidRPr="009B6700" w:rsidRDefault="00BD31A2" w:rsidP="00BD31A2">
      <w:pPr>
        <w:pStyle w:val="Subtitle"/>
        <w:jc w:val="both"/>
        <w:rPr>
          <w:sz w:val="28"/>
          <w:szCs w:val="28"/>
          <w:lang w:val="en-US"/>
        </w:rPr>
      </w:pPr>
      <w:r w:rsidRPr="009B6700">
        <w:rPr>
          <w:sz w:val="28"/>
          <w:szCs w:val="28"/>
          <w:lang w:val="en-US"/>
        </w:rPr>
        <w:t xml:space="preserve">              Degree course: MSc Applied Computer Science</w:t>
      </w:r>
    </w:p>
    <w:p w14:paraId="0C58F747" w14:textId="77777777" w:rsidR="00BD31A2" w:rsidRDefault="00BD31A2" w:rsidP="00BD31A2">
      <w:pPr>
        <w:rPr>
          <w:sz w:val="28"/>
          <w:szCs w:val="28"/>
          <w:lang w:val="en-US"/>
        </w:rPr>
      </w:pPr>
      <w:r w:rsidRPr="009B6700">
        <w:rPr>
          <w:sz w:val="28"/>
          <w:szCs w:val="28"/>
          <w:lang w:val="en-US"/>
        </w:rPr>
        <w:t xml:space="preserve">                            </w:t>
      </w:r>
      <w:r>
        <w:rPr>
          <w:sz w:val="28"/>
          <w:szCs w:val="28"/>
          <w:lang w:val="en-US"/>
        </w:rPr>
        <w:t xml:space="preserve"> </w:t>
      </w:r>
      <w:r w:rsidRPr="009B6700">
        <w:rPr>
          <w:sz w:val="28"/>
          <w:szCs w:val="28"/>
          <w:lang w:val="en-US"/>
        </w:rPr>
        <w:t xml:space="preserve"> Major field: Business Computing</w:t>
      </w:r>
    </w:p>
    <w:p w14:paraId="4C130DD9" w14:textId="77777777" w:rsidR="00BD31A2" w:rsidRPr="009B6700" w:rsidRDefault="00BD31A2" w:rsidP="00BD31A2">
      <w:pPr>
        <w:rPr>
          <w:sz w:val="28"/>
          <w:szCs w:val="28"/>
          <w:lang w:val="en-US"/>
        </w:rPr>
      </w:pPr>
    </w:p>
    <w:p w14:paraId="12071A5F" w14:textId="77777777" w:rsidR="00BD31A2" w:rsidRDefault="00BD31A2" w:rsidP="00BD31A2">
      <w:pPr>
        <w:rPr>
          <w:lang w:val="en-US"/>
        </w:rPr>
      </w:pPr>
    </w:p>
    <w:p w14:paraId="358B6E80" w14:textId="77777777" w:rsidR="00BD31A2" w:rsidRPr="009B6700" w:rsidRDefault="00BD31A2" w:rsidP="00BD31A2">
      <w:pPr>
        <w:rPr>
          <w:sz w:val="28"/>
          <w:szCs w:val="28"/>
          <w:lang w:val="en-US"/>
        </w:rPr>
      </w:pPr>
      <w:r w:rsidRPr="009B6700">
        <w:rPr>
          <w:sz w:val="28"/>
          <w:szCs w:val="28"/>
          <w:lang w:val="en-US"/>
        </w:rPr>
        <w:t xml:space="preserve">First Supervisor                  </w:t>
      </w:r>
      <w:r>
        <w:rPr>
          <w:sz w:val="28"/>
          <w:szCs w:val="28"/>
          <w:lang w:val="en-US"/>
        </w:rPr>
        <w:t xml:space="preserve">                                </w:t>
      </w:r>
      <w:r w:rsidRPr="009B6700">
        <w:rPr>
          <w:sz w:val="28"/>
          <w:szCs w:val="28"/>
          <w:lang w:val="en-US"/>
        </w:rPr>
        <w:t>Prof. Dr. Gerd Moeckel</w:t>
      </w:r>
    </w:p>
    <w:p w14:paraId="411B02FC" w14:textId="77777777" w:rsidR="00BD31A2" w:rsidRPr="009B6700" w:rsidRDefault="00BD31A2" w:rsidP="00BD31A2">
      <w:pPr>
        <w:rPr>
          <w:sz w:val="28"/>
          <w:szCs w:val="28"/>
          <w:lang w:val="en-US"/>
        </w:rPr>
      </w:pPr>
      <w:r w:rsidRPr="009B6700">
        <w:rPr>
          <w:sz w:val="28"/>
          <w:szCs w:val="28"/>
          <w:lang w:val="en-US"/>
        </w:rPr>
        <w:t xml:space="preserve">Second Supervisor              </w:t>
      </w:r>
      <w:r>
        <w:rPr>
          <w:sz w:val="28"/>
          <w:szCs w:val="28"/>
          <w:lang w:val="en-US"/>
        </w:rPr>
        <w:t xml:space="preserve">                               </w:t>
      </w:r>
      <w:r w:rsidRPr="009B6700">
        <w:rPr>
          <w:sz w:val="28"/>
          <w:szCs w:val="28"/>
          <w:lang w:val="en-US"/>
        </w:rPr>
        <w:t>Paul Tanzer</w:t>
      </w:r>
    </w:p>
    <w:p w14:paraId="2FB7271C" w14:textId="682D1806" w:rsidR="001D7465" w:rsidRPr="00024112" w:rsidRDefault="006A4BD0" w:rsidP="00BD31A2">
      <w:pPr>
        <w:pStyle w:val="Title"/>
        <w:jc w:val="both"/>
        <w:rPr>
          <w:sz w:val="32"/>
          <w:szCs w:val="32"/>
        </w:rPr>
        <w:sectPr w:rsidR="001D7465" w:rsidRPr="00024112" w:rsidSect="00B14F86">
          <w:headerReference w:type="even" r:id="rId9"/>
          <w:headerReference w:type="default" r:id="rId10"/>
          <w:pgSz w:w="11906" w:h="16838"/>
          <w:pgMar w:top="1418" w:right="1418" w:bottom="1134" w:left="1701" w:header="709" w:footer="709" w:gutter="0"/>
          <w:cols w:space="708"/>
          <w:titlePg/>
          <w:docGrid w:linePitch="360"/>
        </w:sectPr>
      </w:pPr>
      <w:r w:rsidRPr="00E46683">
        <w:rPr>
          <w:sz w:val="32"/>
          <w:szCs w:val="32"/>
        </w:rPr>
        <w:t xml:space="preserve"> </w:t>
      </w:r>
    </w:p>
    <w:p w14:paraId="2375176A" w14:textId="00F3974D" w:rsidR="00E65C08" w:rsidRPr="00E06ECC" w:rsidRDefault="00DE0704" w:rsidP="00E06ECC">
      <w:pPr>
        <w:pStyle w:val="Title"/>
        <w:jc w:val="both"/>
        <w:rPr>
          <w:sz w:val="40"/>
          <w:szCs w:val="40"/>
        </w:rPr>
      </w:pPr>
      <w:bookmarkStart w:id="0" w:name="_Toc480985115"/>
      <w:r w:rsidRPr="00673661">
        <w:rPr>
          <w:sz w:val="40"/>
          <w:szCs w:val="40"/>
        </w:rPr>
        <w:lastRenderedPageBreak/>
        <w:t>A</w:t>
      </w:r>
      <w:bookmarkEnd w:id="0"/>
      <w:r w:rsidR="00BD31A2" w:rsidRPr="00673661">
        <w:rPr>
          <w:sz w:val="40"/>
          <w:szCs w:val="40"/>
        </w:rPr>
        <w:t>bstract</w:t>
      </w:r>
    </w:p>
    <w:p w14:paraId="7F0A9B96" w14:textId="60853F4B" w:rsidR="004B2E6B" w:rsidRDefault="00C6655D" w:rsidP="00BD31A2">
      <w:pPr>
        <w:pStyle w:val="NormalWeb"/>
        <w:spacing w:line="276" w:lineRule="auto"/>
        <w:jc w:val="both"/>
        <w:rPr>
          <w:rFonts w:ascii="Arial" w:hAnsi="Arial" w:cs="Arial"/>
        </w:rPr>
      </w:pPr>
      <w:r w:rsidRPr="00C6655D">
        <w:rPr>
          <w:rFonts w:ascii="Arial" w:hAnsi="Arial" w:cs="Arial"/>
        </w:rPr>
        <w:t xml:space="preserve">I would </w:t>
      </w:r>
    </w:p>
    <w:p w14:paraId="5C2195B3" w14:textId="0893245B" w:rsidR="00AE6402" w:rsidRDefault="00AE6402">
      <w:pPr>
        <w:rPr>
          <w:rFonts w:eastAsia="Times New Roman" w:cs="Arial"/>
          <w:lang w:eastAsia="en-IN"/>
        </w:rPr>
      </w:pPr>
      <w:r>
        <w:rPr>
          <w:rFonts w:cs="Arial"/>
        </w:rPr>
        <w:br w:type="page"/>
      </w:r>
    </w:p>
    <w:p w14:paraId="0DF65424" w14:textId="4779BA64" w:rsidR="0039451B" w:rsidRPr="00673661" w:rsidRDefault="0039451B" w:rsidP="00E65C08">
      <w:pPr>
        <w:pStyle w:val="Title"/>
        <w:jc w:val="both"/>
        <w:rPr>
          <w:sz w:val="40"/>
          <w:szCs w:val="40"/>
        </w:rPr>
      </w:pPr>
      <w:r w:rsidRPr="00673661">
        <w:rPr>
          <w:sz w:val="40"/>
          <w:szCs w:val="40"/>
        </w:rPr>
        <w:lastRenderedPageBreak/>
        <w:t>Declaration of Authorship</w:t>
      </w:r>
    </w:p>
    <w:p w14:paraId="302C933F" w14:textId="77777777" w:rsidR="00E65C08" w:rsidRPr="00E65C08" w:rsidRDefault="00E65C08" w:rsidP="00E65C08"/>
    <w:p w14:paraId="34F7D0D3" w14:textId="4738CBF0" w:rsidR="00BD31A2" w:rsidRDefault="00BD31A2" w:rsidP="00E06ECC">
      <w:pPr>
        <w:spacing w:line="360" w:lineRule="auto"/>
        <w:rPr>
          <w:lang w:val="en-US"/>
        </w:rPr>
      </w:pPr>
      <w:r w:rsidRPr="008141DB">
        <w:rPr>
          <w:lang w:val="en-US"/>
        </w:rPr>
        <w:t>I hereby declare that the thesis submitted is my own unaid</w:t>
      </w:r>
      <w:r>
        <w:rPr>
          <w:lang w:val="en-US"/>
        </w:rPr>
        <w:t xml:space="preserve">ed work. All direct or indirect </w:t>
      </w:r>
      <w:r w:rsidRPr="008141DB">
        <w:rPr>
          <w:lang w:val="en-US"/>
        </w:rPr>
        <w:t xml:space="preserve">sources used </w:t>
      </w:r>
      <w:r>
        <w:rPr>
          <w:lang w:val="en-US"/>
        </w:rPr>
        <w:t>are acknowledged as references.</w:t>
      </w:r>
    </w:p>
    <w:p w14:paraId="22130E6A" w14:textId="77777777" w:rsidR="00BD31A2" w:rsidRPr="008141DB" w:rsidRDefault="00BD31A2" w:rsidP="00E06ECC">
      <w:pPr>
        <w:spacing w:line="360" w:lineRule="auto"/>
        <w:rPr>
          <w:lang w:val="en-US"/>
        </w:rPr>
      </w:pPr>
      <w:r w:rsidRPr="008141DB">
        <w:rPr>
          <w:lang w:val="en-US"/>
        </w:rPr>
        <w:t>I am aware that the thesis in digital form can be exami</w:t>
      </w:r>
      <w:r>
        <w:rPr>
          <w:lang w:val="en-US"/>
        </w:rPr>
        <w:t xml:space="preserve">ned for the use of unauthorized </w:t>
      </w:r>
      <w:r w:rsidRPr="008141DB">
        <w:rPr>
          <w:lang w:val="en-US"/>
        </w:rPr>
        <w:t xml:space="preserve">aid and </w:t>
      </w:r>
      <w:proofErr w:type="gramStart"/>
      <w:r w:rsidRPr="008141DB">
        <w:rPr>
          <w:lang w:val="en-US"/>
        </w:rPr>
        <w:t>in order to</w:t>
      </w:r>
      <w:proofErr w:type="gramEnd"/>
      <w:r w:rsidRPr="008141DB">
        <w:rPr>
          <w:lang w:val="en-US"/>
        </w:rPr>
        <w:t xml:space="preserve"> determine whether the thesis a</w:t>
      </w:r>
      <w:r>
        <w:rPr>
          <w:lang w:val="en-US"/>
        </w:rPr>
        <w:t xml:space="preserve">s a whole or parts incorporated </w:t>
      </w:r>
      <w:r w:rsidRPr="008141DB">
        <w:rPr>
          <w:lang w:val="en-US"/>
        </w:rPr>
        <w:t>in it may be deemed as plagiarism. For the comp</w:t>
      </w:r>
      <w:r>
        <w:rPr>
          <w:lang w:val="en-US"/>
        </w:rPr>
        <w:t xml:space="preserve">arison of my work with existing </w:t>
      </w:r>
      <w:r w:rsidRPr="008141DB">
        <w:rPr>
          <w:lang w:val="en-US"/>
        </w:rPr>
        <w:t>sources I agree that it shall be entered in a data</w:t>
      </w:r>
      <w:r>
        <w:rPr>
          <w:lang w:val="en-US"/>
        </w:rPr>
        <w:t xml:space="preserve">base where it shall also remain </w:t>
      </w:r>
      <w:r w:rsidRPr="008141DB">
        <w:rPr>
          <w:lang w:val="en-US"/>
        </w:rPr>
        <w:t>after examination, to enable comparison with future t</w:t>
      </w:r>
      <w:r>
        <w:rPr>
          <w:lang w:val="en-US"/>
        </w:rPr>
        <w:t xml:space="preserve">heses submitted. Further rights </w:t>
      </w:r>
      <w:r w:rsidRPr="008141DB">
        <w:rPr>
          <w:lang w:val="en-US"/>
        </w:rPr>
        <w:t>of reproduction and usage, however, are not granted here.</w:t>
      </w:r>
    </w:p>
    <w:p w14:paraId="501CB13A" w14:textId="77777777" w:rsidR="00BD31A2" w:rsidRPr="008141DB" w:rsidRDefault="00BD31A2" w:rsidP="00E06ECC">
      <w:pPr>
        <w:spacing w:line="360" w:lineRule="auto"/>
        <w:rPr>
          <w:lang w:val="en-US"/>
        </w:rPr>
      </w:pPr>
      <w:r w:rsidRPr="008141DB">
        <w:rPr>
          <w:lang w:val="en-US"/>
        </w:rPr>
        <w:t>This paper was not previously presented to anothe</w:t>
      </w:r>
      <w:r>
        <w:rPr>
          <w:lang w:val="en-US"/>
        </w:rPr>
        <w:t xml:space="preserve">r examination board and has not </w:t>
      </w:r>
      <w:r w:rsidRPr="008141DB">
        <w:rPr>
          <w:lang w:val="en-US"/>
        </w:rPr>
        <w:t>been published.</w:t>
      </w:r>
    </w:p>
    <w:p w14:paraId="77C7EB2A" w14:textId="77777777" w:rsidR="00BD31A2" w:rsidRPr="008141DB" w:rsidRDefault="00BD31A2" w:rsidP="00BD31A2">
      <w:pPr>
        <w:tabs>
          <w:tab w:val="left" w:leader="underscore" w:pos="2835"/>
          <w:tab w:val="left" w:pos="5103"/>
          <w:tab w:val="left" w:leader="underscore" w:pos="7938"/>
        </w:tabs>
        <w:spacing w:after="0" w:line="240" w:lineRule="auto"/>
        <w:rPr>
          <w:lang w:val="en-US"/>
        </w:rPr>
      </w:pPr>
      <w:r w:rsidRPr="008141DB">
        <w:rPr>
          <w:lang w:val="en-US"/>
        </w:rPr>
        <w:tab/>
      </w:r>
      <w:r w:rsidRPr="008141DB">
        <w:rPr>
          <w:lang w:val="en-US"/>
        </w:rPr>
        <w:tab/>
      </w:r>
      <w:r w:rsidRPr="008141DB">
        <w:rPr>
          <w:lang w:val="en-US"/>
        </w:rPr>
        <w:tab/>
      </w:r>
    </w:p>
    <w:p w14:paraId="44AB65CA" w14:textId="522CD292" w:rsidR="00BD31A2" w:rsidRPr="002762B0" w:rsidRDefault="00BD31A2" w:rsidP="002762B0">
      <w:pPr>
        <w:tabs>
          <w:tab w:val="left" w:pos="5245"/>
        </w:tabs>
        <w:spacing w:line="240" w:lineRule="auto"/>
        <w:rPr>
          <w:lang w:val="en-US"/>
        </w:rPr>
      </w:pPr>
      <w:proofErr w:type="gramStart"/>
      <w:r w:rsidRPr="00F135CA">
        <w:rPr>
          <w:sz w:val="20"/>
          <w:szCs w:val="20"/>
          <w:lang w:val="en-US"/>
        </w:rPr>
        <w:t>first</w:t>
      </w:r>
      <w:proofErr w:type="gramEnd"/>
      <w:r w:rsidRPr="00F135CA">
        <w:rPr>
          <w:sz w:val="20"/>
          <w:szCs w:val="20"/>
          <w:lang w:val="en-US"/>
        </w:rPr>
        <w:t xml:space="preserve"> and last name </w:t>
      </w:r>
      <w:r>
        <w:rPr>
          <w:sz w:val="20"/>
          <w:szCs w:val="20"/>
          <w:lang w:val="en-US"/>
        </w:rPr>
        <w:tab/>
      </w:r>
      <w:r w:rsidRPr="00F135CA">
        <w:rPr>
          <w:sz w:val="20"/>
          <w:szCs w:val="20"/>
          <w:lang w:val="en-US"/>
        </w:rPr>
        <w:t>city, date and signature</w:t>
      </w:r>
    </w:p>
    <w:p w14:paraId="03A4BE83" w14:textId="7E6CDF21" w:rsidR="0039451B" w:rsidRDefault="0039451B" w:rsidP="00BD31A2"/>
    <w:p w14:paraId="5C918A9B" w14:textId="77777777" w:rsidR="00521908" w:rsidRDefault="00521908" w:rsidP="00B14F86"/>
    <w:p w14:paraId="6D64D262" w14:textId="77777777" w:rsidR="00BD31A2" w:rsidRDefault="00BD31A2" w:rsidP="00B14F86"/>
    <w:p w14:paraId="0F6D3C59" w14:textId="77777777" w:rsidR="00BD31A2" w:rsidRDefault="00BD31A2" w:rsidP="00B14F86"/>
    <w:p w14:paraId="71672180" w14:textId="77777777" w:rsidR="00BD31A2" w:rsidRDefault="00BD31A2" w:rsidP="00B14F86"/>
    <w:p w14:paraId="1365E982" w14:textId="77777777" w:rsidR="00BD31A2" w:rsidRDefault="00BD31A2" w:rsidP="00B14F86"/>
    <w:p w14:paraId="577752D4" w14:textId="77777777" w:rsidR="00BD31A2" w:rsidRDefault="00BD31A2" w:rsidP="00B14F86"/>
    <w:p w14:paraId="0AEB386D" w14:textId="77777777" w:rsidR="00BD31A2" w:rsidRDefault="00BD31A2" w:rsidP="00B14F86"/>
    <w:p w14:paraId="46A86B32" w14:textId="77777777" w:rsidR="00BD31A2" w:rsidRDefault="00BD31A2" w:rsidP="00B14F86"/>
    <w:p w14:paraId="1CBBF30A" w14:textId="77777777" w:rsidR="00BD31A2" w:rsidRDefault="00BD31A2" w:rsidP="00B14F86"/>
    <w:p w14:paraId="29B3169F" w14:textId="77777777" w:rsidR="00BD31A2" w:rsidRDefault="00BD31A2" w:rsidP="00B14F86"/>
    <w:p w14:paraId="45E29CEE" w14:textId="77777777" w:rsidR="00BD31A2" w:rsidRDefault="00BD31A2" w:rsidP="00B14F86"/>
    <w:p w14:paraId="37472912" w14:textId="77777777" w:rsidR="00E65C08" w:rsidRDefault="00E65C08" w:rsidP="00E65C08">
      <w:pPr>
        <w:pStyle w:val="Title"/>
      </w:pPr>
    </w:p>
    <w:p w14:paraId="4B38F8F5" w14:textId="3FFF6670" w:rsidR="00BD31A2" w:rsidRPr="00673661" w:rsidRDefault="00BD31A2" w:rsidP="00E65C08">
      <w:pPr>
        <w:pStyle w:val="Title"/>
        <w:jc w:val="both"/>
        <w:rPr>
          <w:sz w:val="40"/>
          <w:szCs w:val="40"/>
        </w:rPr>
      </w:pPr>
      <w:r w:rsidRPr="00673661">
        <w:rPr>
          <w:sz w:val="40"/>
          <w:szCs w:val="40"/>
        </w:rPr>
        <w:t>Acknowledgements</w:t>
      </w:r>
    </w:p>
    <w:p w14:paraId="417281BF" w14:textId="77777777" w:rsidR="00E65C08" w:rsidRPr="00E65C08" w:rsidRDefault="00E65C08" w:rsidP="00E65C08"/>
    <w:p w14:paraId="6BC86AB6" w14:textId="77777777" w:rsidR="00BD31A2" w:rsidRDefault="00BD31A2" w:rsidP="00E06ECC">
      <w:pPr>
        <w:spacing w:line="360" w:lineRule="auto"/>
      </w:pPr>
      <w:r w:rsidRPr="002C2EA9">
        <w:t>I’m deeply thankful to Prof. Dr. Gerd Moeckel and Paul Tanzer for their invaluable guidance, advice, and valuable support throughout the research and development of this thesis. Their experience, expertise and encouragement have been influenced me to understanding the topic in depth and completing my work.</w:t>
      </w:r>
    </w:p>
    <w:p w14:paraId="02B2B285" w14:textId="77777777" w:rsidR="00BD31A2" w:rsidRDefault="00BD31A2" w:rsidP="00E06ECC">
      <w:pPr>
        <w:spacing w:line="360" w:lineRule="auto"/>
      </w:pPr>
      <w:r w:rsidRPr="002C2EA9">
        <w:t xml:space="preserve"> I’m also thankful to my family and friends, whose encouragement, patience and support during this journey. Your belief in me has motivated me to approach this research with full of dedication. I’m forever grateful to your love and support</w:t>
      </w:r>
    </w:p>
    <w:p w14:paraId="4327B178" w14:textId="77777777" w:rsidR="00BD31A2" w:rsidRPr="00BD31A2" w:rsidRDefault="00BD31A2" w:rsidP="00BD31A2"/>
    <w:p w14:paraId="7C24657E" w14:textId="63B3B069" w:rsidR="00BD31A2" w:rsidRDefault="00BD31A2" w:rsidP="00B14F86"/>
    <w:p w14:paraId="6026B709" w14:textId="77777777" w:rsidR="00BD31A2" w:rsidRDefault="00BD31A2" w:rsidP="00B14F86"/>
    <w:p w14:paraId="66078796" w14:textId="77777777" w:rsidR="00BD31A2" w:rsidRPr="009818B3" w:rsidRDefault="00BD31A2" w:rsidP="00B14F86">
      <w:pPr>
        <w:sectPr w:rsidR="00BD31A2" w:rsidRPr="009818B3" w:rsidSect="00E46683">
          <w:headerReference w:type="default" r:id="rId11"/>
          <w:headerReference w:type="first" r:id="rId12"/>
          <w:pgSz w:w="11906" w:h="16838"/>
          <w:pgMar w:top="1418" w:right="1418" w:bottom="1134" w:left="1701" w:header="709" w:footer="709" w:gutter="0"/>
          <w:pgNumType w:fmt="upperRoman" w:start="1"/>
          <w:cols w:space="708"/>
          <w:titlePg/>
          <w:docGrid w:linePitch="360"/>
        </w:sectPr>
      </w:pPr>
    </w:p>
    <w:p w14:paraId="10F6BB04" w14:textId="31F27614" w:rsidR="001D7465" w:rsidRPr="00673661" w:rsidRDefault="00FC5A19" w:rsidP="00E65C08">
      <w:pPr>
        <w:pStyle w:val="Title"/>
        <w:jc w:val="both"/>
        <w:rPr>
          <w:sz w:val="40"/>
          <w:szCs w:val="40"/>
        </w:rPr>
      </w:pPr>
      <w:r w:rsidRPr="00673661">
        <w:rPr>
          <w:sz w:val="40"/>
          <w:szCs w:val="40"/>
        </w:rPr>
        <w:lastRenderedPageBreak/>
        <w:t>Table of Content</w:t>
      </w:r>
      <w:r w:rsidR="000E14E0" w:rsidRPr="00673661">
        <w:rPr>
          <w:sz w:val="40"/>
          <w:szCs w:val="40"/>
        </w:rPr>
        <w:t>s</w:t>
      </w:r>
      <w:r w:rsidR="001D7465" w:rsidRPr="00673661">
        <w:rPr>
          <w:sz w:val="40"/>
          <w:szCs w:val="40"/>
        </w:rPr>
        <w:t xml:space="preserve"> </w:t>
      </w:r>
    </w:p>
    <w:p w14:paraId="0D6F2813" w14:textId="77777777" w:rsidR="00E65C08" w:rsidRPr="00E65C08" w:rsidRDefault="00E65C08" w:rsidP="00E65C08"/>
    <w:p w14:paraId="3E2A878A" w14:textId="7EA6C4B0" w:rsidR="00F276EE" w:rsidRDefault="00786E3B">
      <w:pPr>
        <w:pStyle w:val="TOC1"/>
        <w:tabs>
          <w:tab w:val="left" w:pos="737"/>
          <w:tab w:val="right" w:leader="dot" w:pos="8777"/>
        </w:tabs>
        <w:rPr>
          <w:rFonts w:asciiTheme="minorHAnsi" w:eastAsiaTheme="minorEastAsia" w:hAnsiTheme="minorHAnsi"/>
          <w:b w:val="0"/>
          <w:noProof/>
          <w:kern w:val="2"/>
          <w:lang w:eastAsia="en-IN"/>
          <w14:ligatures w14:val="standardContextual"/>
        </w:rPr>
      </w:pPr>
      <w:r>
        <w:rPr>
          <w:sz w:val="28"/>
        </w:rPr>
        <w:fldChar w:fldCharType="begin"/>
      </w:r>
      <w:r>
        <w:rPr>
          <w:sz w:val="28"/>
        </w:rPr>
        <w:instrText xml:space="preserve"> TOC \o "1-3" \h \z \u </w:instrText>
      </w:r>
      <w:r>
        <w:rPr>
          <w:sz w:val="28"/>
        </w:rPr>
        <w:fldChar w:fldCharType="separate"/>
      </w:r>
      <w:hyperlink w:anchor="_Toc199668339" w:history="1">
        <w:r w:rsidR="00F276EE" w:rsidRPr="00487E5B">
          <w:rPr>
            <w:rStyle w:val="Hyperlink"/>
            <w:noProof/>
          </w:rPr>
          <w:t>1</w:t>
        </w:r>
        <w:r w:rsidR="00F276EE">
          <w:rPr>
            <w:rFonts w:asciiTheme="minorHAnsi" w:eastAsiaTheme="minorEastAsia" w:hAnsiTheme="minorHAnsi"/>
            <w:b w:val="0"/>
            <w:noProof/>
            <w:kern w:val="2"/>
            <w:lang w:eastAsia="en-IN"/>
            <w14:ligatures w14:val="standardContextual"/>
          </w:rPr>
          <w:tab/>
        </w:r>
        <w:r w:rsidR="00F276EE" w:rsidRPr="00487E5B">
          <w:rPr>
            <w:rStyle w:val="Hyperlink"/>
            <w:noProof/>
          </w:rPr>
          <w:t>Introduction</w:t>
        </w:r>
        <w:r w:rsidR="00F276EE">
          <w:rPr>
            <w:noProof/>
            <w:webHidden/>
          </w:rPr>
          <w:tab/>
        </w:r>
        <w:r w:rsidR="00F276EE">
          <w:rPr>
            <w:noProof/>
            <w:webHidden/>
          </w:rPr>
          <w:fldChar w:fldCharType="begin"/>
        </w:r>
        <w:r w:rsidR="00F276EE">
          <w:rPr>
            <w:noProof/>
            <w:webHidden/>
          </w:rPr>
          <w:instrText xml:space="preserve"> PAGEREF _Toc199668339 \h </w:instrText>
        </w:r>
        <w:r w:rsidR="00F276EE">
          <w:rPr>
            <w:noProof/>
            <w:webHidden/>
          </w:rPr>
        </w:r>
        <w:r w:rsidR="00F276EE">
          <w:rPr>
            <w:noProof/>
            <w:webHidden/>
          </w:rPr>
          <w:fldChar w:fldCharType="separate"/>
        </w:r>
        <w:r w:rsidR="00F276EE">
          <w:rPr>
            <w:noProof/>
            <w:webHidden/>
          </w:rPr>
          <w:t>1</w:t>
        </w:r>
        <w:r w:rsidR="00F276EE">
          <w:rPr>
            <w:noProof/>
            <w:webHidden/>
          </w:rPr>
          <w:fldChar w:fldCharType="end"/>
        </w:r>
      </w:hyperlink>
    </w:p>
    <w:p w14:paraId="009E8D5B" w14:textId="3B9F4DEF" w:rsidR="00F276EE" w:rsidRDefault="00F276EE">
      <w:pPr>
        <w:pStyle w:val="TOC1"/>
        <w:tabs>
          <w:tab w:val="left" w:pos="737"/>
          <w:tab w:val="right" w:leader="dot" w:pos="8777"/>
        </w:tabs>
        <w:rPr>
          <w:rFonts w:asciiTheme="minorHAnsi" w:eastAsiaTheme="minorEastAsia" w:hAnsiTheme="minorHAnsi"/>
          <w:b w:val="0"/>
          <w:noProof/>
          <w:kern w:val="2"/>
          <w:lang w:eastAsia="en-IN"/>
          <w14:ligatures w14:val="standardContextual"/>
        </w:rPr>
      </w:pPr>
      <w:hyperlink w:anchor="_Toc199668340" w:history="1">
        <w:r w:rsidRPr="00487E5B">
          <w:rPr>
            <w:rStyle w:val="Hyperlink"/>
            <w:noProof/>
          </w:rPr>
          <w:t>2</w:t>
        </w:r>
        <w:r>
          <w:rPr>
            <w:rFonts w:asciiTheme="minorHAnsi" w:eastAsiaTheme="minorEastAsia" w:hAnsiTheme="minorHAnsi"/>
            <w:b w:val="0"/>
            <w:noProof/>
            <w:kern w:val="2"/>
            <w:lang w:eastAsia="en-IN"/>
            <w14:ligatures w14:val="standardContextual"/>
          </w:rPr>
          <w:tab/>
        </w:r>
        <w:r w:rsidRPr="00487E5B">
          <w:rPr>
            <w:rStyle w:val="Hyperlink"/>
            <w:noProof/>
          </w:rPr>
          <w:t>Literature Review</w:t>
        </w:r>
        <w:r>
          <w:rPr>
            <w:noProof/>
            <w:webHidden/>
          </w:rPr>
          <w:tab/>
        </w:r>
        <w:r>
          <w:rPr>
            <w:noProof/>
            <w:webHidden/>
          </w:rPr>
          <w:fldChar w:fldCharType="begin"/>
        </w:r>
        <w:r>
          <w:rPr>
            <w:noProof/>
            <w:webHidden/>
          </w:rPr>
          <w:instrText xml:space="preserve"> PAGEREF _Toc199668340 \h </w:instrText>
        </w:r>
        <w:r>
          <w:rPr>
            <w:noProof/>
            <w:webHidden/>
          </w:rPr>
        </w:r>
        <w:r>
          <w:rPr>
            <w:noProof/>
            <w:webHidden/>
          </w:rPr>
          <w:fldChar w:fldCharType="separate"/>
        </w:r>
        <w:r>
          <w:rPr>
            <w:noProof/>
            <w:webHidden/>
          </w:rPr>
          <w:t>2</w:t>
        </w:r>
        <w:r>
          <w:rPr>
            <w:noProof/>
            <w:webHidden/>
          </w:rPr>
          <w:fldChar w:fldCharType="end"/>
        </w:r>
      </w:hyperlink>
    </w:p>
    <w:p w14:paraId="5DA195D4" w14:textId="7C97BB91" w:rsidR="00F276EE" w:rsidRDefault="00F276EE">
      <w:pPr>
        <w:pStyle w:val="TOC2"/>
        <w:tabs>
          <w:tab w:val="left" w:pos="737"/>
          <w:tab w:val="right" w:leader="dot" w:pos="8777"/>
        </w:tabs>
        <w:rPr>
          <w:rFonts w:asciiTheme="minorHAnsi" w:eastAsiaTheme="minorEastAsia" w:hAnsiTheme="minorHAnsi"/>
          <w:noProof/>
          <w:kern w:val="2"/>
          <w:lang w:eastAsia="en-IN"/>
          <w14:ligatures w14:val="standardContextual"/>
        </w:rPr>
      </w:pPr>
      <w:hyperlink w:anchor="_Toc199668341" w:history="1">
        <w:r w:rsidRPr="00487E5B">
          <w:rPr>
            <w:rStyle w:val="Hyperlink"/>
            <w:noProof/>
          </w:rPr>
          <w:t>2.1</w:t>
        </w:r>
        <w:r>
          <w:rPr>
            <w:rFonts w:asciiTheme="minorHAnsi" w:eastAsiaTheme="minorEastAsia" w:hAnsiTheme="minorHAnsi"/>
            <w:noProof/>
            <w:kern w:val="2"/>
            <w:lang w:eastAsia="en-IN"/>
            <w14:ligatures w14:val="standardContextual"/>
          </w:rPr>
          <w:tab/>
        </w:r>
        <w:r w:rsidRPr="00487E5B">
          <w:rPr>
            <w:rStyle w:val="Hyperlink"/>
            <w:noProof/>
          </w:rPr>
          <w:t>Foundations of Retrieval-Augmented Generation (RAG)</w:t>
        </w:r>
        <w:r>
          <w:rPr>
            <w:noProof/>
            <w:webHidden/>
          </w:rPr>
          <w:tab/>
        </w:r>
        <w:r>
          <w:rPr>
            <w:noProof/>
            <w:webHidden/>
          </w:rPr>
          <w:fldChar w:fldCharType="begin"/>
        </w:r>
        <w:r>
          <w:rPr>
            <w:noProof/>
            <w:webHidden/>
          </w:rPr>
          <w:instrText xml:space="preserve"> PAGEREF _Toc199668341 \h </w:instrText>
        </w:r>
        <w:r>
          <w:rPr>
            <w:noProof/>
            <w:webHidden/>
          </w:rPr>
        </w:r>
        <w:r>
          <w:rPr>
            <w:noProof/>
            <w:webHidden/>
          </w:rPr>
          <w:fldChar w:fldCharType="separate"/>
        </w:r>
        <w:r>
          <w:rPr>
            <w:noProof/>
            <w:webHidden/>
          </w:rPr>
          <w:t>2</w:t>
        </w:r>
        <w:r>
          <w:rPr>
            <w:noProof/>
            <w:webHidden/>
          </w:rPr>
          <w:fldChar w:fldCharType="end"/>
        </w:r>
      </w:hyperlink>
    </w:p>
    <w:p w14:paraId="1AFDC195" w14:textId="21A28B51" w:rsidR="00F276EE" w:rsidRDefault="00F276EE">
      <w:pPr>
        <w:pStyle w:val="TOC3"/>
        <w:tabs>
          <w:tab w:val="left" w:pos="1680"/>
          <w:tab w:val="right" w:leader="dot" w:pos="8777"/>
        </w:tabs>
        <w:rPr>
          <w:rFonts w:asciiTheme="minorHAnsi" w:eastAsiaTheme="minorEastAsia" w:hAnsiTheme="minorHAnsi"/>
          <w:noProof/>
          <w:kern w:val="2"/>
          <w:sz w:val="24"/>
          <w:lang w:eastAsia="en-IN"/>
          <w14:ligatures w14:val="standardContextual"/>
        </w:rPr>
      </w:pPr>
      <w:hyperlink w:anchor="_Toc199668342" w:history="1">
        <w:r w:rsidRPr="00487E5B">
          <w:rPr>
            <w:rStyle w:val="Hyperlink"/>
            <w:noProof/>
          </w:rPr>
          <w:t>2.1.1</w:t>
        </w:r>
        <w:r>
          <w:rPr>
            <w:rFonts w:asciiTheme="minorHAnsi" w:eastAsiaTheme="minorEastAsia" w:hAnsiTheme="minorHAnsi"/>
            <w:noProof/>
            <w:kern w:val="2"/>
            <w:sz w:val="24"/>
            <w:lang w:eastAsia="en-IN"/>
            <w14:ligatures w14:val="standardContextual"/>
          </w:rPr>
          <w:tab/>
        </w:r>
        <w:r w:rsidRPr="00487E5B">
          <w:rPr>
            <w:rStyle w:val="Hyperlink"/>
            <w:noProof/>
          </w:rPr>
          <w:t>Understanding RAG: Concept and Origins</w:t>
        </w:r>
        <w:r>
          <w:rPr>
            <w:noProof/>
            <w:webHidden/>
          </w:rPr>
          <w:tab/>
        </w:r>
        <w:r>
          <w:rPr>
            <w:noProof/>
            <w:webHidden/>
          </w:rPr>
          <w:fldChar w:fldCharType="begin"/>
        </w:r>
        <w:r>
          <w:rPr>
            <w:noProof/>
            <w:webHidden/>
          </w:rPr>
          <w:instrText xml:space="preserve"> PAGEREF _Toc199668342 \h </w:instrText>
        </w:r>
        <w:r>
          <w:rPr>
            <w:noProof/>
            <w:webHidden/>
          </w:rPr>
        </w:r>
        <w:r>
          <w:rPr>
            <w:noProof/>
            <w:webHidden/>
          </w:rPr>
          <w:fldChar w:fldCharType="separate"/>
        </w:r>
        <w:r>
          <w:rPr>
            <w:noProof/>
            <w:webHidden/>
          </w:rPr>
          <w:t>2</w:t>
        </w:r>
        <w:r>
          <w:rPr>
            <w:noProof/>
            <w:webHidden/>
          </w:rPr>
          <w:fldChar w:fldCharType="end"/>
        </w:r>
      </w:hyperlink>
    </w:p>
    <w:p w14:paraId="13F82EB9" w14:textId="7D54D969" w:rsidR="00F276EE" w:rsidRDefault="00F276EE">
      <w:pPr>
        <w:pStyle w:val="TOC3"/>
        <w:tabs>
          <w:tab w:val="left" w:pos="1680"/>
          <w:tab w:val="right" w:leader="dot" w:pos="8777"/>
        </w:tabs>
        <w:rPr>
          <w:rFonts w:asciiTheme="minorHAnsi" w:eastAsiaTheme="minorEastAsia" w:hAnsiTheme="minorHAnsi"/>
          <w:noProof/>
          <w:kern w:val="2"/>
          <w:sz w:val="24"/>
          <w:lang w:eastAsia="en-IN"/>
          <w14:ligatures w14:val="standardContextual"/>
        </w:rPr>
      </w:pPr>
      <w:hyperlink w:anchor="_Toc199668343" w:history="1">
        <w:r w:rsidRPr="00487E5B">
          <w:rPr>
            <w:rStyle w:val="Hyperlink"/>
            <w:noProof/>
          </w:rPr>
          <w:t>2.1.2</w:t>
        </w:r>
        <w:r>
          <w:rPr>
            <w:rFonts w:asciiTheme="minorHAnsi" w:eastAsiaTheme="minorEastAsia" w:hAnsiTheme="minorHAnsi"/>
            <w:noProof/>
            <w:kern w:val="2"/>
            <w:sz w:val="24"/>
            <w:lang w:eastAsia="en-IN"/>
            <w14:ligatures w14:val="standardContextual"/>
          </w:rPr>
          <w:tab/>
        </w:r>
        <w:r w:rsidRPr="00487E5B">
          <w:rPr>
            <w:rStyle w:val="Hyperlink"/>
            <w:noProof/>
          </w:rPr>
          <w:t>The Hallucination Problem in LLMs</w:t>
        </w:r>
        <w:r>
          <w:rPr>
            <w:noProof/>
            <w:webHidden/>
          </w:rPr>
          <w:tab/>
        </w:r>
        <w:r>
          <w:rPr>
            <w:noProof/>
            <w:webHidden/>
          </w:rPr>
          <w:fldChar w:fldCharType="begin"/>
        </w:r>
        <w:r>
          <w:rPr>
            <w:noProof/>
            <w:webHidden/>
          </w:rPr>
          <w:instrText xml:space="preserve"> PAGEREF _Toc199668343 \h </w:instrText>
        </w:r>
        <w:r>
          <w:rPr>
            <w:noProof/>
            <w:webHidden/>
          </w:rPr>
        </w:r>
        <w:r>
          <w:rPr>
            <w:noProof/>
            <w:webHidden/>
          </w:rPr>
          <w:fldChar w:fldCharType="separate"/>
        </w:r>
        <w:r>
          <w:rPr>
            <w:noProof/>
            <w:webHidden/>
          </w:rPr>
          <w:t>3</w:t>
        </w:r>
        <w:r>
          <w:rPr>
            <w:noProof/>
            <w:webHidden/>
          </w:rPr>
          <w:fldChar w:fldCharType="end"/>
        </w:r>
      </w:hyperlink>
    </w:p>
    <w:p w14:paraId="33252E86" w14:textId="33919618" w:rsidR="00F276EE" w:rsidRDefault="00F276EE">
      <w:pPr>
        <w:pStyle w:val="TOC3"/>
        <w:tabs>
          <w:tab w:val="left" w:pos="1680"/>
          <w:tab w:val="right" w:leader="dot" w:pos="8777"/>
        </w:tabs>
        <w:rPr>
          <w:rFonts w:asciiTheme="minorHAnsi" w:eastAsiaTheme="minorEastAsia" w:hAnsiTheme="minorHAnsi"/>
          <w:noProof/>
          <w:kern w:val="2"/>
          <w:sz w:val="24"/>
          <w:lang w:eastAsia="en-IN"/>
          <w14:ligatures w14:val="standardContextual"/>
        </w:rPr>
      </w:pPr>
      <w:hyperlink w:anchor="_Toc199668344" w:history="1">
        <w:r w:rsidRPr="00487E5B">
          <w:rPr>
            <w:rStyle w:val="Hyperlink"/>
            <w:noProof/>
          </w:rPr>
          <w:t>2.1.3</w:t>
        </w:r>
        <w:r>
          <w:rPr>
            <w:rFonts w:asciiTheme="minorHAnsi" w:eastAsiaTheme="minorEastAsia" w:hAnsiTheme="minorHAnsi"/>
            <w:noProof/>
            <w:kern w:val="2"/>
            <w:sz w:val="24"/>
            <w:lang w:eastAsia="en-IN"/>
            <w14:ligatures w14:val="standardContextual"/>
          </w:rPr>
          <w:tab/>
        </w:r>
        <w:r w:rsidRPr="00487E5B">
          <w:rPr>
            <w:rStyle w:val="Hyperlink"/>
            <w:noProof/>
          </w:rPr>
          <w:t>From Open-Domain QA to Specialized Applications</w:t>
        </w:r>
        <w:r>
          <w:rPr>
            <w:noProof/>
            <w:webHidden/>
          </w:rPr>
          <w:tab/>
        </w:r>
        <w:r>
          <w:rPr>
            <w:noProof/>
            <w:webHidden/>
          </w:rPr>
          <w:fldChar w:fldCharType="begin"/>
        </w:r>
        <w:r>
          <w:rPr>
            <w:noProof/>
            <w:webHidden/>
          </w:rPr>
          <w:instrText xml:space="preserve"> PAGEREF _Toc199668344 \h </w:instrText>
        </w:r>
        <w:r>
          <w:rPr>
            <w:noProof/>
            <w:webHidden/>
          </w:rPr>
        </w:r>
        <w:r>
          <w:rPr>
            <w:noProof/>
            <w:webHidden/>
          </w:rPr>
          <w:fldChar w:fldCharType="separate"/>
        </w:r>
        <w:r>
          <w:rPr>
            <w:noProof/>
            <w:webHidden/>
          </w:rPr>
          <w:t>3</w:t>
        </w:r>
        <w:r>
          <w:rPr>
            <w:noProof/>
            <w:webHidden/>
          </w:rPr>
          <w:fldChar w:fldCharType="end"/>
        </w:r>
      </w:hyperlink>
    </w:p>
    <w:p w14:paraId="347690D0" w14:textId="6B2F072C" w:rsidR="00F276EE" w:rsidRDefault="00F276EE">
      <w:pPr>
        <w:pStyle w:val="TOC2"/>
        <w:tabs>
          <w:tab w:val="left" w:pos="737"/>
          <w:tab w:val="right" w:leader="dot" w:pos="8777"/>
        </w:tabs>
        <w:rPr>
          <w:rFonts w:asciiTheme="minorHAnsi" w:eastAsiaTheme="minorEastAsia" w:hAnsiTheme="minorHAnsi"/>
          <w:noProof/>
          <w:kern w:val="2"/>
          <w:lang w:eastAsia="en-IN"/>
          <w14:ligatures w14:val="standardContextual"/>
        </w:rPr>
      </w:pPr>
      <w:hyperlink w:anchor="_Toc199668345" w:history="1">
        <w:r w:rsidRPr="00487E5B">
          <w:rPr>
            <w:rStyle w:val="Hyperlink"/>
            <w:noProof/>
          </w:rPr>
          <w:t>2.2</w:t>
        </w:r>
        <w:r>
          <w:rPr>
            <w:rFonts w:asciiTheme="minorHAnsi" w:eastAsiaTheme="minorEastAsia" w:hAnsiTheme="minorHAnsi"/>
            <w:noProof/>
            <w:kern w:val="2"/>
            <w:lang w:eastAsia="en-IN"/>
            <w14:ligatures w14:val="standardContextual"/>
          </w:rPr>
          <w:tab/>
        </w:r>
        <w:r w:rsidRPr="00487E5B">
          <w:rPr>
            <w:rStyle w:val="Hyperlink"/>
            <w:noProof/>
          </w:rPr>
          <w:t>Core Architecture and Components of RAG</w:t>
        </w:r>
        <w:r>
          <w:rPr>
            <w:noProof/>
            <w:webHidden/>
          </w:rPr>
          <w:tab/>
        </w:r>
        <w:r>
          <w:rPr>
            <w:noProof/>
            <w:webHidden/>
          </w:rPr>
          <w:fldChar w:fldCharType="begin"/>
        </w:r>
        <w:r>
          <w:rPr>
            <w:noProof/>
            <w:webHidden/>
          </w:rPr>
          <w:instrText xml:space="preserve"> PAGEREF _Toc199668345 \h </w:instrText>
        </w:r>
        <w:r>
          <w:rPr>
            <w:noProof/>
            <w:webHidden/>
          </w:rPr>
        </w:r>
        <w:r>
          <w:rPr>
            <w:noProof/>
            <w:webHidden/>
          </w:rPr>
          <w:fldChar w:fldCharType="separate"/>
        </w:r>
        <w:r>
          <w:rPr>
            <w:noProof/>
            <w:webHidden/>
          </w:rPr>
          <w:t>4</w:t>
        </w:r>
        <w:r>
          <w:rPr>
            <w:noProof/>
            <w:webHidden/>
          </w:rPr>
          <w:fldChar w:fldCharType="end"/>
        </w:r>
      </w:hyperlink>
    </w:p>
    <w:p w14:paraId="439E5600" w14:textId="3784F36A" w:rsidR="00F276EE" w:rsidRDefault="00F276EE">
      <w:pPr>
        <w:pStyle w:val="TOC3"/>
        <w:tabs>
          <w:tab w:val="left" w:pos="1680"/>
          <w:tab w:val="right" w:leader="dot" w:pos="8777"/>
        </w:tabs>
        <w:rPr>
          <w:rFonts w:asciiTheme="minorHAnsi" w:eastAsiaTheme="minorEastAsia" w:hAnsiTheme="minorHAnsi"/>
          <w:noProof/>
          <w:kern w:val="2"/>
          <w:sz w:val="24"/>
          <w:lang w:eastAsia="en-IN"/>
          <w14:ligatures w14:val="standardContextual"/>
        </w:rPr>
      </w:pPr>
      <w:hyperlink w:anchor="_Toc199668346" w:history="1">
        <w:r w:rsidRPr="00487E5B">
          <w:rPr>
            <w:rStyle w:val="Hyperlink"/>
            <w:noProof/>
          </w:rPr>
          <w:t>2.2.1</w:t>
        </w:r>
        <w:r>
          <w:rPr>
            <w:rFonts w:asciiTheme="minorHAnsi" w:eastAsiaTheme="minorEastAsia" w:hAnsiTheme="minorHAnsi"/>
            <w:noProof/>
            <w:kern w:val="2"/>
            <w:sz w:val="24"/>
            <w:lang w:eastAsia="en-IN"/>
            <w14:ligatures w14:val="standardContextual"/>
          </w:rPr>
          <w:tab/>
        </w:r>
        <w:r w:rsidRPr="00487E5B">
          <w:rPr>
            <w:rStyle w:val="Hyperlink"/>
            <w:noProof/>
          </w:rPr>
          <w:t>The Retriever: Dense, Sparse, and Hybrid Models</w:t>
        </w:r>
        <w:r>
          <w:rPr>
            <w:noProof/>
            <w:webHidden/>
          </w:rPr>
          <w:tab/>
        </w:r>
        <w:r>
          <w:rPr>
            <w:noProof/>
            <w:webHidden/>
          </w:rPr>
          <w:fldChar w:fldCharType="begin"/>
        </w:r>
        <w:r>
          <w:rPr>
            <w:noProof/>
            <w:webHidden/>
          </w:rPr>
          <w:instrText xml:space="preserve"> PAGEREF _Toc199668346 \h </w:instrText>
        </w:r>
        <w:r>
          <w:rPr>
            <w:noProof/>
            <w:webHidden/>
          </w:rPr>
        </w:r>
        <w:r>
          <w:rPr>
            <w:noProof/>
            <w:webHidden/>
          </w:rPr>
          <w:fldChar w:fldCharType="separate"/>
        </w:r>
        <w:r>
          <w:rPr>
            <w:noProof/>
            <w:webHidden/>
          </w:rPr>
          <w:t>4</w:t>
        </w:r>
        <w:r>
          <w:rPr>
            <w:noProof/>
            <w:webHidden/>
          </w:rPr>
          <w:fldChar w:fldCharType="end"/>
        </w:r>
      </w:hyperlink>
    </w:p>
    <w:p w14:paraId="2C56210F" w14:textId="6493080E" w:rsidR="00F276EE" w:rsidRDefault="00F276EE">
      <w:pPr>
        <w:pStyle w:val="TOC3"/>
        <w:tabs>
          <w:tab w:val="left" w:pos="1680"/>
          <w:tab w:val="right" w:leader="dot" w:pos="8777"/>
        </w:tabs>
        <w:rPr>
          <w:rFonts w:asciiTheme="minorHAnsi" w:eastAsiaTheme="minorEastAsia" w:hAnsiTheme="minorHAnsi"/>
          <w:noProof/>
          <w:kern w:val="2"/>
          <w:sz w:val="24"/>
          <w:lang w:eastAsia="en-IN"/>
          <w14:ligatures w14:val="standardContextual"/>
        </w:rPr>
      </w:pPr>
      <w:hyperlink w:anchor="_Toc199668347" w:history="1">
        <w:r w:rsidRPr="00487E5B">
          <w:rPr>
            <w:rStyle w:val="Hyperlink"/>
            <w:noProof/>
          </w:rPr>
          <w:t>2.2.2</w:t>
        </w:r>
        <w:r>
          <w:rPr>
            <w:rFonts w:asciiTheme="minorHAnsi" w:eastAsiaTheme="minorEastAsia" w:hAnsiTheme="minorHAnsi"/>
            <w:noProof/>
            <w:kern w:val="2"/>
            <w:sz w:val="24"/>
            <w:lang w:eastAsia="en-IN"/>
            <w14:ligatures w14:val="standardContextual"/>
          </w:rPr>
          <w:tab/>
        </w:r>
        <w:r w:rsidRPr="00487E5B">
          <w:rPr>
            <w:rStyle w:val="Hyperlink"/>
            <w:noProof/>
          </w:rPr>
          <w:t>The Generator: LLMs and Response Formulation</w:t>
        </w:r>
        <w:r>
          <w:rPr>
            <w:noProof/>
            <w:webHidden/>
          </w:rPr>
          <w:tab/>
        </w:r>
        <w:r>
          <w:rPr>
            <w:noProof/>
            <w:webHidden/>
          </w:rPr>
          <w:fldChar w:fldCharType="begin"/>
        </w:r>
        <w:r>
          <w:rPr>
            <w:noProof/>
            <w:webHidden/>
          </w:rPr>
          <w:instrText xml:space="preserve"> PAGEREF _Toc199668347 \h </w:instrText>
        </w:r>
        <w:r>
          <w:rPr>
            <w:noProof/>
            <w:webHidden/>
          </w:rPr>
        </w:r>
        <w:r>
          <w:rPr>
            <w:noProof/>
            <w:webHidden/>
          </w:rPr>
          <w:fldChar w:fldCharType="separate"/>
        </w:r>
        <w:r>
          <w:rPr>
            <w:noProof/>
            <w:webHidden/>
          </w:rPr>
          <w:t>5</w:t>
        </w:r>
        <w:r>
          <w:rPr>
            <w:noProof/>
            <w:webHidden/>
          </w:rPr>
          <w:fldChar w:fldCharType="end"/>
        </w:r>
      </w:hyperlink>
    </w:p>
    <w:p w14:paraId="7F3EF4DE" w14:textId="52945C0E" w:rsidR="00F276EE" w:rsidRDefault="00F276EE">
      <w:pPr>
        <w:pStyle w:val="TOC3"/>
        <w:tabs>
          <w:tab w:val="left" w:pos="1680"/>
          <w:tab w:val="right" w:leader="dot" w:pos="8777"/>
        </w:tabs>
        <w:rPr>
          <w:rFonts w:asciiTheme="minorHAnsi" w:eastAsiaTheme="minorEastAsia" w:hAnsiTheme="minorHAnsi"/>
          <w:noProof/>
          <w:kern w:val="2"/>
          <w:sz w:val="24"/>
          <w:lang w:eastAsia="en-IN"/>
          <w14:ligatures w14:val="standardContextual"/>
        </w:rPr>
      </w:pPr>
      <w:hyperlink w:anchor="_Toc199668348" w:history="1">
        <w:r w:rsidRPr="00487E5B">
          <w:rPr>
            <w:rStyle w:val="Hyperlink"/>
            <w:noProof/>
          </w:rPr>
          <w:t>2.2.3</w:t>
        </w:r>
        <w:r>
          <w:rPr>
            <w:rFonts w:asciiTheme="minorHAnsi" w:eastAsiaTheme="minorEastAsia" w:hAnsiTheme="minorHAnsi"/>
            <w:noProof/>
            <w:kern w:val="2"/>
            <w:sz w:val="24"/>
            <w:lang w:eastAsia="en-IN"/>
            <w14:ligatures w14:val="standardContextual"/>
          </w:rPr>
          <w:tab/>
        </w:r>
        <w:r w:rsidRPr="00487E5B">
          <w:rPr>
            <w:rStyle w:val="Hyperlink"/>
            <w:noProof/>
          </w:rPr>
          <w:t>The Re-Ranker: Optimizing Output Quality</w:t>
        </w:r>
        <w:r>
          <w:rPr>
            <w:noProof/>
            <w:webHidden/>
          </w:rPr>
          <w:tab/>
        </w:r>
        <w:r>
          <w:rPr>
            <w:noProof/>
            <w:webHidden/>
          </w:rPr>
          <w:fldChar w:fldCharType="begin"/>
        </w:r>
        <w:r>
          <w:rPr>
            <w:noProof/>
            <w:webHidden/>
          </w:rPr>
          <w:instrText xml:space="preserve"> PAGEREF _Toc199668348 \h </w:instrText>
        </w:r>
        <w:r>
          <w:rPr>
            <w:noProof/>
            <w:webHidden/>
          </w:rPr>
        </w:r>
        <w:r>
          <w:rPr>
            <w:noProof/>
            <w:webHidden/>
          </w:rPr>
          <w:fldChar w:fldCharType="separate"/>
        </w:r>
        <w:r>
          <w:rPr>
            <w:noProof/>
            <w:webHidden/>
          </w:rPr>
          <w:t>5</w:t>
        </w:r>
        <w:r>
          <w:rPr>
            <w:noProof/>
            <w:webHidden/>
          </w:rPr>
          <w:fldChar w:fldCharType="end"/>
        </w:r>
      </w:hyperlink>
    </w:p>
    <w:p w14:paraId="2D44E03C" w14:textId="11264244" w:rsidR="00F276EE" w:rsidRDefault="00F276EE">
      <w:pPr>
        <w:pStyle w:val="TOC2"/>
        <w:tabs>
          <w:tab w:val="left" w:pos="737"/>
          <w:tab w:val="right" w:leader="dot" w:pos="8777"/>
        </w:tabs>
        <w:rPr>
          <w:rFonts w:asciiTheme="minorHAnsi" w:eastAsiaTheme="minorEastAsia" w:hAnsiTheme="minorHAnsi"/>
          <w:noProof/>
          <w:kern w:val="2"/>
          <w:lang w:eastAsia="en-IN"/>
          <w14:ligatures w14:val="standardContextual"/>
        </w:rPr>
      </w:pPr>
      <w:hyperlink w:anchor="_Toc199668349" w:history="1">
        <w:r w:rsidRPr="00487E5B">
          <w:rPr>
            <w:rStyle w:val="Hyperlink"/>
            <w:noProof/>
          </w:rPr>
          <w:t>2.3</w:t>
        </w:r>
        <w:r>
          <w:rPr>
            <w:rFonts w:asciiTheme="minorHAnsi" w:eastAsiaTheme="minorEastAsia" w:hAnsiTheme="minorHAnsi"/>
            <w:noProof/>
            <w:kern w:val="2"/>
            <w:lang w:eastAsia="en-IN"/>
            <w14:ligatures w14:val="standardContextual"/>
          </w:rPr>
          <w:tab/>
        </w:r>
        <w:r w:rsidRPr="00487E5B">
          <w:rPr>
            <w:rStyle w:val="Hyperlink"/>
            <w:noProof/>
          </w:rPr>
          <w:t>Enhancing Retrieval and Understanding with Metadata and Chunking</w:t>
        </w:r>
        <w:r>
          <w:rPr>
            <w:noProof/>
            <w:webHidden/>
          </w:rPr>
          <w:tab/>
        </w:r>
        <w:r>
          <w:rPr>
            <w:noProof/>
            <w:webHidden/>
          </w:rPr>
          <w:fldChar w:fldCharType="begin"/>
        </w:r>
        <w:r>
          <w:rPr>
            <w:noProof/>
            <w:webHidden/>
          </w:rPr>
          <w:instrText xml:space="preserve"> PAGEREF _Toc199668349 \h </w:instrText>
        </w:r>
        <w:r>
          <w:rPr>
            <w:noProof/>
            <w:webHidden/>
          </w:rPr>
        </w:r>
        <w:r>
          <w:rPr>
            <w:noProof/>
            <w:webHidden/>
          </w:rPr>
          <w:fldChar w:fldCharType="separate"/>
        </w:r>
        <w:r>
          <w:rPr>
            <w:noProof/>
            <w:webHidden/>
          </w:rPr>
          <w:t>6</w:t>
        </w:r>
        <w:r>
          <w:rPr>
            <w:noProof/>
            <w:webHidden/>
          </w:rPr>
          <w:fldChar w:fldCharType="end"/>
        </w:r>
      </w:hyperlink>
    </w:p>
    <w:p w14:paraId="465B33BD" w14:textId="0BCB4D6F" w:rsidR="00F276EE" w:rsidRDefault="00F276EE">
      <w:pPr>
        <w:pStyle w:val="TOC3"/>
        <w:tabs>
          <w:tab w:val="left" w:pos="1680"/>
          <w:tab w:val="right" w:leader="dot" w:pos="8777"/>
        </w:tabs>
        <w:rPr>
          <w:rFonts w:asciiTheme="minorHAnsi" w:eastAsiaTheme="minorEastAsia" w:hAnsiTheme="minorHAnsi"/>
          <w:noProof/>
          <w:kern w:val="2"/>
          <w:sz w:val="24"/>
          <w:lang w:eastAsia="en-IN"/>
          <w14:ligatures w14:val="standardContextual"/>
        </w:rPr>
      </w:pPr>
      <w:hyperlink w:anchor="_Toc199668350" w:history="1">
        <w:r w:rsidRPr="00487E5B">
          <w:rPr>
            <w:rStyle w:val="Hyperlink"/>
            <w:noProof/>
          </w:rPr>
          <w:t>2.3.1</w:t>
        </w:r>
        <w:r>
          <w:rPr>
            <w:rFonts w:asciiTheme="minorHAnsi" w:eastAsiaTheme="minorEastAsia" w:hAnsiTheme="minorHAnsi"/>
            <w:noProof/>
            <w:kern w:val="2"/>
            <w:sz w:val="24"/>
            <w:lang w:eastAsia="en-IN"/>
            <w14:ligatures w14:val="standardContextual"/>
          </w:rPr>
          <w:tab/>
        </w:r>
        <w:r w:rsidRPr="00487E5B">
          <w:rPr>
            <w:rStyle w:val="Hyperlink"/>
            <w:noProof/>
          </w:rPr>
          <w:t>Semantic Chunking Strategies</w:t>
        </w:r>
        <w:r>
          <w:rPr>
            <w:noProof/>
            <w:webHidden/>
          </w:rPr>
          <w:tab/>
        </w:r>
        <w:r>
          <w:rPr>
            <w:noProof/>
            <w:webHidden/>
          </w:rPr>
          <w:fldChar w:fldCharType="begin"/>
        </w:r>
        <w:r>
          <w:rPr>
            <w:noProof/>
            <w:webHidden/>
          </w:rPr>
          <w:instrText xml:space="preserve"> PAGEREF _Toc199668350 \h </w:instrText>
        </w:r>
        <w:r>
          <w:rPr>
            <w:noProof/>
            <w:webHidden/>
          </w:rPr>
        </w:r>
        <w:r>
          <w:rPr>
            <w:noProof/>
            <w:webHidden/>
          </w:rPr>
          <w:fldChar w:fldCharType="separate"/>
        </w:r>
        <w:r>
          <w:rPr>
            <w:noProof/>
            <w:webHidden/>
          </w:rPr>
          <w:t>6</w:t>
        </w:r>
        <w:r>
          <w:rPr>
            <w:noProof/>
            <w:webHidden/>
          </w:rPr>
          <w:fldChar w:fldCharType="end"/>
        </w:r>
      </w:hyperlink>
    </w:p>
    <w:p w14:paraId="33DCC09D" w14:textId="712661F6" w:rsidR="00F276EE" w:rsidRDefault="00F276EE">
      <w:pPr>
        <w:pStyle w:val="TOC3"/>
        <w:tabs>
          <w:tab w:val="left" w:pos="1680"/>
          <w:tab w:val="right" w:leader="dot" w:pos="8777"/>
        </w:tabs>
        <w:rPr>
          <w:rFonts w:asciiTheme="minorHAnsi" w:eastAsiaTheme="minorEastAsia" w:hAnsiTheme="minorHAnsi"/>
          <w:noProof/>
          <w:kern w:val="2"/>
          <w:sz w:val="24"/>
          <w:lang w:eastAsia="en-IN"/>
          <w14:ligatures w14:val="standardContextual"/>
        </w:rPr>
      </w:pPr>
      <w:hyperlink w:anchor="_Toc199668351" w:history="1">
        <w:r w:rsidRPr="00487E5B">
          <w:rPr>
            <w:rStyle w:val="Hyperlink"/>
            <w:noProof/>
          </w:rPr>
          <w:t>2.3.2</w:t>
        </w:r>
        <w:r>
          <w:rPr>
            <w:rFonts w:asciiTheme="minorHAnsi" w:eastAsiaTheme="minorEastAsia" w:hAnsiTheme="minorHAnsi"/>
            <w:noProof/>
            <w:kern w:val="2"/>
            <w:sz w:val="24"/>
            <w:lang w:eastAsia="en-IN"/>
            <w14:ligatures w14:val="standardContextual"/>
          </w:rPr>
          <w:tab/>
        </w:r>
        <w:r w:rsidRPr="00487E5B">
          <w:rPr>
            <w:rStyle w:val="Hyperlink"/>
            <w:noProof/>
          </w:rPr>
          <w:t>Metadata Extraction and Usage</w:t>
        </w:r>
        <w:r>
          <w:rPr>
            <w:noProof/>
            <w:webHidden/>
          </w:rPr>
          <w:tab/>
        </w:r>
        <w:r>
          <w:rPr>
            <w:noProof/>
            <w:webHidden/>
          </w:rPr>
          <w:fldChar w:fldCharType="begin"/>
        </w:r>
        <w:r>
          <w:rPr>
            <w:noProof/>
            <w:webHidden/>
          </w:rPr>
          <w:instrText xml:space="preserve"> PAGEREF _Toc199668351 \h </w:instrText>
        </w:r>
        <w:r>
          <w:rPr>
            <w:noProof/>
            <w:webHidden/>
          </w:rPr>
        </w:r>
        <w:r>
          <w:rPr>
            <w:noProof/>
            <w:webHidden/>
          </w:rPr>
          <w:fldChar w:fldCharType="separate"/>
        </w:r>
        <w:r>
          <w:rPr>
            <w:noProof/>
            <w:webHidden/>
          </w:rPr>
          <w:t>7</w:t>
        </w:r>
        <w:r>
          <w:rPr>
            <w:noProof/>
            <w:webHidden/>
          </w:rPr>
          <w:fldChar w:fldCharType="end"/>
        </w:r>
      </w:hyperlink>
    </w:p>
    <w:p w14:paraId="36D6108A" w14:textId="39629809" w:rsidR="00F276EE" w:rsidRDefault="00F276EE">
      <w:pPr>
        <w:pStyle w:val="TOC3"/>
        <w:tabs>
          <w:tab w:val="left" w:pos="1680"/>
          <w:tab w:val="right" w:leader="dot" w:pos="8777"/>
        </w:tabs>
        <w:rPr>
          <w:rFonts w:asciiTheme="minorHAnsi" w:eastAsiaTheme="minorEastAsia" w:hAnsiTheme="minorHAnsi"/>
          <w:noProof/>
          <w:kern w:val="2"/>
          <w:sz w:val="24"/>
          <w:lang w:eastAsia="en-IN"/>
          <w14:ligatures w14:val="standardContextual"/>
        </w:rPr>
      </w:pPr>
      <w:hyperlink w:anchor="_Toc199668352" w:history="1">
        <w:r w:rsidRPr="00487E5B">
          <w:rPr>
            <w:rStyle w:val="Hyperlink"/>
            <w:noProof/>
          </w:rPr>
          <w:t>2.3.3</w:t>
        </w:r>
        <w:r>
          <w:rPr>
            <w:rFonts w:asciiTheme="minorHAnsi" w:eastAsiaTheme="minorEastAsia" w:hAnsiTheme="minorHAnsi"/>
            <w:noProof/>
            <w:kern w:val="2"/>
            <w:sz w:val="24"/>
            <w:lang w:eastAsia="en-IN"/>
            <w14:ligatures w14:val="standardContextual"/>
          </w:rPr>
          <w:tab/>
        </w:r>
        <w:r w:rsidRPr="00487E5B">
          <w:rPr>
            <w:rStyle w:val="Hyperlink"/>
            <w:noProof/>
          </w:rPr>
          <w:t>Chunk-Metadata Synergy</w:t>
        </w:r>
        <w:r>
          <w:rPr>
            <w:noProof/>
            <w:webHidden/>
          </w:rPr>
          <w:tab/>
        </w:r>
        <w:r>
          <w:rPr>
            <w:noProof/>
            <w:webHidden/>
          </w:rPr>
          <w:fldChar w:fldCharType="begin"/>
        </w:r>
        <w:r>
          <w:rPr>
            <w:noProof/>
            <w:webHidden/>
          </w:rPr>
          <w:instrText xml:space="preserve"> PAGEREF _Toc199668352 \h </w:instrText>
        </w:r>
        <w:r>
          <w:rPr>
            <w:noProof/>
            <w:webHidden/>
          </w:rPr>
        </w:r>
        <w:r>
          <w:rPr>
            <w:noProof/>
            <w:webHidden/>
          </w:rPr>
          <w:fldChar w:fldCharType="separate"/>
        </w:r>
        <w:r>
          <w:rPr>
            <w:noProof/>
            <w:webHidden/>
          </w:rPr>
          <w:t>7</w:t>
        </w:r>
        <w:r>
          <w:rPr>
            <w:noProof/>
            <w:webHidden/>
          </w:rPr>
          <w:fldChar w:fldCharType="end"/>
        </w:r>
      </w:hyperlink>
    </w:p>
    <w:p w14:paraId="4D455F3D" w14:textId="49440C19" w:rsidR="00F276EE" w:rsidRDefault="00F276EE">
      <w:pPr>
        <w:pStyle w:val="TOC2"/>
        <w:tabs>
          <w:tab w:val="left" w:pos="737"/>
          <w:tab w:val="right" w:leader="dot" w:pos="8777"/>
        </w:tabs>
        <w:rPr>
          <w:rFonts w:asciiTheme="minorHAnsi" w:eastAsiaTheme="minorEastAsia" w:hAnsiTheme="minorHAnsi"/>
          <w:noProof/>
          <w:kern w:val="2"/>
          <w:lang w:eastAsia="en-IN"/>
          <w14:ligatures w14:val="standardContextual"/>
        </w:rPr>
      </w:pPr>
      <w:hyperlink w:anchor="_Toc199668353" w:history="1">
        <w:r w:rsidRPr="00487E5B">
          <w:rPr>
            <w:rStyle w:val="Hyperlink"/>
            <w:noProof/>
          </w:rPr>
          <w:t>2.4</w:t>
        </w:r>
        <w:r>
          <w:rPr>
            <w:rFonts w:asciiTheme="minorHAnsi" w:eastAsiaTheme="minorEastAsia" w:hAnsiTheme="minorHAnsi"/>
            <w:noProof/>
            <w:kern w:val="2"/>
            <w:lang w:eastAsia="en-IN"/>
            <w14:ligatures w14:val="standardContextual"/>
          </w:rPr>
          <w:tab/>
        </w:r>
        <w:r w:rsidRPr="00487E5B">
          <w:rPr>
            <w:rStyle w:val="Hyperlink"/>
            <w:noProof/>
          </w:rPr>
          <w:t>Vector Embeddings and Semantic Indexing</w:t>
        </w:r>
        <w:r>
          <w:rPr>
            <w:noProof/>
            <w:webHidden/>
          </w:rPr>
          <w:tab/>
        </w:r>
        <w:r>
          <w:rPr>
            <w:noProof/>
            <w:webHidden/>
          </w:rPr>
          <w:fldChar w:fldCharType="begin"/>
        </w:r>
        <w:r>
          <w:rPr>
            <w:noProof/>
            <w:webHidden/>
          </w:rPr>
          <w:instrText xml:space="preserve"> PAGEREF _Toc199668353 \h </w:instrText>
        </w:r>
        <w:r>
          <w:rPr>
            <w:noProof/>
            <w:webHidden/>
          </w:rPr>
        </w:r>
        <w:r>
          <w:rPr>
            <w:noProof/>
            <w:webHidden/>
          </w:rPr>
          <w:fldChar w:fldCharType="separate"/>
        </w:r>
        <w:r>
          <w:rPr>
            <w:noProof/>
            <w:webHidden/>
          </w:rPr>
          <w:t>8</w:t>
        </w:r>
        <w:r>
          <w:rPr>
            <w:noProof/>
            <w:webHidden/>
          </w:rPr>
          <w:fldChar w:fldCharType="end"/>
        </w:r>
      </w:hyperlink>
    </w:p>
    <w:p w14:paraId="79639095" w14:textId="7E53F461" w:rsidR="00F276EE" w:rsidRDefault="00F276EE">
      <w:pPr>
        <w:pStyle w:val="TOC3"/>
        <w:tabs>
          <w:tab w:val="left" w:pos="1680"/>
          <w:tab w:val="right" w:leader="dot" w:pos="8777"/>
        </w:tabs>
        <w:rPr>
          <w:rFonts w:asciiTheme="minorHAnsi" w:eastAsiaTheme="minorEastAsia" w:hAnsiTheme="minorHAnsi"/>
          <w:noProof/>
          <w:kern w:val="2"/>
          <w:sz w:val="24"/>
          <w:lang w:eastAsia="en-IN"/>
          <w14:ligatures w14:val="standardContextual"/>
        </w:rPr>
      </w:pPr>
      <w:hyperlink w:anchor="_Toc199668354" w:history="1">
        <w:r w:rsidRPr="00487E5B">
          <w:rPr>
            <w:rStyle w:val="Hyperlink"/>
            <w:noProof/>
          </w:rPr>
          <w:t>2.4.1</w:t>
        </w:r>
        <w:r>
          <w:rPr>
            <w:rFonts w:asciiTheme="minorHAnsi" w:eastAsiaTheme="minorEastAsia" w:hAnsiTheme="minorHAnsi"/>
            <w:noProof/>
            <w:kern w:val="2"/>
            <w:sz w:val="24"/>
            <w:lang w:eastAsia="en-IN"/>
            <w14:ligatures w14:val="standardContextual"/>
          </w:rPr>
          <w:tab/>
        </w:r>
        <w:r w:rsidRPr="00487E5B">
          <w:rPr>
            <w:rStyle w:val="Hyperlink"/>
            <w:noProof/>
          </w:rPr>
          <w:t>Introduction to Embeddings in NLP</w:t>
        </w:r>
        <w:r>
          <w:rPr>
            <w:noProof/>
            <w:webHidden/>
          </w:rPr>
          <w:tab/>
        </w:r>
        <w:r>
          <w:rPr>
            <w:noProof/>
            <w:webHidden/>
          </w:rPr>
          <w:fldChar w:fldCharType="begin"/>
        </w:r>
        <w:r>
          <w:rPr>
            <w:noProof/>
            <w:webHidden/>
          </w:rPr>
          <w:instrText xml:space="preserve"> PAGEREF _Toc199668354 \h </w:instrText>
        </w:r>
        <w:r>
          <w:rPr>
            <w:noProof/>
            <w:webHidden/>
          </w:rPr>
        </w:r>
        <w:r>
          <w:rPr>
            <w:noProof/>
            <w:webHidden/>
          </w:rPr>
          <w:fldChar w:fldCharType="separate"/>
        </w:r>
        <w:r>
          <w:rPr>
            <w:noProof/>
            <w:webHidden/>
          </w:rPr>
          <w:t>8</w:t>
        </w:r>
        <w:r>
          <w:rPr>
            <w:noProof/>
            <w:webHidden/>
          </w:rPr>
          <w:fldChar w:fldCharType="end"/>
        </w:r>
      </w:hyperlink>
    </w:p>
    <w:p w14:paraId="7BAE93C5" w14:textId="56243180" w:rsidR="00F276EE" w:rsidRDefault="00F276EE">
      <w:pPr>
        <w:pStyle w:val="TOC3"/>
        <w:tabs>
          <w:tab w:val="left" w:pos="1680"/>
          <w:tab w:val="right" w:leader="dot" w:pos="8777"/>
        </w:tabs>
        <w:rPr>
          <w:rFonts w:asciiTheme="minorHAnsi" w:eastAsiaTheme="minorEastAsia" w:hAnsiTheme="minorHAnsi"/>
          <w:noProof/>
          <w:kern w:val="2"/>
          <w:sz w:val="24"/>
          <w:lang w:eastAsia="en-IN"/>
          <w14:ligatures w14:val="standardContextual"/>
        </w:rPr>
      </w:pPr>
      <w:hyperlink w:anchor="_Toc199668355" w:history="1">
        <w:r w:rsidRPr="00487E5B">
          <w:rPr>
            <w:rStyle w:val="Hyperlink"/>
            <w:noProof/>
          </w:rPr>
          <w:t>2.4.2</w:t>
        </w:r>
        <w:r>
          <w:rPr>
            <w:rFonts w:asciiTheme="minorHAnsi" w:eastAsiaTheme="minorEastAsia" w:hAnsiTheme="minorHAnsi"/>
            <w:noProof/>
            <w:kern w:val="2"/>
            <w:sz w:val="24"/>
            <w:lang w:eastAsia="en-IN"/>
            <w14:ligatures w14:val="standardContextual"/>
          </w:rPr>
          <w:tab/>
        </w:r>
        <w:r w:rsidRPr="00487E5B">
          <w:rPr>
            <w:rStyle w:val="Hyperlink"/>
            <w:noProof/>
          </w:rPr>
          <w:t>Vector Databases: FAISS, PGVector, Pinecone</w:t>
        </w:r>
        <w:r>
          <w:rPr>
            <w:noProof/>
            <w:webHidden/>
          </w:rPr>
          <w:tab/>
        </w:r>
        <w:r>
          <w:rPr>
            <w:noProof/>
            <w:webHidden/>
          </w:rPr>
          <w:fldChar w:fldCharType="begin"/>
        </w:r>
        <w:r>
          <w:rPr>
            <w:noProof/>
            <w:webHidden/>
          </w:rPr>
          <w:instrText xml:space="preserve"> PAGEREF _Toc199668355 \h </w:instrText>
        </w:r>
        <w:r>
          <w:rPr>
            <w:noProof/>
            <w:webHidden/>
          </w:rPr>
        </w:r>
        <w:r>
          <w:rPr>
            <w:noProof/>
            <w:webHidden/>
          </w:rPr>
          <w:fldChar w:fldCharType="separate"/>
        </w:r>
        <w:r>
          <w:rPr>
            <w:noProof/>
            <w:webHidden/>
          </w:rPr>
          <w:t>8</w:t>
        </w:r>
        <w:r>
          <w:rPr>
            <w:noProof/>
            <w:webHidden/>
          </w:rPr>
          <w:fldChar w:fldCharType="end"/>
        </w:r>
      </w:hyperlink>
    </w:p>
    <w:p w14:paraId="7367DF47" w14:textId="27838DD4" w:rsidR="00F276EE" w:rsidRDefault="00F276EE">
      <w:pPr>
        <w:pStyle w:val="TOC3"/>
        <w:tabs>
          <w:tab w:val="left" w:pos="1680"/>
          <w:tab w:val="right" w:leader="dot" w:pos="8777"/>
        </w:tabs>
        <w:rPr>
          <w:rFonts w:asciiTheme="minorHAnsi" w:eastAsiaTheme="minorEastAsia" w:hAnsiTheme="minorHAnsi"/>
          <w:noProof/>
          <w:kern w:val="2"/>
          <w:sz w:val="24"/>
          <w:lang w:eastAsia="en-IN"/>
          <w14:ligatures w14:val="standardContextual"/>
        </w:rPr>
      </w:pPr>
      <w:hyperlink w:anchor="_Toc199668356" w:history="1">
        <w:r w:rsidRPr="00487E5B">
          <w:rPr>
            <w:rStyle w:val="Hyperlink"/>
            <w:noProof/>
          </w:rPr>
          <w:t>2.4.3</w:t>
        </w:r>
        <w:r>
          <w:rPr>
            <w:rFonts w:asciiTheme="minorHAnsi" w:eastAsiaTheme="minorEastAsia" w:hAnsiTheme="minorHAnsi"/>
            <w:noProof/>
            <w:kern w:val="2"/>
            <w:sz w:val="24"/>
            <w:lang w:eastAsia="en-IN"/>
            <w14:ligatures w14:val="standardContextual"/>
          </w:rPr>
          <w:tab/>
        </w:r>
        <w:r w:rsidRPr="00487E5B">
          <w:rPr>
            <w:rStyle w:val="Hyperlink"/>
            <w:noProof/>
          </w:rPr>
          <w:t>Indexing Techniques: HNSW, IVF, Flat</w:t>
        </w:r>
        <w:r>
          <w:rPr>
            <w:noProof/>
            <w:webHidden/>
          </w:rPr>
          <w:tab/>
        </w:r>
        <w:r>
          <w:rPr>
            <w:noProof/>
            <w:webHidden/>
          </w:rPr>
          <w:fldChar w:fldCharType="begin"/>
        </w:r>
        <w:r>
          <w:rPr>
            <w:noProof/>
            <w:webHidden/>
          </w:rPr>
          <w:instrText xml:space="preserve"> PAGEREF _Toc199668356 \h </w:instrText>
        </w:r>
        <w:r>
          <w:rPr>
            <w:noProof/>
            <w:webHidden/>
          </w:rPr>
        </w:r>
        <w:r>
          <w:rPr>
            <w:noProof/>
            <w:webHidden/>
          </w:rPr>
          <w:fldChar w:fldCharType="separate"/>
        </w:r>
        <w:r>
          <w:rPr>
            <w:noProof/>
            <w:webHidden/>
          </w:rPr>
          <w:t>8</w:t>
        </w:r>
        <w:r>
          <w:rPr>
            <w:noProof/>
            <w:webHidden/>
          </w:rPr>
          <w:fldChar w:fldCharType="end"/>
        </w:r>
      </w:hyperlink>
    </w:p>
    <w:p w14:paraId="72EDAA97" w14:textId="643128F6" w:rsidR="00F276EE" w:rsidRDefault="00F276EE">
      <w:pPr>
        <w:pStyle w:val="TOC2"/>
        <w:tabs>
          <w:tab w:val="left" w:pos="737"/>
          <w:tab w:val="right" w:leader="dot" w:pos="8777"/>
        </w:tabs>
        <w:rPr>
          <w:rFonts w:asciiTheme="minorHAnsi" w:eastAsiaTheme="minorEastAsia" w:hAnsiTheme="minorHAnsi"/>
          <w:noProof/>
          <w:kern w:val="2"/>
          <w:lang w:eastAsia="en-IN"/>
          <w14:ligatures w14:val="standardContextual"/>
        </w:rPr>
      </w:pPr>
      <w:hyperlink w:anchor="_Toc199668357" w:history="1">
        <w:r w:rsidRPr="00487E5B">
          <w:rPr>
            <w:rStyle w:val="Hyperlink"/>
            <w:noProof/>
          </w:rPr>
          <w:t>2.5</w:t>
        </w:r>
        <w:r>
          <w:rPr>
            <w:rFonts w:asciiTheme="minorHAnsi" w:eastAsiaTheme="minorEastAsia" w:hAnsiTheme="minorHAnsi"/>
            <w:noProof/>
            <w:kern w:val="2"/>
            <w:lang w:eastAsia="en-IN"/>
            <w14:ligatures w14:val="standardContextual"/>
          </w:rPr>
          <w:tab/>
        </w:r>
        <w:r w:rsidRPr="00487E5B">
          <w:rPr>
            <w:rStyle w:val="Hyperlink"/>
            <w:noProof/>
          </w:rPr>
          <w:t>Conversational Memory in Multi-Turn QA</w:t>
        </w:r>
        <w:r>
          <w:rPr>
            <w:noProof/>
            <w:webHidden/>
          </w:rPr>
          <w:tab/>
        </w:r>
        <w:r>
          <w:rPr>
            <w:noProof/>
            <w:webHidden/>
          </w:rPr>
          <w:fldChar w:fldCharType="begin"/>
        </w:r>
        <w:r>
          <w:rPr>
            <w:noProof/>
            <w:webHidden/>
          </w:rPr>
          <w:instrText xml:space="preserve"> PAGEREF _Toc199668357 \h </w:instrText>
        </w:r>
        <w:r>
          <w:rPr>
            <w:noProof/>
            <w:webHidden/>
          </w:rPr>
        </w:r>
        <w:r>
          <w:rPr>
            <w:noProof/>
            <w:webHidden/>
          </w:rPr>
          <w:fldChar w:fldCharType="separate"/>
        </w:r>
        <w:r>
          <w:rPr>
            <w:noProof/>
            <w:webHidden/>
          </w:rPr>
          <w:t>9</w:t>
        </w:r>
        <w:r>
          <w:rPr>
            <w:noProof/>
            <w:webHidden/>
          </w:rPr>
          <w:fldChar w:fldCharType="end"/>
        </w:r>
      </w:hyperlink>
    </w:p>
    <w:p w14:paraId="22B6502E" w14:textId="734ABE1F" w:rsidR="00F276EE" w:rsidRDefault="00F276EE">
      <w:pPr>
        <w:pStyle w:val="TOC3"/>
        <w:tabs>
          <w:tab w:val="left" w:pos="1680"/>
          <w:tab w:val="right" w:leader="dot" w:pos="8777"/>
        </w:tabs>
        <w:rPr>
          <w:rFonts w:asciiTheme="minorHAnsi" w:eastAsiaTheme="minorEastAsia" w:hAnsiTheme="minorHAnsi"/>
          <w:noProof/>
          <w:kern w:val="2"/>
          <w:sz w:val="24"/>
          <w:lang w:eastAsia="en-IN"/>
          <w14:ligatures w14:val="standardContextual"/>
        </w:rPr>
      </w:pPr>
      <w:hyperlink w:anchor="_Toc199668358" w:history="1">
        <w:r w:rsidRPr="00487E5B">
          <w:rPr>
            <w:rStyle w:val="Hyperlink"/>
            <w:noProof/>
          </w:rPr>
          <w:t>2.5.1</w:t>
        </w:r>
        <w:r>
          <w:rPr>
            <w:rFonts w:asciiTheme="minorHAnsi" w:eastAsiaTheme="minorEastAsia" w:hAnsiTheme="minorHAnsi"/>
            <w:noProof/>
            <w:kern w:val="2"/>
            <w:sz w:val="24"/>
            <w:lang w:eastAsia="en-IN"/>
            <w14:ligatures w14:val="standardContextual"/>
          </w:rPr>
          <w:tab/>
        </w:r>
        <w:r w:rsidRPr="00487E5B">
          <w:rPr>
            <w:rStyle w:val="Hyperlink"/>
            <w:noProof/>
          </w:rPr>
          <w:t>Short-Term vs. Long-Term Memory Architectures</w:t>
        </w:r>
        <w:r>
          <w:rPr>
            <w:noProof/>
            <w:webHidden/>
          </w:rPr>
          <w:tab/>
        </w:r>
        <w:r>
          <w:rPr>
            <w:noProof/>
            <w:webHidden/>
          </w:rPr>
          <w:fldChar w:fldCharType="begin"/>
        </w:r>
        <w:r>
          <w:rPr>
            <w:noProof/>
            <w:webHidden/>
          </w:rPr>
          <w:instrText xml:space="preserve"> PAGEREF _Toc199668358 \h </w:instrText>
        </w:r>
        <w:r>
          <w:rPr>
            <w:noProof/>
            <w:webHidden/>
          </w:rPr>
        </w:r>
        <w:r>
          <w:rPr>
            <w:noProof/>
            <w:webHidden/>
          </w:rPr>
          <w:fldChar w:fldCharType="separate"/>
        </w:r>
        <w:r>
          <w:rPr>
            <w:noProof/>
            <w:webHidden/>
          </w:rPr>
          <w:t>9</w:t>
        </w:r>
        <w:r>
          <w:rPr>
            <w:noProof/>
            <w:webHidden/>
          </w:rPr>
          <w:fldChar w:fldCharType="end"/>
        </w:r>
      </w:hyperlink>
    </w:p>
    <w:p w14:paraId="472EA8C9" w14:textId="3F7DC161" w:rsidR="00F276EE" w:rsidRDefault="00F276EE">
      <w:pPr>
        <w:pStyle w:val="TOC3"/>
        <w:tabs>
          <w:tab w:val="left" w:pos="1680"/>
          <w:tab w:val="right" w:leader="dot" w:pos="8777"/>
        </w:tabs>
        <w:rPr>
          <w:rFonts w:asciiTheme="minorHAnsi" w:eastAsiaTheme="minorEastAsia" w:hAnsiTheme="minorHAnsi"/>
          <w:noProof/>
          <w:kern w:val="2"/>
          <w:sz w:val="24"/>
          <w:lang w:eastAsia="en-IN"/>
          <w14:ligatures w14:val="standardContextual"/>
        </w:rPr>
      </w:pPr>
      <w:hyperlink w:anchor="_Toc199668359" w:history="1">
        <w:r w:rsidRPr="00487E5B">
          <w:rPr>
            <w:rStyle w:val="Hyperlink"/>
            <w:noProof/>
          </w:rPr>
          <w:t>2.5.2</w:t>
        </w:r>
        <w:r>
          <w:rPr>
            <w:rFonts w:asciiTheme="minorHAnsi" w:eastAsiaTheme="minorEastAsia" w:hAnsiTheme="minorHAnsi"/>
            <w:noProof/>
            <w:kern w:val="2"/>
            <w:sz w:val="24"/>
            <w:lang w:eastAsia="en-IN"/>
            <w14:ligatures w14:val="standardContextual"/>
          </w:rPr>
          <w:tab/>
        </w:r>
        <w:r w:rsidRPr="00487E5B">
          <w:rPr>
            <w:rStyle w:val="Hyperlink"/>
            <w:noProof/>
          </w:rPr>
          <w:t>Conversation Threading and Memory Chains</w:t>
        </w:r>
        <w:r>
          <w:rPr>
            <w:noProof/>
            <w:webHidden/>
          </w:rPr>
          <w:tab/>
        </w:r>
        <w:r>
          <w:rPr>
            <w:noProof/>
            <w:webHidden/>
          </w:rPr>
          <w:fldChar w:fldCharType="begin"/>
        </w:r>
        <w:r>
          <w:rPr>
            <w:noProof/>
            <w:webHidden/>
          </w:rPr>
          <w:instrText xml:space="preserve"> PAGEREF _Toc199668359 \h </w:instrText>
        </w:r>
        <w:r>
          <w:rPr>
            <w:noProof/>
            <w:webHidden/>
          </w:rPr>
        </w:r>
        <w:r>
          <w:rPr>
            <w:noProof/>
            <w:webHidden/>
          </w:rPr>
          <w:fldChar w:fldCharType="separate"/>
        </w:r>
        <w:r>
          <w:rPr>
            <w:noProof/>
            <w:webHidden/>
          </w:rPr>
          <w:t>10</w:t>
        </w:r>
        <w:r>
          <w:rPr>
            <w:noProof/>
            <w:webHidden/>
          </w:rPr>
          <w:fldChar w:fldCharType="end"/>
        </w:r>
      </w:hyperlink>
    </w:p>
    <w:p w14:paraId="640E0A13" w14:textId="19ED6937" w:rsidR="00F276EE" w:rsidRDefault="00F276EE">
      <w:pPr>
        <w:pStyle w:val="TOC2"/>
        <w:tabs>
          <w:tab w:val="left" w:pos="737"/>
          <w:tab w:val="right" w:leader="dot" w:pos="8777"/>
        </w:tabs>
        <w:rPr>
          <w:rFonts w:asciiTheme="minorHAnsi" w:eastAsiaTheme="minorEastAsia" w:hAnsiTheme="minorHAnsi"/>
          <w:noProof/>
          <w:kern w:val="2"/>
          <w:lang w:eastAsia="en-IN"/>
          <w14:ligatures w14:val="standardContextual"/>
        </w:rPr>
      </w:pPr>
      <w:hyperlink w:anchor="_Toc199668360" w:history="1">
        <w:r w:rsidRPr="00487E5B">
          <w:rPr>
            <w:rStyle w:val="Hyperlink"/>
            <w:noProof/>
          </w:rPr>
          <w:t>2.6</w:t>
        </w:r>
        <w:r>
          <w:rPr>
            <w:rFonts w:asciiTheme="minorHAnsi" w:eastAsiaTheme="minorEastAsia" w:hAnsiTheme="minorHAnsi"/>
            <w:noProof/>
            <w:kern w:val="2"/>
            <w:lang w:eastAsia="en-IN"/>
            <w14:ligatures w14:val="standardContextual"/>
          </w:rPr>
          <w:tab/>
        </w:r>
        <w:r w:rsidRPr="00487E5B">
          <w:rPr>
            <w:rStyle w:val="Hyperlink"/>
            <w:noProof/>
          </w:rPr>
          <w:t>Multimodal and Voice-Driven Retrieval (STT)</w:t>
        </w:r>
        <w:r>
          <w:rPr>
            <w:noProof/>
            <w:webHidden/>
          </w:rPr>
          <w:tab/>
        </w:r>
        <w:r>
          <w:rPr>
            <w:noProof/>
            <w:webHidden/>
          </w:rPr>
          <w:fldChar w:fldCharType="begin"/>
        </w:r>
        <w:r>
          <w:rPr>
            <w:noProof/>
            <w:webHidden/>
          </w:rPr>
          <w:instrText xml:space="preserve"> PAGEREF _Toc199668360 \h </w:instrText>
        </w:r>
        <w:r>
          <w:rPr>
            <w:noProof/>
            <w:webHidden/>
          </w:rPr>
        </w:r>
        <w:r>
          <w:rPr>
            <w:noProof/>
            <w:webHidden/>
          </w:rPr>
          <w:fldChar w:fldCharType="separate"/>
        </w:r>
        <w:r>
          <w:rPr>
            <w:noProof/>
            <w:webHidden/>
          </w:rPr>
          <w:t>10</w:t>
        </w:r>
        <w:r>
          <w:rPr>
            <w:noProof/>
            <w:webHidden/>
          </w:rPr>
          <w:fldChar w:fldCharType="end"/>
        </w:r>
      </w:hyperlink>
    </w:p>
    <w:p w14:paraId="09A559B1" w14:textId="7BBEE133" w:rsidR="00F276EE" w:rsidRDefault="00F276EE">
      <w:pPr>
        <w:pStyle w:val="TOC3"/>
        <w:tabs>
          <w:tab w:val="left" w:pos="1680"/>
          <w:tab w:val="right" w:leader="dot" w:pos="8777"/>
        </w:tabs>
        <w:rPr>
          <w:rFonts w:asciiTheme="minorHAnsi" w:eastAsiaTheme="minorEastAsia" w:hAnsiTheme="minorHAnsi"/>
          <w:noProof/>
          <w:kern w:val="2"/>
          <w:sz w:val="24"/>
          <w:lang w:eastAsia="en-IN"/>
          <w14:ligatures w14:val="standardContextual"/>
        </w:rPr>
      </w:pPr>
      <w:hyperlink w:anchor="_Toc199668361" w:history="1">
        <w:r w:rsidRPr="00487E5B">
          <w:rPr>
            <w:rStyle w:val="Hyperlink"/>
            <w:noProof/>
          </w:rPr>
          <w:t>2.6.1</w:t>
        </w:r>
        <w:r>
          <w:rPr>
            <w:rFonts w:asciiTheme="minorHAnsi" w:eastAsiaTheme="minorEastAsia" w:hAnsiTheme="minorHAnsi"/>
            <w:noProof/>
            <w:kern w:val="2"/>
            <w:sz w:val="24"/>
            <w:lang w:eastAsia="en-IN"/>
            <w14:ligatures w14:val="standardContextual"/>
          </w:rPr>
          <w:tab/>
        </w:r>
        <w:r w:rsidRPr="00487E5B">
          <w:rPr>
            <w:rStyle w:val="Hyperlink"/>
            <w:noProof/>
          </w:rPr>
          <w:t>STT Models and Voice QA</w:t>
        </w:r>
        <w:r>
          <w:rPr>
            <w:noProof/>
            <w:webHidden/>
          </w:rPr>
          <w:tab/>
        </w:r>
        <w:r>
          <w:rPr>
            <w:noProof/>
            <w:webHidden/>
          </w:rPr>
          <w:fldChar w:fldCharType="begin"/>
        </w:r>
        <w:r>
          <w:rPr>
            <w:noProof/>
            <w:webHidden/>
          </w:rPr>
          <w:instrText xml:space="preserve"> PAGEREF _Toc199668361 \h </w:instrText>
        </w:r>
        <w:r>
          <w:rPr>
            <w:noProof/>
            <w:webHidden/>
          </w:rPr>
        </w:r>
        <w:r>
          <w:rPr>
            <w:noProof/>
            <w:webHidden/>
          </w:rPr>
          <w:fldChar w:fldCharType="separate"/>
        </w:r>
        <w:r>
          <w:rPr>
            <w:noProof/>
            <w:webHidden/>
          </w:rPr>
          <w:t>10</w:t>
        </w:r>
        <w:r>
          <w:rPr>
            <w:noProof/>
            <w:webHidden/>
          </w:rPr>
          <w:fldChar w:fldCharType="end"/>
        </w:r>
      </w:hyperlink>
    </w:p>
    <w:p w14:paraId="276E8629" w14:textId="7A2359BD" w:rsidR="00F276EE" w:rsidRDefault="00F276EE">
      <w:pPr>
        <w:pStyle w:val="TOC3"/>
        <w:tabs>
          <w:tab w:val="left" w:pos="1680"/>
          <w:tab w:val="right" w:leader="dot" w:pos="8777"/>
        </w:tabs>
        <w:rPr>
          <w:rFonts w:asciiTheme="minorHAnsi" w:eastAsiaTheme="minorEastAsia" w:hAnsiTheme="minorHAnsi"/>
          <w:noProof/>
          <w:kern w:val="2"/>
          <w:sz w:val="24"/>
          <w:lang w:eastAsia="en-IN"/>
          <w14:ligatures w14:val="standardContextual"/>
        </w:rPr>
      </w:pPr>
      <w:hyperlink w:anchor="_Toc199668362" w:history="1">
        <w:r w:rsidRPr="00487E5B">
          <w:rPr>
            <w:rStyle w:val="Hyperlink"/>
            <w:noProof/>
          </w:rPr>
          <w:t>2.6.2</w:t>
        </w:r>
        <w:r>
          <w:rPr>
            <w:rFonts w:asciiTheme="minorHAnsi" w:eastAsiaTheme="minorEastAsia" w:hAnsiTheme="minorHAnsi"/>
            <w:noProof/>
            <w:kern w:val="2"/>
            <w:sz w:val="24"/>
            <w:lang w:eastAsia="en-IN"/>
            <w14:ligatures w14:val="standardContextual"/>
          </w:rPr>
          <w:tab/>
        </w:r>
        <w:r w:rsidRPr="00487E5B">
          <w:rPr>
            <w:rStyle w:val="Hyperlink"/>
            <w:noProof/>
          </w:rPr>
          <w:t>Error Propagation and Speech Noise Handling</w:t>
        </w:r>
        <w:r>
          <w:rPr>
            <w:noProof/>
            <w:webHidden/>
          </w:rPr>
          <w:tab/>
        </w:r>
        <w:r>
          <w:rPr>
            <w:noProof/>
            <w:webHidden/>
          </w:rPr>
          <w:fldChar w:fldCharType="begin"/>
        </w:r>
        <w:r>
          <w:rPr>
            <w:noProof/>
            <w:webHidden/>
          </w:rPr>
          <w:instrText xml:space="preserve"> PAGEREF _Toc199668362 \h </w:instrText>
        </w:r>
        <w:r>
          <w:rPr>
            <w:noProof/>
            <w:webHidden/>
          </w:rPr>
        </w:r>
        <w:r>
          <w:rPr>
            <w:noProof/>
            <w:webHidden/>
          </w:rPr>
          <w:fldChar w:fldCharType="separate"/>
        </w:r>
        <w:r>
          <w:rPr>
            <w:noProof/>
            <w:webHidden/>
          </w:rPr>
          <w:t>11</w:t>
        </w:r>
        <w:r>
          <w:rPr>
            <w:noProof/>
            <w:webHidden/>
          </w:rPr>
          <w:fldChar w:fldCharType="end"/>
        </w:r>
      </w:hyperlink>
    </w:p>
    <w:p w14:paraId="561DA8D6" w14:textId="488F1C81" w:rsidR="00F276EE" w:rsidRDefault="00F276EE">
      <w:pPr>
        <w:pStyle w:val="TOC2"/>
        <w:tabs>
          <w:tab w:val="left" w:pos="737"/>
          <w:tab w:val="right" w:leader="dot" w:pos="8777"/>
        </w:tabs>
        <w:rPr>
          <w:rFonts w:asciiTheme="minorHAnsi" w:eastAsiaTheme="minorEastAsia" w:hAnsiTheme="minorHAnsi"/>
          <w:noProof/>
          <w:kern w:val="2"/>
          <w:lang w:eastAsia="en-IN"/>
          <w14:ligatures w14:val="standardContextual"/>
        </w:rPr>
      </w:pPr>
      <w:hyperlink w:anchor="_Toc199668363" w:history="1">
        <w:r w:rsidRPr="00487E5B">
          <w:rPr>
            <w:rStyle w:val="Hyperlink"/>
            <w:noProof/>
          </w:rPr>
          <w:t>2.7</w:t>
        </w:r>
        <w:r>
          <w:rPr>
            <w:rFonts w:asciiTheme="minorHAnsi" w:eastAsiaTheme="minorEastAsia" w:hAnsiTheme="minorHAnsi"/>
            <w:noProof/>
            <w:kern w:val="2"/>
            <w:lang w:eastAsia="en-IN"/>
            <w14:ligatures w14:val="standardContextual"/>
          </w:rPr>
          <w:tab/>
        </w:r>
        <w:r w:rsidRPr="00487E5B">
          <w:rPr>
            <w:rStyle w:val="Hyperlink"/>
            <w:noProof/>
          </w:rPr>
          <w:t>Domain-Specific Applications of RAG</w:t>
        </w:r>
        <w:r>
          <w:rPr>
            <w:noProof/>
            <w:webHidden/>
          </w:rPr>
          <w:tab/>
        </w:r>
        <w:r>
          <w:rPr>
            <w:noProof/>
            <w:webHidden/>
          </w:rPr>
          <w:fldChar w:fldCharType="begin"/>
        </w:r>
        <w:r>
          <w:rPr>
            <w:noProof/>
            <w:webHidden/>
          </w:rPr>
          <w:instrText xml:space="preserve"> PAGEREF _Toc199668363 \h </w:instrText>
        </w:r>
        <w:r>
          <w:rPr>
            <w:noProof/>
            <w:webHidden/>
          </w:rPr>
        </w:r>
        <w:r>
          <w:rPr>
            <w:noProof/>
            <w:webHidden/>
          </w:rPr>
          <w:fldChar w:fldCharType="separate"/>
        </w:r>
        <w:r>
          <w:rPr>
            <w:noProof/>
            <w:webHidden/>
          </w:rPr>
          <w:t>11</w:t>
        </w:r>
        <w:r>
          <w:rPr>
            <w:noProof/>
            <w:webHidden/>
          </w:rPr>
          <w:fldChar w:fldCharType="end"/>
        </w:r>
      </w:hyperlink>
    </w:p>
    <w:p w14:paraId="4AE300B1" w14:textId="30C09A35" w:rsidR="00F276EE" w:rsidRDefault="00F276EE">
      <w:pPr>
        <w:pStyle w:val="TOC1"/>
        <w:tabs>
          <w:tab w:val="left" w:pos="737"/>
          <w:tab w:val="right" w:leader="dot" w:pos="8777"/>
        </w:tabs>
        <w:rPr>
          <w:rFonts w:asciiTheme="minorHAnsi" w:eastAsiaTheme="minorEastAsia" w:hAnsiTheme="minorHAnsi"/>
          <w:b w:val="0"/>
          <w:noProof/>
          <w:kern w:val="2"/>
          <w:lang w:eastAsia="en-IN"/>
          <w14:ligatures w14:val="standardContextual"/>
        </w:rPr>
      </w:pPr>
      <w:hyperlink w:anchor="_Toc199668364" w:history="1">
        <w:r w:rsidRPr="00487E5B">
          <w:rPr>
            <w:rStyle w:val="Hyperlink"/>
            <w:noProof/>
          </w:rPr>
          <w:t>3</w:t>
        </w:r>
        <w:r>
          <w:rPr>
            <w:rFonts w:asciiTheme="minorHAnsi" w:eastAsiaTheme="minorEastAsia" w:hAnsiTheme="minorHAnsi"/>
            <w:b w:val="0"/>
            <w:noProof/>
            <w:kern w:val="2"/>
            <w:lang w:eastAsia="en-IN"/>
            <w14:ligatures w14:val="standardContextual"/>
          </w:rPr>
          <w:tab/>
        </w:r>
        <w:r w:rsidRPr="00487E5B">
          <w:rPr>
            <w:rStyle w:val="Hyperlink"/>
            <w:noProof/>
          </w:rPr>
          <w:t>Methodology</w:t>
        </w:r>
        <w:r>
          <w:rPr>
            <w:noProof/>
            <w:webHidden/>
          </w:rPr>
          <w:tab/>
        </w:r>
        <w:r>
          <w:rPr>
            <w:noProof/>
            <w:webHidden/>
          </w:rPr>
          <w:fldChar w:fldCharType="begin"/>
        </w:r>
        <w:r>
          <w:rPr>
            <w:noProof/>
            <w:webHidden/>
          </w:rPr>
          <w:instrText xml:space="preserve"> PAGEREF _Toc199668364 \h </w:instrText>
        </w:r>
        <w:r>
          <w:rPr>
            <w:noProof/>
            <w:webHidden/>
          </w:rPr>
        </w:r>
        <w:r>
          <w:rPr>
            <w:noProof/>
            <w:webHidden/>
          </w:rPr>
          <w:fldChar w:fldCharType="separate"/>
        </w:r>
        <w:r>
          <w:rPr>
            <w:noProof/>
            <w:webHidden/>
          </w:rPr>
          <w:t>12</w:t>
        </w:r>
        <w:r>
          <w:rPr>
            <w:noProof/>
            <w:webHidden/>
          </w:rPr>
          <w:fldChar w:fldCharType="end"/>
        </w:r>
      </w:hyperlink>
    </w:p>
    <w:p w14:paraId="019E762C" w14:textId="2AA691AC" w:rsidR="00F276EE" w:rsidRDefault="00F276EE">
      <w:pPr>
        <w:pStyle w:val="TOC1"/>
        <w:tabs>
          <w:tab w:val="left" w:pos="737"/>
          <w:tab w:val="right" w:leader="dot" w:pos="8777"/>
        </w:tabs>
        <w:rPr>
          <w:rFonts w:asciiTheme="minorHAnsi" w:eastAsiaTheme="minorEastAsia" w:hAnsiTheme="minorHAnsi"/>
          <w:b w:val="0"/>
          <w:noProof/>
          <w:kern w:val="2"/>
          <w:lang w:eastAsia="en-IN"/>
          <w14:ligatures w14:val="standardContextual"/>
        </w:rPr>
      </w:pPr>
      <w:hyperlink w:anchor="_Toc199668365" w:history="1">
        <w:r w:rsidRPr="00487E5B">
          <w:rPr>
            <w:rStyle w:val="Hyperlink"/>
            <w:noProof/>
          </w:rPr>
          <w:t>4</w:t>
        </w:r>
        <w:r>
          <w:rPr>
            <w:rFonts w:asciiTheme="minorHAnsi" w:eastAsiaTheme="minorEastAsia" w:hAnsiTheme="minorHAnsi"/>
            <w:b w:val="0"/>
            <w:noProof/>
            <w:kern w:val="2"/>
            <w:lang w:eastAsia="en-IN"/>
            <w14:ligatures w14:val="standardContextual"/>
          </w:rPr>
          <w:tab/>
        </w:r>
        <w:r w:rsidRPr="00487E5B">
          <w:rPr>
            <w:rStyle w:val="Hyperlink"/>
            <w:noProof/>
          </w:rPr>
          <w:t>Implementation</w:t>
        </w:r>
        <w:r>
          <w:rPr>
            <w:noProof/>
            <w:webHidden/>
          </w:rPr>
          <w:tab/>
        </w:r>
        <w:r>
          <w:rPr>
            <w:noProof/>
            <w:webHidden/>
          </w:rPr>
          <w:fldChar w:fldCharType="begin"/>
        </w:r>
        <w:r>
          <w:rPr>
            <w:noProof/>
            <w:webHidden/>
          </w:rPr>
          <w:instrText xml:space="preserve"> PAGEREF _Toc199668365 \h </w:instrText>
        </w:r>
        <w:r>
          <w:rPr>
            <w:noProof/>
            <w:webHidden/>
          </w:rPr>
        </w:r>
        <w:r>
          <w:rPr>
            <w:noProof/>
            <w:webHidden/>
          </w:rPr>
          <w:fldChar w:fldCharType="separate"/>
        </w:r>
        <w:r>
          <w:rPr>
            <w:noProof/>
            <w:webHidden/>
          </w:rPr>
          <w:t>13</w:t>
        </w:r>
        <w:r>
          <w:rPr>
            <w:noProof/>
            <w:webHidden/>
          </w:rPr>
          <w:fldChar w:fldCharType="end"/>
        </w:r>
      </w:hyperlink>
    </w:p>
    <w:p w14:paraId="372830BB" w14:textId="763795BF" w:rsidR="00F276EE" w:rsidRDefault="00F276EE">
      <w:pPr>
        <w:pStyle w:val="TOC1"/>
        <w:tabs>
          <w:tab w:val="left" w:pos="737"/>
          <w:tab w:val="right" w:leader="dot" w:pos="8777"/>
        </w:tabs>
        <w:rPr>
          <w:rFonts w:asciiTheme="minorHAnsi" w:eastAsiaTheme="minorEastAsia" w:hAnsiTheme="minorHAnsi"/>
          <w:b w:val="0"/>
          <w:noProof/>
          <w:kern w:val="2"/>
          <w:lang w:eastAsia="en-IN"/>
          <w14:ligatures w14:val="standardContextual"/>
        </w:rPr>
      </w:pPr>
      <w:hyperlink w:anchor="_Toc199668366" w:history="1">
        <w:r w:rsidRPr="00487E5B">
          <w:rPr>
            <w:rStyle w:val="Hyperlink"/>
            <w:noProof/>
          </w:rPr>
          <w:t>5</w:t>
        </w:r>
        <w:r>
          <w:rPr>
            <w:rFonts w:asciiTheme="minorHAnsi" w:eastAsiaTheme="minorEastAsia" w:hAnsiTheme="minorHAnsi"/>
            <w:b w:val="0"/>
            <w:noProof/>
            <w:kern w:val="2"/>
            <w:lang w:eastAsia="en-IN"/>
            <w14:ligatures w14:val="standardContextual"/>
          </w:rPr>
          <w:tab/>
        </w:r>
        <w:r w:rsidRPr="00487E5B">
          <w:rPr>
            <w:rStyle w:val="Hyperlink"/>
            <w:noProof/>
          </w:rPr>
          <w:t>Evaluation &amp; Results</w:t>
        </w:r>
        <w:r>
          <w:rPr>
            <w:noProof/>
            <w:webHidden/>
          </w:rPr>
          <w:tab/>
        </w:r>
        <w:r>
          <w:rPr>
            <w:noProof/>
            <w:webHidden/>
          </w:rPr>
          <w:fldChar w:fldCharType="begin"/>
        </w:r>
        <w:r>
          <w:rPr>
            <w:noProof/>
            <w:webHidden/>
          </w:rPr>
          <w:instrText xml:space="preserve"> PAGEREF _Toc199668366 \h </w:instrText>
        </w:r>
        <w:r>
          <w:rPr>
            <w:noProof/>
            <w:webHidden/>
          </w:rPr>
        </w:r>
        <w:r>
          <w:rPr>
            <w:noProof/>
            <w:webHidden/>
          </w:rPr>
          <w:fldChar w:fldCharType="separate"/>
        </w:r>
        <w:r>
          <w:rPr>
            <w:noProof/>
            <w:webHidden/>
          </w:rPr>
          <w:t>14</w:t>
        </w:r>
        <w:r>
          <w:rPr>
            <w:noProof/>
            <w:webHidden/>
          </w:rPr>
          <w:fldChar w:fldCharType="end"/>
        </w:r>
      </w:hyperlink>
    </w:p>
    <w:p w14:paraId="1BE23900" w14:textId="3A8773B8" w:rsidR="00F276EE" w:rsidRDefault="00F276EE">
      <w:pPr>
        <w:pStyle w:val="TOC1"/>
        <w:tabs>
          <w:tab w:val="left" w:pos="737"/>
          <w:tab w:val="right" w:leader="dot" w:pos="8777"/>
        </w:tabs>
        <w:rPr>
          <w:rFonts w:asciiTheme="minorHAnsi" w:eastAsiaTheme="minorEastAsia" w:hAnsiTheme="minorHAnsi"/>
          <w:b w:val="0"/>
          <w:noProof/>
          <w:kern w:val="2"/>
          <w:lang w:eastAsia="en-IN"/>
          <w14:ligatures w14:val="standardContextual"/>
        </w:rPr>
      </w:pPr>
      <w:hyperlink w:anchor="_Toc199668367" w:history="1">
        <w:r w:rsidRPr="00487E5B">
          <w:rPr>
            <w:rStyle w:val="Hyperlink"/>
            <w:noProof/>
          </w:rPr>
          <w:t>6</w:t>
        </w:r>
        <w:r>
          <w:rPr>
            <w:rFonts w:asciiTheme="minorHAnsi" w:eastAsiaTheme="minorEastAsia" w:hAnsiTheme="minorHAnsi"/>
            <w:b w:val="0"/>
            <w:noProof/>
            <w:kern w:val="2"/>
            <w:lang w:eastAsia="en-IN"/>
            <w14:ligatures w14:val="standardContextual"/>
          </w:rPr>
          <w:tab/>
        </w:r>
        <w:r w:rsidRPr="00487E5B">
          <w:rPr>
            <w:rStyle w:val="Hyperlink"/>
            <w:noProof/>
          </w:rPr>
          <w:t>Discussion</w:t>
        </w:r>
        <w:r>
          <w:rPr>
            <w:noProof/>
            <w:webHidden/>
          </w:rPr>
          <w:tab/>
        </w:r>
        <w:r>
          <w:rPr>
            <w:noProof/>
            <w:webHidden/>
          </w:rPr>
          <w:fldChar w:fldCharType="begin"/>
        </w:r>
        <w:r>
          <w:rPr>
            <w:noProof/>
            <w:webHidden/>
          </w:rPr>
          <w:instrText xml:space="preserve"> PAGEREF _Toc199668367 \h </w:instrText>
        </w:r>
        <w:r>
          <w:rPr>
            <w:noProof/>
            <w:webHidden/>
          </w:rPr>
        </w:r>
        <w:r>
          <w:rPr>
            <w:noProof/>
            <w:webHidden/>
          </w:rPr>
          <w:fldChar w:fldCharType="separate"/>
        </w:r>
        <w:r>
          <w:rPr>
            <w:noProof/>
            <w:webHidden/>
          </w:rPr>
          <w:t>15</w:t>
        </w:r>
        <w:r>
          <w:rPr>
            <w:noProof/>
            <w:webHidden/>
          </w:rPr>
          <w:fldChar w:fldCharType="end"/>
        </w:r>
      </w:hyperlink>
    </w:p>
    <w:p w14:paraId="50B16361" w14:textId="0AE8CAFF" w:rsidR="00F276EE" w:rsidRDefault="00F276EE">
      <w:pPr>
        <w:pStyle w:val="TOC1"/>
        <w:tabs>
          <w:tab w:val="left" w:pos="737"/>
          <w:tab w:val="right" w:leader="dot" w:pos="8777"/>
        </w:tabs>
        <w:rPr>
          <w:rFonts w:asciiTheme="minorHAnsi" w:eastAsiaTheme="minorEastAsia" w:hAnsiTheme="minorHAnsi"/>
          <w:b w:val="0"/>
          <w:noProof/>
          <w:kern w:val="2"/>
          <w:lang w:eastAsia="en-IN"/>
          <w14:ligatures w14:val="standardContextual"/>
        </w:rPr>
      </w:pPr>
      <w:hyperlink w:anchor="_Toc199668368" w:history="1">
        <w:r w:rsidRPr="00487E5B">
          <w:rPr>
            <w:rStyle w:val="Hyperlink"/>
            <w:noProof/>
          </w:rPr>
          <w:t>7</w:t>
        </w:r>
        <w:r>
          <w:rPr>
            <w:rFonts w:asciiTheme="minorHAnsi" w:eastAsiaTheme="minorEastAsia" w:hAnsiTheme="minorHAnsi"/>
            <w:b w:val="0"/>
            <w:noProof/>
            <w:kern w:val="2"/>
            <w:lang w:eastAsia="en-IN"/>
            <w14:ligatures w14:val="standardContextual"/>
          </w:rPr>
          <w:tab/>
        </w:r>
        <w:r w:rsidRPr="00487E5B">
          <w:rPr>
            <w:rStyle w:val="Hyperlink"/>
            <w:noProof/>
          </w:rPr>
          <w:t>Future Work</w:t>
        </w:r>
        <w:r>
          <w:rPr>
            <w:noProof/>
            <w:webHidden/>
          </w:rPr>
          <w:tab/>
        </w:r>
        <w:r>
          <w:rPr>
            <w:noProof/>
            <w:webHidden/>
          </w:rPr>
          <w:fldChar w:fldCharType="begin"/>
        </w:r>
        <w:r>
          <w:rPr>
            <w:noProof/>
            <w:webHidden/>
          </w:rPr>
          <w:instrText xml:space="preserve"> PAGEREF _Toc199668368 \h </w:instrText>
        </w:r>
        <w:r>
          <w:rPr>
            <w:noProof/>
            <w:webHidden/>
          </w:rPr>
        </w:r>
        <w:r>
          <w:rPr>
            <w:noProof/>
            <w:webHidden/>
          </w:rPr>
          <w:fldChar w:fldCharType="separate"/>
        </w:r>
        <w:r>
          <w:rPr>
            <w:noProof/>
            <w:webHidden/>
          </w:rPr>
          <w:t>16</w:t>
        </w:r>
        <w:r>
          <w:rPr>
            <w:noProof/>
            <w:webHidden/>
          </w:rPr>
          <w:fldChar w:fldCharType="end"/>
        </w:r>
      </w:hyperlink>
    </w:p>
    <w:p w14:paraId="403E6AC9" w14:textId="4C0FB52F" w:rsidR="00F276EE" w:rsidRDefault="00F276EE">
      <w:pPr>
        <w:pStyle w:val="TOC1"/>
        <w:tabs>
          <w:tab w:val="left" w:pos="737"/>
          <w:tab w:val="right" w:leader="dot" w:pos="8777"/>
        </w:tabs>
        <w:rPr>
          <w:rFonts w:asciiTheme="minorHAnsi" w:eastAsiaTheme="minorEastAsia" w:hAnsiTheme="minorHAnsi"/>
          <w:b w:val="0"/>
          <w:noProof/>
          <w:kern w:val="2"/>
          <w:lang w:eastAsia="en-IN"/>
          <w14:ligatures w14:val="standardContextual"/>
        </w:rPr>
      </w:pPr>
      <w:hyperlink w:anchor="_Toc199668369" w:history="1">
        <w:r w:rsidRPr="00487E5B">
          <w:rPr>
            <w:rStyle w:val="Hyperlink"/>
            <w:noProof/>
          </w:rPr>
          <w:t>8</w:t>
        </w:r>
        <w:r>
          <w:rPr>
            <w:rFonts w:asciiTheme="minorHAnsi" w:eastAsiaTheme="minorEastAsia" w:hAnsiTheme="minorHAnsi"/>
            <w:b w:val="0"/>
            <w:noProof/>
            <w:kern w:val="2"/>
            <w:lang w:eastAsia="en-IN"/>
            <w14:ligatures w14:val="standardContextual"/>
          </w:rPr>
          <w:tab/>
        </w:r>
        <w:r w:rsidRPr="00487E5B">
          <w:rPr>
            <w:rStyle w:val="Hyperlink"/>
            <w:noProof/>
          </w:rPr>
          <w:t>Conclusion</w:t>
        </w:r>
        <w:r>
          <w:rPr>
            <w:noProof/>
            <w:webHidden/>
          </w:rPr>
          <w:tab/>
        </w:r>
        <w:r>
          <w:rPr>
            <w:noProof/>
            <w:webHidden/>
          </w:rPr>
          <w:fldChar w:fldCharType="begin"/>
        </w:r>
        <w:r>
          <w:rPr>
            <w:noProof/>
            <w:webHidden/>
          </w:rPr>
          <w:instrText xml:space="preserve"> PAGEREF _Toc199668369 \h </w:instrText>
        </w:r>
        <w:r>
          <w:rPr>
            <w:noProof/>
            <w:webHidden/>
          </w:rPr>
        </w:r>
        <w:r>
          <w:rPr>
            <w:noProof/>
            <w:webHidden/>
          </w:rPr>
          <w:fldChar w:fldCharType="separate"/>
        </w:r>
        <w:r>
          <w:rPr>
            <w:noProof/>
            <w:webHidden/>
          </w:rPr>
          <w:t>17</w:t>
        </w:r>
        <w:r>
          <w:rPr>
            <w:noProof/>
            <w:webHidden/>
          </w:rPr>
          <w:fldChar w:fldCharType="end"/>
        </w:r>
      </w:hyperlink>
    </w:p>
    <w:p w14:paraId="35938619" w14:textId="75DCF54B" w:rsidR="00F276EE" w:rsidRDefault="00F276EE">
      <w:pPr>
        <w:pStyle w:val="TOC1"/>
        <w:tabs>
          <w:tab w:val="left" w:pos="737"/>
          <w:tab w:val="right" w:leader="dot" w:pos="8777"/>
        </w:tabs>
        <w:rPr>
          <w:rFonts w:asciiTheme="minorHAnsi" w:eastAsiaTheme="minorEastAsia" w:hAnsiTheme="minorHAnsi"/>
          <w:b w:val="0"/>
          <w:noProof/>
          <w:kern w:val="2"/>
          <w:lang w:eastAsia="en-IN"/>
          <w14:ligatures w14:val="standardContextual"/>
        </w:rPr>
      </w:pPr>
      <w:hyperlink w:anchor="_Toc199668370" w:history="1">
        <w:r w:rsidRPr="00487E5B">
          <w:rPr>
            <w:rStyle w:val="Hyperlink"/>
            <w:noProof/>
            <w:lang w:val="en-US"/>
          </w:rPr>
          <w:t>9</w:t>
        </w:r>
        <w:r>
          <w:rPr>
            <w:rFonts w:asciiTheme="minorHAnsi" w:eastAsiaTheme="minorEastAsia" w:hAnsiTheme="minorHAnsi"/>
            <w:b w:val="0"/>
            <w:noProof/>
            <w:kern w:val="2"/>
            <w:lang w:eastAsia="en-IN"/>
            <w14:ligatures w14:val="standardContextual"/>
          </w:rPr>
          <w:tab/>
        </w:r>
        <w:r w:rsidRPr="00487E5B">
          <w:rPr>
            <w:rStyle w:val="Hyperlink"/>
            <w:noProof/>
            <w:lang w:val="en-US"/>
          </w:rPr>
          <w:t>References</w:t>
        </w:r>
        <w:r>
          <w:rPr>
            <w:noProof/>
            <w:webHidden/>
          </w:rPr>
          <w:tab/>
        </w:r>
        <w:r>
          <w:rPr>
            <w:noProof/>
            <w:webHidden/>
          </w:rPr>
          <w:fldChar w:fldCharType="begin"/>
        </w:r>
        <w:r>
          <w:rPr>
            <w:noProof/>
            <w:webHidden/>
          </w:rPr>
          <w:instrText xml:space="preserve"> PAGEREF _Toc199668370 \h </w:instrText>
        </w:r>
        <w:r>
          <w:rPr>
            <w:noProof/>
            <w:webHidden/>
          </w:rPr>
        </w:r>
        <w:r>
          <w:rPr>
            <w:noProof/>
            <w:webHidden/>
          </w:rPr>
          <w:fldChar w:fldCharType="separate"/>
        </w:r>
        <w:r>
          <w:rPr>
            <w:noProof/>
            <w:webHidden/>
          </w:rPr>
          <w:t>I</w:t>
        </w:r>
        <w:r>
          <w:rPr>
            <w:noProof/>
            <w:webHidden/>
          </w:rPr>
          <w:fldChar w:fldCharType="end"/>
        </w:r>
      </w:hyperlink>
    </w:p>
    <w:p w14:paraId="778C4831" w14:textId="7704B78C" w:rsidR="00F276EE" w:rsidRDefault="00F276EE">
      <w:pPr>
        <w:pStyle w:val="TOC1"/>
        <w:tabs>
          <w:tab w:val="left" w:pos="737"/>
          <w:tab w:val="right" w:leader="dot" w:pos="8777"/>
        </w:tabs>
        <w:rPr>
          <w:rFonts w:asciiTheme="minorHAnsi" w:eastAsiaTheme="minorEastAsia" w:hAnsiTheme="minorHAnsi"/>
          <w:b w:val="0"/>
          <w:noProof/>
          <w:kern w:val="2"/>
          <w:lang w:eastAsia="en-IN"/>
          <w14:ligatures w14:val="standardContextual"/>
        </w:rPr>
      </w:pPr>
      <w:hyperlink w:anchor="_Toc199668371" w:history="1">
        <w:r w:rsidRPr="00487E5B">
          <w:rPr>
            <w:rStyle w:val="Hyperlink"/>
            <w:noProof/>
          </w:rPr>
          <w:t>10</w:t>
        </w:r>
        <w:r>
          <w:rPr>
            <w:rFonts w:asciiTheme="minorHAnsi" w:eastAsiaTheme="minorEastAsia" w:hAnsiTheme="minorHAnsi"/>
            <w:b w:val="0"/>
            <w:noProof/>
            <w:kern w:val="2"/>
            <w:lang w:eastAsia="en-IN"/>
            <w14:ligatures w14:val="standardContextual"/>
          </w:rPr>
          <w:tab/>
        </w:r>
        <w:r w:rsidRPr="00487E5B">
          <w:rPr>
            <w:rStyle w:val="Hyperlink"/>
            <w:noProof/>
          </w:rPr>
          <w:t>Appendices</w:t>
        </w:r>
        <w:r>
          <w:rPr>
            <w:noProof/>
            <w:webHidden/>
          </w:rPr>
          <w:tab/>
        </w:r>
        <w:r>
          <w:rPr>
            <w:noProof/>
            <w:webHidden/>
          </w:rPr>
          <w:fldChar w:fldCharType="begin"/>
        </w:r>
        <w:r>
          <w:rPr>
            <w:noProof/>
            <w:webHidden/>
          </w:rPr>
          <w:instrText xml:space="preserve"> PAGEREF _Toc199668371 \h </w:instrText>
        </w:r>
        <w:r>
          <w:rPr>
            <w:noProof/>
            <w:webHidden/>
          </w:rPr>
        </w:r>
        <w:r>
          <w:rPr>
            <w:noProof/>
            <w:webHidden/>
          </w:rPr>
          <w:fldChar w:fldCharType="separate"/>
        </w:r>
        <w:r>
          <w:rPr>
            <w:noProof/>
            <w:webHidden/>
          </w:rPr>
          <w:t>III</w:t>
        </w:r>
        <w:r>
          <w:rPr>
            <w:noProof/>
            <w:webHidden/>
          </w:rPr>
          <w:fldChar w:fldCharType="end"/>
        </w:r>
      </w:hyperlink>
    </w:p>
    <w:p w14:paraId="1B444C37" w14:textId="5BBA7B35" w:rsidR="001D7465" w:rsidRPr="009818B3" w:rsidRDefault="00786E3B" w:rsidP="00B14F86">
      <w:r>
        <w:rPr>
          <w:rFonts w:asciiTheme="majorHAnsi" w:hAnsiTheme="majorHAnsi"/>
          <w:sz w:val="28"/>
        </w:rPr>
        <w:fldChar w:fldCharType="end"/>
      </w:r>
    </w:p>
    <w:p w14:paraId="37025CF3" w14:textId="77777777" w:rsidR="00FC5A19" w:rsidRDefault="00FC5A19" w:rsidP="00F6776D">
      <w:pPr>
        <w:pStyle w:val="Heading6"/>
        <w:numPr>
          <w:ilvl w:val="0"/>
          <w:numId w:val="0"/>
        </w:numPr>
      </w:pPr>
    </w:p>
    <w:p w14:paraId="0CC21D2A" w14:textId="599F45AC" w:rsidR="00E1605A" w:rsidRPr="00E1605A" w:rsidRDefault="00E1605A" w:rsidP="00E1605A">
      <w:pPr>
        <w:sectPr w:rsidR="00E1605A" w:rsidRPr="00E1605A" w:rsidSect="00783D0B">
          <w:headerReference w:type="default" r:id="rId13"/>
          <w:pgSz w:w="11906" w:h="16838"/>
          <w:pgMar w:top="1418" w:right="1418" w:bottom="1134" w:left="1701" w:header="709" w:footer="709" w:gutter="0"/>
          <w:pgNumType w:fmt="upperRoman"/>
          <w:cols w:space="708"/>
          <w:titlePg/>
          <w:docGrid w:linePitch="360"/>
        </w:sectPr>
      </w:pPr>
    </w:p>
    <w:p w14:paraId="0DE57DFF" w14:textId="77777777" w:rsidR="001D7465" w:rsidRPr="00673661" w:rsidRDefault="00FC5A19" w:rsidP="00E65C08">
      <w:pPr>
        <w:pStyle w:val="Title"/>
        <w:jc w:val="both"/>
        <w:rPr>
          <w:sz w:val="40"/>
          <w:szCs w:val="40"/>
        </w:rPr>
      </w:pPr>
      <w:r w:rsidRPr="00673661">
        <w:rPr>
          <w:sz w:val="40"/>
          <w:szCs w:val="40"/>
        </w:rPr>
        <w:lastRenderedPageBreak/>
        <w:t>Table of Figures</w:t>
      </w:r>
    </w:p>
    <w:p w14:paraId="7D0E8E01" w14:textId="77777777" w:rsidR="00E65C08" w:rsidRPr="00E65C08" w:rsidRDefault="00E65C08" w:rsidP="00E65C08"/>
    <w:p w14:paraId="70E707E9" w14:textId="56DF3B84" w:rsidR="001D7465" w:rsidRPr="00E40FBA" w:rsidRDefault="00E40FBA" w:rsidP="00E40FBA">
      <w:pPr>
        <w:pStyle w:val="TableofFigures"/>
        <w:tabs>
          <w:tab w:val="right" w:leader="dot" w:pos="8777"/>
        </w:tabs>
        <w:ind w:left="0" w:firstLine="0"/>
        <w:rPr>
          <w:rFonts w:asciiTheme="minorHAnsi" w:eastAsiaTheme="minorEastAsia" w:hAnsiTheme="minorHAnsi"/>
          <w:noProof/>
          <w:kern w:val="2"/>
          <w:lang w:eastAsia="en-IN"/>
          <w14:ligatures w14:val="standardContextual"/>
        </w:rPr>
      </w:pPr>
      <w:r>
        <w:rPr>
          <w:rFonts w:asciiTheme="minorHAnsi" w:eastAsiaTheme="minorEastAsia" w:hAnsiTheme="minorHAnsi"/>
          <w:noProof/>
          <w:kern w:val="2"/>
          <w:lang w:eastAsia="en-IN"/>
          <w14:ligatures w14:val="standardContextual"/>
        </w:rPr>
        <w:fldChar w:fldCharType="begin"/>
      </w:r>
      <w:r>
        <w:rPr>
          <w:rFonts w:asciiTheme="minorHAnsi" w:eastAsiaTheme="minorEastAsia" w:hAnsiTheme="minorHAnsi"/>
          <w:noProof/>
          <w:kern w:val="2"/>
          <w:lang w:eastAsia="en-IN"/>
          <w14:ligatures w14:val="standardContextual"/>
        </w:rPr>
        <w:instrText xml:space="preserve"> TOC \h \z \c "Figure" </w:instrText>
      </w:r>
      <w:r>
        <w:rPr>
          <w:rFonts w:asciiTheme="minorHAnsi" w:eastAsiaTheme="minorEastAsia" w:hAnsiTheme="minorHAnsi"/>
          <w:noProof/>
          <w:kern w:val="2"/>
          <w:lang w:eastAsia="en-IN"/>
          <w14:ligatures w14:val="standardContextual"/>
        </w:rPr>
        <w:fldChar w:fldCharType="separate"/>
      </w:r>
      <w:r w:rsidR="00D147AA">
        <w:rPr>
          <w:rFonts w:asciiTheme="minorHAnsi" w:eastAsiaTheme="minorEastAsia" w:hAnsiTheme="minorHAnsi"/>
          <w:b/>
          <w:bCs/>
          <w:noProof/>
          <w:kern w:val="2"/>
          <w:lang w:val="en-US" w:eastAsia="en-IN"/>
          <w14:ligatures w14:val="standardContextual"/>
        </w:rPr>
        <w:t>No table of figures entries found.</w:t>
      </w:r>
      <w:r>
        <w:rPr>
          <w:rFonts w:asciiTheme="minorHAnsi" w:eastAsiaTheme="minorEastAsia" w:hAnsiTheme="minorHAnsi"/>
          <w:noProof/>
          <w:kern w:val="2"/>
          <w:lang w:eastAsia="en-IN"/>
          <w14:ligatures w14:val="standardContextual"/>
        </w:rPr>
        <w:fldChar w:fldCharType="end"/>
      </w:r>
    </w:p>
    <w:p w14:paraId="6A276536" w14:textId="77777777" w:rsidR="001D7465" w:rsidRPr="009818B3" w:rsidRDefault="001D7465"/>
    <w:p w14:paraId="484A3424" w14:textId="77777777" w:rsidR="001D7465" w:rsidRDefault="008202F7" w:rsidP="00B14F86">
      <w:r w:rsidRPr="008202F7">
        <w:t>Figures numbered with Roman numerals (II, III, IV, etc.) are part of the Appendix</w:t>
      </w:r>
    </w:p>
    <w:p w14:paraId="561F9D7F" w14:textId="77777777" w:rsidR="008D1ECB" w:rsidRDefault="008D1ECB" w:rsidP="00B14F86"/>
    <w:p w14:paraId="2E7BB628" w14:textId="77777777" w:rsidR="008D1ECB" w:rsidRDefault="008D1ECB" w:rsidP="00B14F86"/>
    <w:p w14:paraId="5B8C0BCB" w14:textId="77777777" w:rsidR="008D1ECB" w:rsidRDefault="008D1ECB" w:rsidP="00B14F86"/>
    <w:p w14:paraId="120B2FE2" w14:textId="77777777" w:rsidR="008D1ECB" w:rsidRDefault="008D1ECB" w:rsidP="00B14F86"/>
    <w:p w14:paraId="632846C3" w14:textId="77777777" w:rsidR="008D1ECB" w:rsidRDefault="008D1ECB" w:rsidP="00B14F86"/>
    <w:p w14:paraId="0B0EC65E" w14:textId="77777777" w:rsidR="008D1ECB" w:rsidRDefault="008D1ECB" w:rsidP="00B14F86"/>
    <w:p w14:paraId="3C669EDA" w14:textId="77777777" w:rsidR="008D1ECB" w:rsidRDefault="008D1ECB" w:rsidP="00B14F86"/>
    <w:p w14:paraId="4D5F8C03" w14:textId="77777777" w:rsidR="008D1ECB" w:rsidRDefault="008D1ECB" w:rsidP="00B14F86"/>
    <w:p w14:paraId="24FED789" w14:textId="77777777" w:rsidR="008D1ECB" w:rsidRDefault="008D1ECB" w:rsidP="00B14F86"/>
    <w:p w14:paraId="7F51F9D4" w14:textId="77777777" w:rsidR="008D1ECB" w:rsidRDefault="008D1ECB" w:rsidP="00B14F86"/>
    <w:p w14:paraId="65186D73" w14:textId="77777777" w:rsidR="008D1ECB" w:rsidRDefault="008D1ECB" w:rsidP="00B14F86"/>
    <w:p w14:paraId="1B380DF8" w14:textId="77777777" w:rsidR="008D1ECB" w:rsidRDefault="008D1ECB" w:rsidP="00B14F86"/>
    <w:p w14:paraId="5A58064A" w14:textId="77777777" w:rsidR="008D1ECB" w:rsidRDefault="008D1ECB" w:rsidP="00B14F86"/>
    <w:p w14:paraId="6A5AFEF5" w14:textId="77777777" w:rsidR="008D1ECB" w:rsidRDefault="008D1ECB" w:rsidP="00B14F86"/>
    <w:p w14:paraId="0B884B7C" w14:textId="77777777" w:rsidR="008D1ECB" w:rsidRDefault="008D1ECB" w:rsidP="00B14F86"/>
    <w:p w14:paraId="3DB52429" w14:textId="77777777" w:rsidR="008D1ECB" w:rsidRDefault="008D1ECB" w:rsidP="00B14F86"/>
    <w:p w14:paraId="4DBE85E6" w14:textId="77777777" w:rsidR="008D1ECB" w:rsidRDefault="008D1ECB" w:rsidP="00B14F86"/>
    <w:p w14:paraId="70A67C83" w14:textId="77777777" w:rsidR="008D1ECB" w:rsidRDefault="008D1ECB" w:rsidP="00B14F86"/>
    <w:p w14:paraId="2F208BA1" w14:textId="77777777" w:rsidR="008D1ECB" w:rsidRDefault="008D1ECB" w:rsidP="00B14F86"/>
    <w:p w14:paraId="31A7F37D" w14:textId="350ED4C0" w:rsidR="008D1ECB" w:rsidRPr="008D1ECB" w:rsidRDefault="008D1ECB" w:rsidP="008D1ECB">
      <w:pPr>
        <w:pStyle w:val="Title"/>
        <w:jc w:val="both"/>
        <w:rPr>
          <w:sz w:val="40"/>
          <w:szCs w:val="40"/>
        </w:rPr>
      </w:pPr>
      <w:r w:rsidRPr="008D1ECB">
        <w:rPr>
          <w:sz w:val="40"/>
          <w:szCs w:val="40"/>
        </w:rPr>
        <w:lastRenderedPageBreak/>
        <w:t>List of Tables</w:t>
      </w:r>
    </w:p>
    <w:p w14:paraId="4F29F068" w14:textId="77777777" w:rsidR="00BD31A2" w:rsidRDefault="00BD31A2" w:rsidP="00B14F86"/>
    <w:p w14:paraId="74E89B5F" w14:textId="77777777" w:rsidR="00BD31A2" w:rsidRDefault="00BD31A2" w:rsidP="00B14F86"/>
    <w:p w14:paraId="19F264CD" w14:textId="77777777" w:rsidR="00BD31A2" w:rsidRDefault="00BD31A2" w:rsidP="00B14F86"/>
    <w:p w14:paraId="274220F3" w14:textId="77777777" w:rsidR="00BD31A2" w:rsidRDefault="00BD31A2" w:rsidP="00B14F86"/>
    <w:p w14:paraId="27C7CF5F" w14:textId="77777777" w:rsidR="00BD31A2" w:rsidRDefault="00BD31A2" w:rsidP="00B14F86"/>
    <w:p w14:paraId="66C7B729" w14:textId="77777777" w:rsidR="00BD31A2" w:rsidRDefault="00BD31A2" w:rsidP="00B14F86"/>
    <w:p w14:paraId="65FEB711" w14:textId="77777777" w:rsidR="00BD31A2" w:rsidRDefault="00BD31A2" w:rsidP="00B14F86"/>
    <w:p w14:paraId="43E0A344" w14:textId="77777777" w:rsidR="00D147AA" w:rsidRDefault="00D147AA" w:rsidP="00B14F86"/>
    <w:p w14:paraId="1FF8148E" w14:textId="77777777" w:rsidR="00D147AA" w:rsidRDefault="00D147AA" w:rsidP="00B14F86"/>
    <w:p w14:paraId="3317823B" w14:textId="77777777" w:rsidR="00D147AA" w:rsidRDefault="00D147AA" w:rsidP="00B14F86"/>
    <w:p w14:paraId="1C6C3F1E" w14:textId="77777777" w:rsidR="00D147AA" w:rsidRDefault="00D147AA" w:rsidP="00B14F86"/>
    <w:p w14:paraId="58D7A085" w14:textId="77777777" w:rsidR="00D147AA" w:rsidRDefault="00D147AA" w:rsidP="00B14F86"/>
    <w:p w14:paraId="582D5CD2" w14:textId="77777777" w:rsidR="00D147AA" w:rsidRDefault="00D147AA" w:rsidP="00B14F86"/>
    <w:p w14:paraId="65E892B5" w14:textId="77777777" w:rsidR="00D147AA" w:rsidRDefault="00D147AA" w:rsidP="00B14F86"/>
    <w:p w14:paraId="154EE75C" w14:textId="77777777" w:rsidR="00D147AA" w:rsidRDefault="00D147AA" w:rsidP="00B14F86"/>
    <w:p w14:paraId="43D1C0C9" w14:textId="77777777" w:rsidR="00D147AA" w:rsidRDefault="00D147AA" w:rsidP="00B14F86"/>
    <w:p w14:paraId="199BA925" w14:textId="77777777" w:rsidR="00D147AA" w:rsidRDefault="00D147AA" w:rsidP="00B14F86"/>
    <w:p w14:paraId="504919B2" w14:textId="77777777" w:rsidR="00BD31A2" w:rsidRDefault="00BD31A2" w:rsidP="00B14F86"/>
    <w:p w14:paraId="32E7A7D1" w14:textId="77777777" w:rsidR="00BD31A2" w:rsidRDefault="00BD31A2" w:rsidP="00B14F86"/>
    <w:p w14:paraId="2E99E65B" w14:textId="77777777" w:rsidR="008D1ECB" w:rsidRDefault="008D1ECB" w:rsidP="00B14F86"/>
    <w:p w14:paraId="2D2E2107" w14:textId="77777777" w:rsidR="008D1ECB" w:rsidRDefault="008D1ECB" w:rsidP="00B14F86"/>
    <w:p w14:paraId="22A93ADB" w14:textId="77777777" w:rsidR="008D1ECB" w:rsidRDefault="008D1ECB" w:rsidP="00B14F86"/>
    <w:p w14:paraId="30C053DD" w14:textId="77777777" w:rsidR="00BD31A2" w:rsidRDefault="00BD31A2" w:rsidP="00E65C08">
      <w:pPr>
        <w:pStyle w:val="Title"/>
        <w:jc w:val="both"/>
        <w:rPr>
          <w:sz w:val="40"/>
          <w:szCs w:val="40"/>
        </w:rPr>
      </w:pPr>
      <w:r w:rsidRPr="00673661">
        <w:rPr>
          <w:sz w:val="40"/>
          <w:szCs w:val="40"/>
        </w:rPr>
        <w:lastRenderedPageBreak/>
        <w:t xml:space="preserve">List of </w:t>
      </w:r>
      <w:r w:rsidR="0094648E" w:rsidRPr="00673661">
        <w:rPr>
          <w:sz w:val="40"/>
          <w:szCs w:val="40"/>
        </w:rPr>
        <w:t>Abbreviations</w:t>
      </w:r>
    </w:p>
    <w:p w14:paraId="75B64E2F" w14:textId="77777777" w:rsidR="00D1263D" w:rsidRDefault="00D1263D" w:rsidP="00D1263D"/>
    <w:p w14:paraId="3CA8E354" w14:textId="16849463" w:rsidR="0058583A" w:rsidRDefault="0058583A" w:rsidP="0058583A">
      <w:pPr>
        <w:pStyle w:val="ListParagraph"/>
        <w:numPr>
          <w:ilvl w:val="0"/>
          <w:numId w:val="14"/>
        </w:numPr>
      </w:pPr>
      <w:r>
        <w:t>LLM:</w:t>
      </w:r>
    </w:p>
    <w:p w14:paraId="109038EB" w14:textId="7A963C31" w:rsidR="0058583A" w:rsidRDefault="0058583A" w:rsidP="0058583A">
      <w:pPr>
        <w:pStyle w:val="ListParagraph"/>
      </w:pPr>
    </w:p>
    <w:p w14:paraId="50C3D513" w14:textId="4B0B0611" w:rsidR="0058583A" w:rsidRDefault="0058583A" w:rsidP="0058583A">
      <w:pPr>
        <w:pStyle w:val="ListParagraph"/>
        <w:numPr>
          <w:ilvl w:val="0"/>
          <w:numId w:val="14"/>
        </w:numPr>
      </w:pPr>
      <w:r>
        <w:t>NLP:</w:t>
      </w:r>
    </w:p>
    <w:p w14:paraId="4326E062" w14:textId="50BA364F" w:rsidR="0058583A" w:rsidRDefault="0058583A" w:rsidP="0058583A">
      <w:pPr>
        <w:pStyle w:val="ListParagraph"/>
      </w:pPr>
    </w:p>
    <w:p w14:paraId="0BBD8B29" w14:textId="2B6D029B" w:rsidR="0058583A" w:rsidRDefault="0058583A" w:rsidP="0058583A">
      <w:pPr>
        <w:pStyle w:val="ListParagraph"/>
        <w:numPr>
          <w:ilvl w:val="0"/>
          <w:numId w:val="14"/>
        </w:numPr>
      </w:pPr>
      <w:r>
        <w:t>RAG:</w:t>
      </w:r>
    </w:p>
    <w:p w14:paraId="0E4B38CA" w14:textId="77777777" w:rsidR="00975A39" w:rsidRDefault="00975A39" w:rsidP="00975A39">
      <w:pPr>
        <w:pStyle w:val="ListParagraph"/>
      </w:pPr>
    </w:p>
    <w:p w14:paraId="35796CAF" w14:textId="196D7ACB" w:rsidR="00975A39" w:rsidRDefault="00975A39" w:rsidP="0058583A">
      <w:pPr>
        <w:pStyle w:val="ListParagraph"/>
        <w:numPr>
          <w:ilvl w:val="0"/>
          <w:numId w:val="14"/>
        </w:numPr>
      </w:pPr>
      <w:r>
        <w:t>BART:</w:t>
      </w:r>
    </w:p>
    <w:p w14:paraId="06DCA4A1" w14:textId="77777777" w:rsidR="00975A39" w:rsidRDefault="00975A39" w:rsidP="00975A39">
      <w:pPr>
        <w:pStyle w:val="ListParagraph"/>
      </w:pPr>
    </w:p>
    <w:p w14:paraId="349658E2" w14:textId="77777777" w:rsidR="00975A39" w:rsidRDefault="00975A39" w:rsidP="0058583A">
      <w:pPr>
        <w:pStyle w:val="ListParagraph"/>
        <w:numPr>
          <w:ilvl w:val="0"/>
          <w:numId w:val="14"/>
        </w:numPr>
      </w:pPr>
    </w:p>
    <w:p w14:paraId="5F622593" w14:textId="77777777" w:rsidR="0058583A" w:rsidRPr="00D1263D" w:rsidRDefault="0058583A" w:rsidP="0058583A">
      <w:pPr>
        <w:pStyle w:val="ListParagraph"/>
      </w:pPr>
    </w:p>
    <w:p w14:paraId="1131B222" w14:textId="77777777" w:rsidR="00D1263D" w:rsidRPr="00D1263D" w:rsidRDefault="00D1263D" w:rsidP="00D1263D"/>
    <w:p w14:paraId="052BCB02" w14:textId="77777777" w:rsidR="00E65C08" w:rsidRDefault="00E65C08" w:rsidP="00E65C08"/>
    <w:p w14:paraId="45202EA8" w14:textId="77777777" w:rsidR="00E65C08" w:rsidRDefault="00E65C08" w:rsidP="00E65C08"/>
    <w:p w14:paraId="5C602039" w14:textId="77777777" w:rsidR="00E65C08" w:rsidRDefault="00E65C08" w:rsidP="00E65C08"/>
    <w:p w14:paraId="31A6524D" w14:textId="77777777" w:rsidR="00E65C08" w:rsidRDefault="00E65C08" w:rsidP="00E65C08"/>
    <w:p w14:paraId="404702AC" w14:textId="77777777" w:rsidR="00E65C08" w:rsidRDefault="00E65C08" w:rsidP="00E65C08"/>
    <w:p w14:paraId="2A9F93B8" w14:textId="77777777" w:rsidR="00E65C08" w:rsidRDefault="00E65C08" w:rsidP="00E65C08"/>
    <w:p w14:paraId="5C3EEA55" w14:textId="77777777" w:rsidR="00E65C08" w:rsidRDefault="00E65C08" w:rsidP="00E65C08"/>
    <w:p w14:paraId="7EC51575" w14:textId="77777777" w:rsidR="00E65C08" w:rsidRDefault="00E65C08" w:rsidP="00E65C08"/>
    <w:p w14:paraId="47931ED6" w14:textId="77777777" w:rsidR="00E65C08" w:rsidRDefault="00E65C08" w:rsidP="00E65C08"/>
    <w:p w14:paraId="4F21C7F8" w14:textId="77777777" w:rsidR="00E65C08" w:rsidRDefault="00E65C08" w:rsidP="00E65C08"/>
    <w:p w14:paraId="4BB0DAC4" w14:textId="77777777" w:rsidR="00E65C08" w:rsidRDefault="00E65C08" w:rsidP="00E65C08"/>
    <w:p w14:paraId="1CC78A78" w14:textId="77777777" w:rsidR="00E65C08" w:rsidRDefault="00E65C08" w:rsidP="00E65C08"/>
    <w:p w14:paraId="680E173C" w14:textId="77777777" w:rsidR="00E65C08" w:rsidRDefault="00E65C08" w:rsidP="00E65C08"/>
    <w:p w14:paraId="7D51B271" w14:textId="77777777" w:rsidR="00E65C08" w:rsidRDefault="00E65C08" w:rsidP="00E65C08"/>
    <w:p w14:paraId="0462B44B" w14:textId="12ECE1F3" w:rsidR="00E65C08" w:rsidRPr="00E65C08" w:rsidRDefault="00E65C08" w:rsidP="00E65C08">
      <w:pPr>
        <w:sectPr w:rsidR="00E65C08" w:rsidRPr="00E65C08" w:rsidSect="00783D0B">
          <w:headerReference w:type="default" r:id="rId14"/>
          <w:pgSz w:w="11906" w:h="16838"/>
          <w:pgMar w:top="1418" w:right="1418" w:bottom="1134" w:left="1701" w:header="709" w:footer="709" w:gutter="0"/>
          <w:pgNumType w:fmt="upperRoman"/>
          <w:cols w:space="708"/>
          <w:titlePg/>
          <w:docGrid w:linePitch="360"/>
        </w:sectPr>
      </w:pPr>
    </w:p>
    <w:p w14:paraId="59AB5565" w14:textId="2BD0B15E" w:rsidR="001D7465" w:rsidRPr="00673661" w:rsidRDefault="00E31B06">
      <w:pPr>
        <w:pStyle w:val="Heading1"/>
        <w:numPr>
          <w:ilvl w:val="0"/>
          <w:numId w:val="4"/>
        </w:numPr>
        <w:rPr>
          <w:sz w:val="40"/>
          <w:szCs w:val="40"/>
        </w:rPr>
      </w:pPr>
      <w:bookmarkStart w:id="1" w:name="_Toc199668339"/>
      <w:r w:rsidRPr="00673661">
        <w:rPr>
          <w:sz w:val="40"/>
          <w:szCs w:val="40"/>
        </w:rPr>
        <w:lastRenderedPageBreak/>
        <w:t>Introductio</w:t>
      </w:r>
      <w:r w:rsidR="00DE0704" w:rsidRPr="00673661">
        <w:rPr>
          <w:sz w:val="40"/>
          <w:szCs w:val="40"/>
        </w:rPr>
        <w:t>n</w:t>
      </w:r>
      <w:bookmarkEnd w:id="1"/>
    </w:p>
    <w:p w14:paraId="6E0A31D4" w14:textId="6CEBEE85" w:rsidR="00ED0101" w:rsidRPr="009818B3" w:rsidRDefault="00BD31A2" w:rsidP="00BD31A2">
      <w:pPr>
        <w:spacing w:line="276" w:lineRule="auto"/>
      </w:pPr>
      <w:r>
        <w:t xml:space="preserve">Write </w:t>
      </w:r>
      <w:proofErr w:type="spellStart"/>
      <w:r>
        <w:t>here</w:t>
      </w:r>
      <w:proofErr w:type="spellEnd"/>
      <w:r>
        <w:t xml:space="preserve"> Introduction</w:t>
      </w:r>
    </w:p>
    <w:p w14:paraId="3B73C271" w14:textId="77777777" w:rsidR="001D7465" w:rsidRDefault="001D7465" w:rsidP="00B14F86"/>
    <w:p w14:paraId="084BAD69" w14:textId="77777777" w:rsidR="00BD31A2" w:rsidRDefault="00BD31A2" w:rsidP="00B14F86"/>
    <w:p w14:paraId="634EC480" w14:textId="77777777" w:rsidR="00BD31A2" w:rsidRDefault="00BD31A2" w:rsidP="00B14F86"/>
    <w:p w14:paraId="0970C04C" w14:textId="77777777" w:rsidR="00BD31A2" w:rsidRDefault="00BD31A2" w:rsidP="00B14F86"/>
    <w:p w14:paraId="4F53E9A7" w14:textId="77777777" w:rsidR="00BD31A2" w:rsidRDefault="00BD31A2" w:rsidP="00B14F86"/>
    <w:p w14:paraId="70070BDE" w14:textId="77777777" w:rsidR="00BD31A2" w:rsidRDefault="00BD31A2" w:rsidP="00B14F86"/>
    <w:p w14:paraId="37C08146" w14:textId="77777777" w:rsidR="00BD31A2" w:rsidRDefault="00BD31A2" w:rsidP="00B14F86"/>
    <w:p w14:paraId="78773808" w14:textId="77777777" w:rsidR="00BD31A2" w:rsidRDefault="00BD31A2" w:rsidP="00B14F86"/>
    <w:p w14:paraId="2FCE78B6" w14:textId="77777777" w:rsidR="00BD31A2" w:rsidRDefault="00BD31A2" w:rsidP="00B14F86"/>
    <w:p w14:paraId="52CC22C7" w14:textId="77777777" w:rsidR="00BD31A2" w:rsidRDefault="00BD31A2" w:rsidP="00B14F86"/>
    <w:p w14:paraId="72C71E6F" w14:textId="77777777" w:rsidR="00BD31A2" w:rsidRDefault="00BD31A2" w:rsidP="00B14F86"/>
    <w:p w14:paraId="6C126DC4" w14:textId="77777777" w:rsidR="00BD31A2" w:rsidRDefault="00BD31A2" w:rsidP="00B14F86"/>
    <w:p w14:paraId="639C8C05" w14:textId="77777777" w:rsidR="00BD31A2" w:rsidRDefault="00BD31A2" w:rsidP="00B14F86"/>
    <w:p w14:paraId="0A31F128" w14:textId="77777777" w:rsidR="00BD31A2" w:rsidRDefault="00BD31A2" w:rsidP="00B14F86"/>
    <w:p w14:paraId="4E855E16" w14:textId="77777777" w:rsidR="00BD31A2" w:rsidRDefault="00BD31A2" w:rsidP="00B14F86"/>
    <w:p w14:paraId="1697C499" w14:textId="77777777" w:rsidR="00BD31A2" w:rsidRDefault="00BD31A2" w:rsidP="00B14F86"/>
    <w:p w14:paraId="146E220D" w14:textId="77777777" w:rsidR="00BD31A2" w:rsidRDefault="00BD31A2" w:rsidP="00B14F86"/>
    <w:p w14:paraId="3B415756" w14:textId="77777777" w:rsidR="00D147AA" w:rsidRDefault="00D147AA" w:rsidP="00B14F86"/>
    <w:p w14:paraId="4A6E2A5D" w14:textId="77777777" w:rsidR="00BD31A2" w:rsidRDefault="00BD31A2" w:rsidP="00B14F86"/>
    <w:p w14:paraId="10C20BB4" w14:textId="77777777" w:rsidR="0094648E" w:rsidRDefault="0094648E" w:rsidP="00BD31A2"/>
    <w:p w14:paraId="0A830ACE" w14:textId="77777777" w:rsidR="0094648E" w:rsidRDefault="0094648E" w:rsidP="00BD31A2"/>
    <w:p w14:paraId="311A4008" w14:textId="444E83FD" w:rsidR="0094648E" w:rsidRPr="0096537F" w:rsidRDefault="0094648E" w:rsidP="009D1FC8">
      <w:pPr>
        <w:pStyle w:val="Heading1"/>
        <w:spacing w:line="276" w:lineRule="auto"/>
        <w:jc w:val="both"/>
        <w:rPr>
          <w:sz w:val="40"/>
          <w:szCs w:val="40"/>
        </w:rPr>
      </w:pPr>
      <w:bookmarkStart w:id="2" w:name="_Toc199668340"/>
      <w:r w:rsidRPr="0096537F">
        <w:rPr>
          <w:sz w:val="40"/>
          <w:szCs w:val="40"/>
        </w:rPr>
        <w:lastRenderedPageBreak/>
        <w:t>Literature Review</w:t>
      </w:r>
      <w:bookmarkEnd w:id="2"/>
      <w:r w:rsidRPr="0096537F">
        <w:rPr>
          <w:sz w:val="40"/>
          <w:szCs w:val="40"/>
        </w:rPr>
        <w:t xml:space="preserve">    </w:t>
      </w:r>
    </w:p>
    <w:p w14:paraId="2FE5DB3B" w14:textId="21F20B46" w:rsidR="0094648E" w:rsidRDefault="00AF2230" w:rsidP="00E06ECC">
      <w:pPr>
        <w:spacing w:line="360" w:lineRule="auto"/>
      </w:pPr>
      <w:r w:rsidRPr="00AF2230">
        <w:t xml:space="preserve">The above </w:t>
      </w:r>
      <w:r w:rsidR="00AC3FFE">
        <w:t xml:space="preserve">section </w:t>
      </w:r>
      <w:r w:rsidR="008F368F">
        <w:t>gives</w:t>
      </w:r>
      <w:r w:rsidR="00AC3FFE">
        <w:t xml:space="preserve"> a clear </w:t>
      </w:r>
      <w:r w:rsidR="008F368F">
        <w:t>overview</w:t>
      </w:r>
      <w:r w:rsidR="00AC3FFE">
        <w:t xml:space="preserve"> of concepts and technologies that relate to Retrieval-Augmented Generation (RAG) systems. It discusses why RAG is necessary, the major components, and enabling technologies that have pushed it into existence. The explanation is meant to provide an accurate representation of RAG and move the concept into the limelight with clarity and accuracy.</w:t>
      </w:r>
    </w:p>
    <w:p w14:paraId="4C80F83B" w14:textId="0A12C40C" w:rsidR="0094648E" w:rsidRDefault="00AC3FFE" w:rsidP="00AC3FFE">
      <w:pPr>
        <w:pStyle w:val="Heading2"/>
        <w:rPr>
          <w:szCs w:val="32"/>
        </w:rPr>
      </w:pPr>
      <w:bookmarkStart w:id="3" w:name="_Toc199668341"/>
      <w:r w:rsidRPr="00F36370">
        <w:rPr>
          <w:szCs w:val="32"/>
        </w:rPr>
        <w:t>Foundations of Retrieval-Augmented Generation (RAG)</w:t>
      </w:r>
      <w:bookmarkEnd w:id="3"/>
    </w:p>
    <w:p w14:paraId="2EC56889" w14:textId="605142F5" w:rsidR="0096537F" w:rsidRPr="0096537F" w:rsidRDefault="00D1263D" w:rsidP="00D1263D">
      <w:pPr>
        <w:spacing w:line="360" w:lineRule="auto"/>
      </w:pPr>
      <w:r w:rsidRPr="00D1263D">
        <w:t>In the last few years, Retrieval-Augmented Generation (RAG) has become a potent paradigm in natural language processing (NLP) that extends the fact basis and contextual appropriateness of the response of large language models (LLMs). As opposed to conventional LLMs, which rely solely on pre-trained parameters, RAG systems pull external knowledge relevant to the situation in real time and provide grounded responses. The hybrid method solves important problems such as hallucinations and outdated data. This chapter outlines how and why RAG is, depicts its original organization, tells the migration from open-domain to domain-specific use, and answers the most crucial factors that determine how RAG systems work.</w:t>
      </w:r>
    </w:p>
    <w:p w14:paraId="6FFAEE80" w14:textId="76E7E3A5" w:rsidR="00673661" w:rsidRDefault="0027105C" w:rsidP="00F36370">
      <w:pPr>
        <w:pStyle w:val="Heading3"/>
        <w:rPr>
          <w:szCs w:val="28"/>
        </w:rPr>
      </w:pPr>
      <w:bookmarkStart w:id="4" w:name="_Toc199668342"/>
      <w:r w:rsidRPr="0027105C">
        <w:rPr>
          <w:szCs w:val="28"/>
        </w:rPr>
        <w:t>Understanding RAG: Concept and Origins</w:t>
      </w:r>
      <w:bookmarkEnd w:id="4"/>
    </w:p>
    <w:p w14:paraId="792C4486" w14:textId="1A39DECB" w:rsidR="0094648E" w:rsidRDefault="00111FB1" w:rsidP="0027105C">
      <w:pPr>
        <w:spacing w:line="360" w:lineRule="auto"/>
      </w:pPr>
      <w:r w:rsidRPr="00111FB1">
        <w:t>Large language models have advanced significantly in their ability to recognize and generate human language. But, at the end of the day, they are still constrained by the data they were trained with. This becomes a major issue when they are required to answer questions on fresh themes, highly technical issues, or anything that is outside of what they have seen before. Retrieval-Augmented Generation (RAG) was developed to address this limitation by allowing models to query outside of their internal knowledge store.</w:t>
      </w:r>
      <w:r w:rsidR="00265BA1">
        <w:t xml:space="preserve"> </w:t>
      </w:r>
      <w:r w:rsidRPr="00111FB1">
        <w:t>Instead of relying exclusively on what the model has memorized, RAG includes a retrieval unit that searches other sources (papers, journals, or databases) and, depending on the content received, provides a more realistic and contextually relevant answer</w:t>
      </w:r>
      <w:r w:rsidR="006C57C0">
        <w:t xml:space="preserve"> </w:t>
      </w:r>
      <w:sdt>
        <w:sdtPr>
          <w:alias w:val="To edit, see citavi.com/edit"/>
          <w:tag w:val="CitaviPlaceholder#a08b925f-f02b-481c-8ee8-a5984b0c9f68"/>
          <w:id w:val="1582330303"/>
          <w:placeholder>
            <w:docPart w:val="DefaultPlaceholder_-1854013440"/>
          </w:placeholder>
        </w:sdtPr>
        <w:sdtContent>
          <w:r w:rsidR="00E72AC0">
            <w:fldChar w:fldCharType="begin"/>
          </w:r>
          <w:r w:rsidR="00E72AC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xNmNmNmQ4LTZjYzQtNGRiZC04MTJiLWMyYzhjNTk2YzkwNSIsIlJhbmdlTGVuZ3RoIjoyMCwiUmVmZXJlbmNlSWQiOiJiZjhlY2I3Yy0xZGViLTRlMjEtYmQyZi02NmNhNDY4OWViMD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aHR0cHM6Ly9wcm9jZWVkaW5ncy5uZXVyaXBzLmNjL3BhcGVyLzIwMjAvaGFzaC82YjQ5MzIzMDIwNWY3ODBlMWJjMjY5NDVkZjc0ODFlNS1BYnN0cmFjdC5odG1sIiwiVXJpU3RyaW5nIjoiaHR0cHM6Ly9wcm9jZWVkaW5ncy5uZXVyaXBzLmNjL3BhcGVyLzIwMjAvaGFzaC82YjQ5MzIzMDIwNWY3ODBlMWJjMjY5NDVkZjc0ODFlNS1BYnN0cmFjdC5odG1s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}</w:instrText>
          </w:r>
          <w:r w:rsidR="00E72AC0">
            <w:fldChar w:fldCharType="separate"/>
          </w:r>
          <w:r w:rsidR="00E72AC0">
            <w:t>(Lewis et al., 2020)</w:t>
          </w:r>
          <w:r w:rsidR="00E72AC0">
            <w:fldChar w:fldCharType="end"/>
          </w:r>
        </w:sdtContent>
      </w:sdt>
      <w:r w:rsidR="00E72AC0">
        <w:t>.</w:t>
      </w:r>
    </w:p>
    <w:p w14:paraId="0170FC51" w14:textId="139D2B29" w:rsidR="004407A5" w:rsidRPr="0094648E" w:rsidRDefault="00AB2547" w:rsidP="0027105C">
      <w:pPr>
        <w:spacing w:line="360" w:lineRule="auto"/>
      </w:pPr>
      <w:r w:rsidRPr="00AB2547">
        <w:lastRenderedPageBreak/>
        <w:t>With increasing interest in RAG, researchers have begun investigating how it can be tailored for purposes. Perhaps the greatest benefit of RAG is that both its retrieval and generation components can be modified separately, making it simple to change the system based on whether it needs to process a particular kind of information. Some of these uses are general-purpose and some are specific industries such as healthcare or finance. The versatility of RAG has made it a viable solution for more real-world, real-case applications. This is very helpful for my thesis because it will allow me to adapt the system in order to pull structured data out of PDFs and web pages, which will result in more precise and accurate results</w:t>
      </w:r>
      <w:r w:rsidR="00FC3089">
        <w:t xml:space="preserve"> </w:t>
      </w:r>
      <w:sdt>
        <w:sdtPr>
          <w:alias w:val="To edit, see citavi.com/edit"/>
          <w:tag w:val="CitaviPlaceholder#e19b0ab4-faf2-4a54-afbe-8d6cf53e9743"/>
          <w:id w:val="-1815874086"/>
          <w:placeholder>
            <w:docPart w:val="DefaultPlaceholder_-1854013440"/>
          </w:placeholder>
        </w:sdtPr>
        <w:sdtContent>
          <w:r w:rsidR="00FC3089">
            <w:fldChar w:fldCharType="begin"/>
          </w:r>
          <w:r w:rsidR="00FC308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TRlOGI1LWFhMzgtNDliMy05OGJmLTZhY2U3M2ZiYmMyNCIsIlJhbmdlTGVuZ3RoIjoxOSwiUmVmZXJlbmNlSWQiOiI1MTdiMDczNy1mOTBhLTQ4NTktYmQwZi1iYjFlNGQ4NjMwMz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mh0dHBzOi8vd3d3LnNlbWFudGljc2Nob2xhci5vcmcvcGFwZXIvV2hlbi1MYXJnZS1MYW5ndWFnZS1Nb2RlbHMtTWVldC1WZWN0b3ItRGF0YWJhc2VzJTNBLUEtSmluZy1TdS8xNmM4MTYyMDFlYjYyOWE3NTg2NzZhM2MxZmE0Y2VhZDUwZTVmNDEyIiwiVXJpU3RyaW5nIjoiaHR0cHM6Ly93d3cuc2VtYW50aWNzY2hvbGFyLm9yZy9wYXBlci9XaGVuLUxhcmdlLUxhbmd1YWdlLU1vZGVscy1NZWV0LVZlY3Rvci1EYXRhYmFzZXM6LUEtSmluZy1TdS8xNmM4MTYyMDFlYjYyOWE3NTg2NzZhM2MxZmE0Y2VhZDUwZTVmNDE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}</w:instrText>
          </w:r>
          <w:r w:rsidR="00FC3089">
            <w:fldChar w:fldCharType="separate"/>
          </w:r>
          <w:r w:rsidR="00FC3089">
            <w:t>(Jing et al., 2024)</w:t>
          </w:r>
          <w:r w:rsidR="00FC3089">
            <w:fldChar w:fldCharType="end"/>
          </w:r>
        </w:sdtContent>
      </w:sdt>
      <w:r w:rsidR="00FC3089">
        <w:t>.</w:t>
      </w:r>
      <w:r>
        <w:t xml:space="preserve"> </w:t>
      </w:r>
    </w:p>
    <w:p w14:paraId="3BFCA52B" w14:textId="53515820" w:rsidR="0094648E" w:rsidRDefault="004A4947" w:rsidP="0041081D">
      <w:pPr>
        <w:pStyle w:val="Heading3"/>
      </w:pPr>
      <w:bookmarkStart w:id="5" w:name="_Toc199668343"/>
      <w:r>
        <w:t>The</w:t>
      </w:r>
      <w:r w:rsidR="00C85CD1">
        <w:t xml:space="preserve"> </w:t>
      </w:r>
      <w:r w:rsidR="00C85CD1" w:rsidRPr="00C85CD1">
        <w:t>Hallucination Problem in LLMs</w:t>
      </w:r>
      <w:bookmarkEnd w:id="5"/>
    </w:p>
    <w:p w14:paraId="0048B1F3" w14:textId="7E8B63B1" w:rsidR="00C85CD1" w:rsidRPr="00C85CD1" w:rsidRDefault="00C85CD1" w:rsidP="00C85CD1">
      <w:pPr>
        <w:spacing w:line="360" w:lineRule="auto"/>
      </w:pPr>
      <w:r w:rsidRPr="00C85CD1">
        <w:t>Large language models tend to generate factually incorrect but coherent responses, a challenge known as the "hallucination problem." It occurs when the model produces material that is not based in fact but sounds confident and well-formed. Hallucinations often occur when the model has no access to current or domain knowledge and uses memorized patterns in pretraining. The problem is specifically vivid in areas where fact accuracy is required, such as medicine, jurisprudence, or academic research. As a countermeasure, methods must be implemented to limit model reliance on internal approximations and facilitate anchoring in verified external sources. Algorithms for retrieval augmentation ensure fewer hallucinations by enabling models to reference and leverage important papers at generation time, thereby rendering responses contextually accurate and traceable</w:t>
      </w:r>
      <w:r>
        <w:t xml:space="preserve"> </w:t>
      </w:r>
      <w:sdt>
        <w:sdtPr>
          <w:alias w:val="To edit, see citavi.com/edit"/>
          <w:tag w:val="CitaviPlaceholder#ae25f19d-a86a-4fcb-b41a-d4a0199a559e"/>
          <w:id w:val="-840238095"/>
          <w:placeholder>
            <w:docPart w:val="DefaultPlaceholder_-1854013440"/>
          </w:placeholder>
        </w:sdtPr>
        <w:sdtContent>
          <w:r>
            <w:fldChar w:fldCharType="begin"/>
          </w:r>
          <w:r w:rsidR="00F5754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yYTQ1NDA3LTY0OTItNGMzMi04Y2VkLTdjMzA3NTU4NDU5YyIsIlJhbmdlTGVuZ3RoIjoyMCwiUmVmZXJlbmNlSWQiOiIxYjVmYzU3MS0zZjIyLTQwYzgtYTE2NS1mMTZhZTJhOTAw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Q4NTUwL0FSWElWLjI0MTAuMTI4MzciLCJVcmlTdHJpbmciOiJodHRwczovL2RvaS5vcmcvMTAuNDg1NTAvYXJYaXYuMjQxMC4xMjgzNy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}</w:instrText>
          </w:r>
          <w:r>
            <w:fldChar w:fldCharType="separate"/>
          </w:r>
          <w:r>
            <w:t>(Gupta et al., 2024)</w:t>
          </w:r>
          <w:r>
            <w:fldChar w:fldCharType="end"/>
          </w:r>
        </w:sdtContent>
      </w:sdt>
      <w:r w:rsidR="006C57C0">
        <w:t>.</w:t>
      </w:r>
    </w:p>
    <w:p w14:paraId="6F4C5C2D" w14:textId="767A0627" w:rsidR="0094648E" w:rsidRDefault="006C57C0" w:rsidP="006C57C0">
      <w:pPr>
        <w:pStyle w:val="Heading3"/>
      </w:pPr>
      <w:bookmarkStart w:id="6" w:name="_Toc199668344"/>
      <w:r w:rsidRPr="006C57C0">
        <w:t>From Open-Domain QA to Specialized Applications</w:t>
      </w:r>
      <w:bookmarkEnd w:id="6"/>
    </w:p>
    <w:p w14:paraId="4CF9DC01" w14:textId="238D9795" w:rsidR="00AB2547" w:rsidRDefault="00B31E5D" w:rsidP="00B31E5D">
      <w:pPr>
        <w:spacing w:line="360" w:lineRule="auto"/>
      </w:pPr>
      <w:r w:rsidRPr="00B31E5D">
        <w:t>When it first started growing, Retrieval-Augmented Generation (RAG) was primarily applied to open-domain question answering, in which the model had to access a huge and generic database such as Wikipedia.</w:t>
      </w:r>
      <w:r>
        <w:t xml:space="preserve"> </w:t>
      </w:r>
      <w:r w:rsidRPr="00B31E5D">
        <w:t xml:space="preserve">These models were generalist and could handle a wide range of problems but would not be specialized in one specific domain. But as RAG evolved, it was understood that most real-world use cases demanded the system to operate in expert domains where context, accuracy, and language are important. This evolution encouraged interest in the application of </w:t>
      </w:r>
      <w:r w:rsidRPr="00B31E5D">
        <w:lastRenderedPageBreak/>
        <w:t>RAG for more domain-specific uses, including in medicine, legal editing, and enterprise document processing</w:t>
      </w:r>
      <w:r>
        <w:t xml:space="preserve"> </w:t>
      </w:r>
      <w:sdt>
        <w:sdtPr>
          <w:alias w:val="To edit, see citavi.com/edit"/>
          <w:tag w:val="CitaviPlaceholder#40cbdd49-696d-4444-892c-3556a3484d64"/>
          <w:id w:val="992759658"/>
          <w:placeholder>
            <w:docPart w:val="DefaultPlaceholder_-1854013440"/>
          </w:placeholder>
        </w:sdtPr>
        <w:sdtContent>
          <w:r>
            <w:fldChar w:fldCharType="begin"/>
          </w:r>
          <w:r w:rsidR="00F5754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0YzZhMTI2LWQxOWItNDhiOS04YTEzLTM4ZDk5ZjUyY2E1YSIsIlJhbmdlTGVuZ3RoIjoxOCwiUmVmZXJlbmNlSWQiOiI5ZTZkNTNjNC04YjI2LTRjYWQtYTQxNS02MjEwMDljMDExNz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}</w:instrText>
          </w:r>
          <w:r>
            <w:fldChar w:fldCharType="separate"/>
          </w:r>
          <w:r>
            <w:t>(Gao et al., 2023)</w:t>
          </w:r>
          <w:r>
            <w:fldChar w:fldCharType="end"/>
          </w:r>
        </w:sdtContent>
      </w:sdt>
      <w:r>
        <w:t>.</w:t>
      </w:r>
    </w:p>
    <w:p w14:paraId="533A8638" w14:textId="54737642" w:rsidR="00B31E5D" w:rsidRPr="006C57C0" w:rsidRDefault="00AB2547" w:rsidP="00B31E5D">
      <w:pPr>
        <w:spacing w:line="360" w:lineRule="auto"/>
      </w:pPr>
      <w:r w:rsidRPr="00AB2547">
        <w:t>To enable RAG to work better in real life scenarios, particularly when handling technical or formal documents, researchers have begun adapting the partitioning of the information prior to searching it.</w:t>
      </w:r>
      <w:r>
        <w:t xml:space="preserve"> </w:t>
      </w:r>
      <w:r w:rsidR="006C3C84" w:rsidRPr="006C3C84">
        <w:t>Instead of dividing texts into blocks of a uniform size, newer methods divide them according to meaning i.e., paragraphs or logical sections</w:t>
      </w:r>
      <w:r w:rsidR="006C3C84">
        <w:t xml:space="preserve">, </w:t>
      </w:r>
      <w:r w:rsidR="006C3C84" w:rsidRPr="006C3C84">
        <w:t>so that the information that is retrieved will make sense contextually. This is especially helpful when dealing with structured documents like research papers, manuals, or legal files. Furthermore, by regulating the amount of the content the system ingests during one pass, RAG can focus solely on the most relevant parts. These are truly valuable contributions to projects like mine, which are trying to build a system that will accept questions and answer them intelligently and accurately based on lengthy PDF documents or web-based conten</w:t>
      </w:r>
      <w:r w:rsidR="006C3C84">
        <w:t>t</w:t>
      </w:r>
      <w:r w:rsidR="00B31E5D">
        <w:t xml:space="preserve"> </w:t>
      </w:r>
      <w:sdt>
        <w:sdtPr>
          <w:alias w:val="To edit, see citavi.com/edit"/>
          <w:tag w:val="CitaviPlaceholder#8b3969b4-0ab2-4dba-8687-00d13ccd4515"/>
          <w:id w:val="-1083675444"/>
          <w:placeholder>
            <w:docPart w:val="DefaultPlaceholder_-1854013440"/>
          </w:placeholder>
        </w:sdtPr>
        <w:sdtContent>
          <w:r w:rsidR="0088025B">
            <w:fldChar w:fldCharType="begin"/>
          </w:r>
          <w:r w:rsidR="0088025B">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xNDkzNTUxLTBjZDQtNDQ4Zi1iZGZjLWZmNmNmYWQwYzdjZiIsIlJhbmdlTGVuZ3RoIjoxOCwiUmVmZXJlbmNlSWQiOiJkYzczMTYwZS01N2U0LTQwZDAtOWE2Yi1lZjE5NmM4YjkxMG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d3d3LnNlbWFudGljc2Nob2xhci5vcmcvcGFwZXIvU3VydmV5LW9mLVZlY3Rvci1EYXRhYmFzZS1NYW5hZ2VtZW50LVN5c3RlbXMtUGFuLVdhbmcvODk5Zjg2NTY2YjA0ZTdhNzlkMTVjZDJkZjYyZmJiMmU2NmVjOGI3NSIsIlVyaVN0cmluZyI6Imh0dHBzOi8vd3d3LnNlbWFudGljc2Nob2xhci5vcmcvcGFwZXIvU3VydmV5LW9mLVZlY3Rvci1EYXRhYmFzZS1NYW5hZ2VtZW50LVN5c3RlbXMtUGFuLVdhbmcvODk5Zjg2NTY2YjA0ZTdhNzlkMTVjZDJkZjYyZmJiMmU2NmVjOGI3N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}</w:instrText>
          </w:r>
          <w:r w:rsidR="0088025B">
            <w:fldChar w:fldCharType="separate"/>
          </w:r>
          <w:r w:rsidR="0088025B">
            <w:t>(Pan et al., 2023)</w:t>
          </w:r>
          <w:r w:rsidR="0088025B">
            <w:fldChar w:fldCharType="end"/>
          </w:r>
        </w:sdtContent>
      </w:sdt>
      <w:r w:rsidR="0088025B">
        <w:t>.</w:t>
      </w:r>
    </w:p>
    <w:p w14:paraId="1C5F81C2" w14:textId="390114A6" w:rsidR="0094648E" w:rsidRDefault="00B31E5D" w:rsidP="00B31E5D">
      <w:pPr>
        <w:pStyle w:val="Heading2"/>
      </w:pPr>
      <w:bookmarkStart w:id="7" w:name="_Toc199668345"/>
      <w:r w:rsidRPr="00B31E5D">
        <w:t>Core Architecture and Components of RAG</w:t>
      </w:r>
      <w:bookmarkEnd w:id="7"/>
    </w:p>
    <w:p w14:paraId="140CBCC0" w14:textId="51ADD014" w:rsidR="00673F75" w:rsidRDefault="00AD407A" w:rsidP="00AD407A">
      <w:pPr>
        <w:spacing w:line="360" w:lineRule="auto"/>
      </w:pPr>
      <w:r w:rsidRPr="00AD407A">
        <w:t xml:space="preserve">This section </w:t>
      </w:r>
      <w:r>
        <w:t>provides</w:t>
      </w:r>
      <w:r w:rsidRPr="00AD407A">
        <w:t xml:space="preserve"> the </w:t>
      </w:r>
      <w:r>
        <w:t>overview</w:t>
      </w:r>
      <w:r w:rsidRPr="00AD407A">
        <w:t xml:space="preserve"> of a RAG system — retriever, generator, and re-ranker</w:t>
      </w:r>
      <w:r>
        <w:t xml:space="preserve"> </w:t>
      </w:r>
      <w:r w:rsidRPr="00AD407A">
        <w:t xml:space="preserve">and how these </w:t>
      </w:r>
      <w:r>
        <w:t xml:space="preserve">parts </w:t>
      </w:r>
      <w:r w:rsidRPr="00AD407A">
        <w:t>interact to retrieve information, generate answers, and improve response quality. It identifies how each element makes RAG systems better, especially for complex or domain-related tasks.</w:t>
      </w:r>
    </w:p>
    <w:p w14:paraId="778FD2D1" w14:textId="114E8E19" w:rsidR="00AD407A" w:rsidRDefault="00E046C4" w:rsidP="00E046C4">
      <w:pPr>
        <w:pStyle w:val="Heading3"/>
      </w:pPr>
      <w:bookmarkStart w:id="8" w:name="_Toc199668346"/>
      <w:r w:rsidRPr="00E046C4">
        <w:t>The Retriever: Dense, Sparse, and Hybrid Models</w:t>
      </w:r>
      <w:bookmarkEnd w:id="8"/>
    </w:p>
    <w:p w14:paraId="5460C820" w14:textId="42325EAC" w:rsidR="0094648E" w:rsidRDefault="00ED5EE4" w:rsidP="00ED5EE4">
      <w:pPr>
        <w:spacing w:line="360" w:lineRule="auto"/>
      </w:pPr>
      <w:r w:rsidRPr="00ED5EE4">
        <w:t>In a RAG system, the first thing to do is discover information pertinent to answering a question.</w:t>
      </w:r>
      <w:r>
        <w:t xml:space="preserve"> </w:t>
      </w:r>
      <w:r w:rsidRPr="00ED5EE4">
        <w:t>The retriever scans a great number of documents to choose the most appropriate.</w:t>
      </w:r>
      <w:r w:rsidR="00876CE9">
        <w:t xml:space="preserve"> </w:t>
      </w:r>
      <w:r w:rsidRPr="00ED5EE4">
        <w:t>Traditional retrievers, or sparse retrievers, match queries with documents based on words. They are easy and quick, but they tend to lose more subtle relationships between words. Dense retrievers build upon this by representing both the query and documents as numerical vectors so that the system can identify matches based on meaning even when words don't exactly match. This makes dense retrievers more effective in applications where context matters more than exact phrasing</w:t>
      </w:r>
      <w:r>
        <w:t xml:space="preserve"> </w:t>
      </w:r>
      <w:sdt>
        <w:sdtPr>
          <w:alias w:val="To edit, see citavi.com/edit"/>
          <w:tag w:val="CitaviPlaceholder#1a414ef7-7e54-49cd-833c-9a339a8bea3a"/>
          <w:id w:val="-20095923"/>
          <w:placeholder>
            <w:docPart w:val="DefaultPlaceholder_-1854013440"/>
          </w:placeholder>
        </w:sdtPr>
        <w:sdtContent>
          <w:r>
            <w:fldChar w:fldCharType="begin"/>
          </w:r>
          <w:r w:rsidR="00F5754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mNmUxMzdiLWY0ZDktNDBiMS1iMWM1LTkzOWM5ZDRkNDEzNiIsIlJhbmdlTGVuZ3RoIjoxOCwiUmVmZXJlbmNlSWQiOiIyZmQ2M2YxYi01ODc0LTRhY2UtYjRjZi02ZDhmODFkMWEzNG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wNy85NzgtMy0wMzEtNzc5NTQtMV82IiwiVXJpU3RyaW5nIjoiaHR0cHM6Ly9kb2kub3JnLzEwLjEwMDcvOTc4LTMtMDMxLTc3OTU0LTFfN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}</w:instrText>
          </w:r>
          <w:r>
            <w:fldChar w:fldCharType="separate"/>
          </w:r>
          <w:r>
            <w:t>(Shan &amp; Shan, 2025; Tanyildiz et al., 2025)</w:t>
          </w:r>
          <w:r>
            <w:fldChar w:fldCharType="end"/>
          </w:r>
        </w:sdtContent>
      </w:sdt>
      <w:r>
        <w:t>.</w:t>
      </w:r>
    </w:p>
    <w:p w14:paraId="481754D9" w14:textId="77777777" w:rsidR="0094648E" w:rsidRDefault="0094648E" w:rsidP="0094648E">
      <w:pPr>
        <w:tabs>
          <w:tab w:val="left" w:pos="1290"/>
        </w:tabs>
      </w:pPr>
    </w:p>
    <w:p w14:paraId="2AF1F7E1" w14:textId="605F615E" w:rsidR="0094648E" w:rsidRDefault="00E13441" w:rsidP="00290E36">
      <w:pPr>
        <w:tabs>
          <w:tab w:val="left" w:pos="1290"/>
        </w:tabs>
        <w:spacing w:line="360" w:lineRule="auto"/>
      </w:pPr>
      <w:r w:rsidRPr="00E13441">
        <w:lastRenderedPageBreak/>
        <w:t xml:space="preserve">Hybrid retrieval, which combines sparse and dense approaches, is utilized by most systems to achieve additional efficiency. The method performs well on both single </w:t>
      </w:r>
      <w:proofErr w:type="gramStart"/>
      <w:r w:rsidRPr="00E13441">
        <w:t>keyword</w:t>
      </w:r>
      <w:proofErr w:type="gramEnd"/>
      <w:r w:rsidRPr="00E13441">
        <w:t xml:space="preserve"> matching and fetching larger semantic context.</w:t>
      </w:r>
      <w:r>
        <w:t xml:space="preserve"> </w:t>
      </w:r>
      <w:r w:rsidRPr="00E13441">
        <w:t xml:space="preserve">Hybrid methods are particularly convenient to deal with complex content like scholarly papers or semi-structured web pages, where parts of the content are less suitable for keyword matching than others for meaning-based search. </w:t>
      </w:r>
      <w:proofErr w:type="spellStart"/>
      <w:r w:rsidRPr="00E13441">
        <w:t>LangChain</w:t>
      </w:r>
      <w:proofErr w:type="spellEnd"/>
      <w:r w:rsidRPr="00E13441">
        <w:t xml:space="preserve"> makes it easy to develop systems like these, and libraries such as FAISS, </w:t>
      </w:r>
      <w:proofErr w:type="spellStart"/>
      <w:r w:rsidRPr="00E13441">
        <w:t>PGVector</w:t>
      </w:r>
      <w:proofErr w:type="spellEnd"/>
      <w:r w:rsidRPr="00E13441">
        <w:t xml:space="preserve">, and Pinecone see heavy utilization for optimized storage and search of data. In my own work, whether attempting to scrape data from web pages or PDFs, selecting the best method of scraping or even combining a few of them can spell the difference in the </w:t>
      </w:r>
      <w:r w:rsidR="00D56B79" w:rsidRPr="00D56B79">
        <w:t>output</w:t>
      </w:r>
      <w:r w:rsidR="00290E36">
        <w:t xml:space="preserve"> </w:t>
      </w:r>
      <w:sdt>
        <w:sdtPr>
          <w:alias w:val="To edit, see citavi.com/edit"/>
          <w:tag w:val="CitaviPlaceholder#02349e55-e2bb-41b3-9e74-47394d0f780b"/>
          <w:id w:val="1904181528"/>
          <w:placeholder>
            <w:docPart w:val="DefaultPlaceholder_-1854013440"/>
          </w:placeholder>
        </w:sdtPr>
        <w:sdtContent>
          <w:r w:rsidR="00F87A46">
            <w:fldChar w:fldCharType="begin"/>
          </w:r>
          <w:r w:rsidR="00F5754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mNzcxY2FkLWI5OGItNDNhMS1iNzgwLWYwZGViZDJmMTBlNiIsIlJhbmdlU3RhcnQiOjI1LCJSYW5nZUxlbmd0aCI6MjAsIlJlZmVyZW5jZUlkIjoiZjNmYTE1MjQtMjBmMC00ZWUxLWFiNDEtNTg1MmI0ZWM4OWRm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xMC40ODU1MC9BUlhJVi4yNDA4LjA1MTQxIiwiVXJpU3RyaW5nIjoiaHR0cHM6Ly9kb2kub3JnLzEwLjQ4NTUwL2FyWGl2LjI0MDguMDUxNDE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}</w:instrText>
          </w:r>
          <w:r w:rsidR="00F87A46">
            <w:fldChar w:fldCharType="separate"/>
          </w:r>
          <w:r w:rsidR="00F87A46">
            <w:t>(Vasilios Mavroudis, 2024; Yuan et al., 2024)</w:t>
          </w:r>
          <w:r w:rsidR="00F87A46">
            <w:fldChar w:fldCharType="end"/>
          </w:r>
        </w:sdtContent>
      </w:sdt>
    </w:p>
    <w:p w14:paraId="7D93F3CB" w14:textId="7A7FACB1" w:rsidR="00290E36" w:rsidRDefault="003602A5" w:rsidP="003602A5">
      <w:pPr>
        <w:pStyle w:val="Heading3"/>
      </w:pPr>
      <w:bookmarkStart w:id="9" w:name="_Toc199668347"/>
      <w:r w:rsidRPr="003602A5">
        <w:t>The Generator: LLMs and Response Formulation</w:t>
      </w:r>
      <w:bookmarkEnd w:id="9"/>
    </w:p>
    <w:p w14:paraId="3C799726" w14:textId="21E59863" w:rsidR="003602A5" w:rsidRPr="003602A5" w:rsidRDefault="00E13441" w:rsidP="00AF3785">
      <w:pPr>
        <w:spacing w:line="360" w:lineRule="auto"/>
      </w:pPr>
      <w:r w:rsidRPr="00E13441">
        <w:t>After the retriever has identified useful information, the generator comes in and creates a proper response. Instead of constructing responses from memory, the model is now able to draw upon actual documents related to the subject. This enables it to produce seamless responses based on actual content. The generator scans the question, and the text retrieved before creating a full response. Models like BART or T5 are regularly used for the same because they are created to process input-output text tasks in a sequential manner. As the recovered text directly affects the output, the results are more accurate and relevant, particularly in those cases involving an expert or technical subject. This process d</w:t>
      </w:r>
      <w:r w:rsidR="00370852">
        <w:t>efines</w:t>
      </w:r>
      <w:r w:rsidRPr="00E13441">
        <w:t xml:space="preserve"> RAG models from standard language models that </w:t>
      </w:r>
      <w:r w:rsidR="00370852">
        <w:t>depend</w:t>
      </w:r>
      <w:r w:rsidRPr="00E13441">
        <w:t xml:space="preserve"> on </w:t>
      </w:r>
      <w:r w:rsidR="00370852">
        <w:t>already known</w:t>
      </w:r>
      <w:r w:rsidRPr="00E13441">
        <w:t xml:space="preserve"> </w:t>
      </w:r>
      <w:r w:rsidR="00AF3785" w:rsidRPr="00AF3785">
        <w:t>knowledge</w:t>
      </w:r>
      <w:r w:rsidR="00AF3785">
        <w:t xml:space="preserve"> </w:t>
      </w:r>
      <w:sdt>
        <w:sdtPr>
          <w:alias w:val="To edit, see citavi.com/edit"/>
          <w:tag w:val="CitaviPlaceholder#08af41ee-bf94-4830-a54f-02370bbaad4c"/>
          <w:id w:val="336500781"/>
          <w:placeholder>
            <w:docPart w:val="DefaultPlaceholder_-1854013440"/>
          </w:placeholder>
        </w:sdtPr>
        <w:sdtContent>
          <w:r w:rsidR="00E72AC0">
            <w:fldChar w:fldCharType="begin"/>
          </w:r>
          <w:r w:rsidR="00E72AC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N2RhZDMwLWU2OTktNDAwNS04NzIyLTVjNDk4NTRiMzY0MSIsIlJhbmdlTGVuZ3RoIjoyMCwiUmVmZXJlbmNlSWQiOiJiZjhlY2I3Yy0xZGViLTRlMjEtYmQyZi02NmNhNDY4OWViMD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aHR0cHM6Ly9wcm9jZWVkaW5ncy5uZXVyaXBzLmNjL3BhcGVyLzIwMjAvaGFzaC82YjQ5MzIzMDIwNWY3ODBlMWJjMjY5NDVkZjc0ODFlNS1BYnN0cmFjdC5odG1sIiwiVXJpU3RyaW5nIjoiaHR0cHM6Ly9wcm9jZWVkaW5ncy5uZXVyaXBzLmNjL3BhcGVyLzIwMjAvaGFzaC82YjQ5MzIzMDIwNWY3ODBlMWJjMjY5NDVkZjc0ODFlNS1BYnN0cmFjdC5odG1s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}</w:instrText>
          </w:r>
          <w:r w:rsidR="00E72AC0">
            <w:fldChar w:fldCharType="separate"/>
          </w:r>
          <w:r w:rsidR="00E72AC0">
            <w:t>(Lewis et al., 2020)</w:t>
          </w:r>
          <w:r w:rsidR="00E72AC0">
            <w:fldChar w:fldCharType="end"/>
          </w:r>
          <w:r w:rsidR="00E72AC0">
            <w:t>.</w:t>
          </w:r>
        </w:sdtContent>
      </w:sdt>
    </w:p>
    <w:p w14:paraId="4D34A8E4" w14:textId="69A8E8ED" w:rsidR="00290E36" w:rsidRDefault="00C01D82" w:rsidP="00C01D82">
      <w:pPr>
        <w:pStyle w:val="Heading3"/>
      </w:pPr>
      <w:bookmarkStart w:id="10" w:name="_Toc199668348"/>
      <w:r w:rsidRPr="00C01D82">
        <w:t>The Re-Ranker: Optimizing Output Quality</w:t>
      </w:r>
      <w:bookmarkEnd w:id="10"/>
    </w:p>
    <w:p w14:paraId="69CAC8C1" w14:textId="2DDE0AE9" w:rsidR="00C01D82" w:rsidRPr="00C01D82" w:rsidRDefault="00370852" w:rsidP="00C01D82">
      <w:pPr>
        <w:spacing w:line="360" w:lineRule="auto"/>
      </w:pPr>
      <w:r w:rsidRPr="00370852">
        <w:t xml:space="preserve">The re-ranker also enhances the response of a RAG system. It reads documents and provides answers, and it also ranks the most relevant answers to the question of the user. The process removes information that is not related so that only the most valid, coherent, and useful data is prioritized. In case numerous articles appear to be similar, the re-ranker can identify which one is more connected to the topic. It is a final check that brings quality and confidence to the solution </w:t>
      </w:r>
      <w:r>
        <w:t>generated</w:t>
      </w:r>
      <w:r w:rsidR="00C01D82">
        <w:t xml:space="preserve"> </w:t>
      </w:r>
      <w:sdt>
        <w:sdtPr>
          <w:alias w:val="To edit, see citavi.com/edit"/>
          <w:tag w:val="CitaviPlaceholder#d3b2cd53-bcc2-4d94-8d36-7e1ec97bf768"/>
          <w:id w:val="-1648350627"/>
          <w:placeholder>
            <w:docPart w:val="DefaultPlaceholder_-1854013440"/>
          </w:placeholder>
        </w:sdtPr>
        <w:sdtContent>
          <w:r w:rsidR="00FC3089">
            <w:fldChar w:fldCharType="begin"/>
          </w:r>
          <w:r w:rsidR="00FC308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zYWJhZDkwLTM3NDQtNDZjMi1hODkyLWIzNTBkMWY5NGU4MiIsIlJhbmdlTGVuZ3RoIjoxOSwiUmVmZXJlbmNlSWQiOiI1MTdiMDczNy1mOTBhLTQ4NTktYmQwZi1iYjFlNGQ4NjMwMz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mh0dHBzOi8vd3d3LnNlbWFudGljc2Nob2xhci5vcmcvcGFwZXIvV2hlbi1MYXJnZS1MYW5ndWFnZS1Nb2RlbHMtTWVldC1WZWN0b3ItRGF0YWJhc2VzJTNBLUEtSmluZy1TdS8xNmM4MTYyMDFlYjYyOWE3NTg2NzZhM2MxZmE0Y2VhZDUwZTVmNDEyIiwiVXJpU3RyaW5nIjoiaHR0cHM6Ly93d3cuc2VtYW50aWNzY2hvbGFyLm9yZy9wYXBlci9XaGVuLUxhcmdlLUxhbmd1YWdlLU1vZGVscy1NZWV0LVZlY3Rvci1EYXRhYmFzZXM6LUEtSmluZy1TdS8xNmM4MTYyMDFlYjYyOWE3NTg2NzZhM2MxZmE0Y2VhZDUwZTVmNDE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}</w:instrText>
          </w:r>
          <w:r w:rsidR="00FC3089">
            <w:fldChar w:fldCharType="separate"/>
          </w:r>
          <w:r w:rsidR="00FC3089">
            <w:t>(Jing et al., 2024)</w:t>
          </w:r>
          <w:r w:rsidR="00FC3089">
            <w:fldChar w:fldCharType="end"/>
          </w:r>
        </w:sdtContent>
      </w:sdt>
      <w:r w:rsidR="00FC3089">
        <w:t>.</w:t>
      </w:r>
    </w:p>
    <w:p w14:paraId="79017DDD" w14:textId="00302AB1" w:rsidR="00290E36" w:rsidRDefault="0070699B" w:rsidP="0065476F">
      <w:pPr>
        <w:tabs>
          <w:tab w:val="left" w:pos="1290"/>
        </w:tabs>
        <w:spacing w:line="360" w:lineRule="auto"/>
      </w:pPr>
      <w:r w:rsidRPr="0070699B">
        <w:lastRenderedPageBreak/>
        <w:t xml:space="preserve">Depending upon how the system is configured, re-ranking can be performed before or after the response generation to make the output better. It works by comparing the content with the original question and selecting what best suits. Tools like </w:t>
      </w:r>
      <w:proofErr w:type="spellStart"/>
      <w:r w:rsidRPr="0070699B">
        <w:t>LangChain</w:t>
      </w:r>
      <w:proofErr w:type="spellEnd"/>
      <w:r w:rsidRPr="0070699B">
        <w:t xml:space="preserve"> and others make it easier to utilize this technique. This stage is especially useful when handling long or complicated texts where all of it may not be equally beneficial. With another filtering of the results, the system will stand a greater likelihood of coming up with a definite and important </w:t>
      </w:r>
      <w:r w:rsidR="0065476F" w:rsidRPr="0065476F">
        <w:t>response</w:t>
      </w:r>
      <w:r w:rsidR="0065476F">
        <w:t xml:space="preserve"> </w:t>
      </w:r>
      <w:sdt>
        <w:sdtPr>
          <w:alias w:val="To edit, see citavi.com/edit"/>
          <w:tag w:val="CitaviPlaceholder#06920187-d58b-4216-9f9d-eb7ac60e59f2"/>
          <w:id w:val="434649155"/>
          <w:placeholder>
            <w:docPart w:val="DefaultPlaceholder_-1854013440"/>
          </w:placeholder>
        </w:sdtPr>
        <w:sdtContent>
          <w:r w:rsidR="0065476F">
            <w:fldChar w:fldCharType="begin"/>
          </w:r>
          <w:r w:rsidR="00F5754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lOGFjYjgyLTk3NTctNGQ5Yi1hYWRlLTFlY2VjM2RiZGQ1NCIsIlJhbmdlTGVuZ3RoIjoyNiwiUmVmZXJlbmNlSWQiOiJmODU0NTA3Ni1hNzZhLTQ4MDgtYTRjYS00NjZlYjYyNzJmMD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VmFzaWxpb3MgTWF2cm91ZGlzIiwiUHJvdGVjdGVkIjpmYWxzZSwiU2V4IjowLCJDcmVhdGVkQnkiOiJfS2V0YW4iLCJDcmVhdGVkT24iOiIyMDI1LTA1LTA1VDEwOjU2OjQzIiwiTW9kaWZpZWRCeSI6Il9LZXRhbiIsIklkIjoiZTg3Mjk5NmQtMjYyNC00ZGY3LTlkM2UtMzA1YjA3Mzk4OGQ0IiwiTW9kaWZpZWRPbiI6IjIwMjUtMDUtMDVUMTA6NTY6NDM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d3dy5yZXNlYXJjaGdhdGUubmV0L3B1YmxpY2F0aW9uLzM4NTY4MTE1MV9MYW5nQ2hhaW4iLCJVcmlTdHJpbmciOiJodHRwczovL3d3dy5yZXNlYXJjaGdhdGUubmV0L3B1YmxpY2F0aW9uLzM4NTY4MTE1MV9MYW5nQ2hhaW4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S2V0YW4iLCJDcmVhdGVkT24iOiIyMDI1LTA1LTI5VDEzOjU1OjA1IiwiTW9kaWZpZWRCeSI6Il9LZXRhbiIsIklkIjoiMGNjZTE3ZWItMzEwZi00OGY1LTk4MjItNWM4N2UwMmMyZWQ1IiwiTW9kaWZpZWRPbiI6IjIwMjUtMDUtMjlUMTM6NTU6MDgiLCJQcm9qZWN0Ijp7IiRyZWYiOiI4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czovL3d3dy5yZXNlYXJjaGdhdGUubmV0L3B1YmxpY2F0aW9uLzM4NTY4MTE1MV9MYW5nQ2hhaW4iLCJVcmlTdHJpbmciOiJodHRwczovL3d3dy5yZXNlYXJjaGdhdGUubmV0L3B1YmxpY2F0aW9uLzM4NTY4MTE1MV9MYW5nQ2hhaW4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}</w:instrText>
          </w:r>
          <w:r w:rsidR="0065476F">
            <w:fldChar w:fldCharType="separate"/>
          </w:r>
          <w:r w:rsidR="0065476F">
            <w:t>(Vasilios Mavroudis, 2024)</w:t>
          </w:r>
          <w:r w:rsidR="0065476F">
            <w:fldChar w:fldCharType="end"/>
          </w:r>
        </w:sdtContent>
      </w:sdt>
      <w:r w:rsidR="0065476F">
        <w:t>.</w:t>
      </w:r>
    </w:p>
    <w:p w14:paraId="5EE7EDFC" w14:textId="7A66ED98" w:rsidR="00B92435" w:rsidRDefault="00B92435" w:rsidP="00B92435">
      <w:pPr>
        <w:pStyle w:val="Heading2"/>
      </w:pPr>
      <w:bookmarkStart w:id="11" w:name="_Toc199668349"/>
      <w:r w:rsidRPr="00B92435">
        <w:t>Enhancing Retrieval and Understanding with Metadata and Chunking</w:t>
      </w:r>
      <w:bookmarkEnd w:id="11"/>
    </w:p>
    <w:p w14:paraId="017CD565" w14:textId="48822827" w:rsidR="00B92435" w:rsidRDefault="00B72C3B" w:rsidP="00AA72BD">
      <w:pPr>
        <w:spacing w:line="360" w:lineRule="auto"/>
      </w:pPr>
      <w:r w:rsidRPr="00B72C3B">
        <w:t>Semantic chunking and metadata approaches enhance information retrieval accuracy in RAG systems. These approaches enhance the understanding and ability of the system to incorporate large amounts of text, particularly for structured texts</w:t>
      </w:r>
      <w:r>
        <w:t xml:space="preserve">. </w:t>
      </w:r>
      <w:r w:rsidR="00AA72BD" w:rsidRPr="00AA72BD">
        <w:t xml:space="preserve">In this section </w:t>
      </w:r>
      <w:r w:rsidR="00FC55D8">
        <w:t>I will</w:t>
      </w:r>
      <w:r w:rsidR="00AA72BD" w:rsidRPr="00AA72BD">
        <w:t xml:space="preserve"> describe how breaking the content up into meaningful</w:t>
      </w:r>
      <w:r w:rsidR="00AA72BD" w:rsidRPr="00AA72BD">
        <w:t> </w:t>
      </w:r>
      <w:r w:rsidR="00AA72BD" w:rsidRPr="00AA72BD">
        <w:t xml:space="preserve">portions and applying metadata (for filtering or ranking) leads to more focused and useful responses. </w:t>
      </w:r>
      <w:r w:rsidR="00FC55D8">
        <w:t>I will</w:t>
      </w:r>
      <w:r w:rsidR="00AA72BD" w:rsidRPr="00AA72BD">
        <w:t xml:space="preserve"> also examine leveraging both</w:t>
      </w:r>
      <w:r w:rsidR="00AA72BD" w:rsidRPr="00AA72BD">
        <w:t> </w:t>
      </w:r>
      <w:r w:rsidR="00AA72BD" w:rsidRPr="00AA72BD">
        <w:t>these two techniques to enhance retrieval effectiveness for domain-specific applications.</w:t>
      </w:r>
    </w:p>
    <w:p w14:paraId="11B36064" w14:textId="535496AF" w:rsidR="00AA72BD" w:rsidRDefault="005E4ECA" w:rsidP="005E4ECA">
      <w:pPr>
        <w:pStyle w:val="Heading3"/>
      </w:pPr>
      <w:bookmarkStart w:id="12" w:name="_Toc199668350"/>
      <w:r w:rsidRPr="005E4ECA">
        <w:t>Semantic Chunking Strategies</w:t>
      </w:r>
      <w:bookmarkEnd w:id="12"/>
    </w:p>
    <w:p w14:paraId="6AE1B7AF" w14:textId="2110EDEB" w:rsidR="005E4ECA" w:rsidRPr="005E4ECA" w:rsidRDefault="005E4ECA" w:rsidP="005E4ECA">
      <w:pPr>
        <w:spacing w:line="360" w:lineRule="auto"/>
      </w:pPr>
      <w:r>
        <w:t xml:space="preserve">The text can be split </w:t>
      </w:r>
      <w:r w:rsidRPr="005E4ECA">
        <w:t>into similarly sized chunks</w:t>
      </w:r>
      <w:r>
        <w:t xml:space="preserve"> </w:t>
      </w:r>
      <w:r w:rsidRPr="005E4ECA">
        <w:t xml:space="preserve">When the papers are </w:t>
      </w:r>
      <w:r>
        <w:t>large</w:t>
      </w:r>
      <w:r w:rsidRPr="005E4ECA">
        <w:t>, just dividing</w:t>
      </w:r>
      <w:r w:rsidRPr="005E4ECA">
        <w:t> </w:t>
      </w:r>
      <w:r w:rsidRPr="005E4ECA">
        <w:t>up the te</w:t>
      </w:r>
      <w:r w:rsidR="00B72C3B">
        <w:t>x</w:t>
      </w:r>
      <w:r w:rsidRPr="005E4ECA">
        <w:t>t is not enough. Fixed length segments might lose important conte</w:t>
      </w:r>
      <w:r w:rsidR="00B72C3B">
        <w:t>x</w:t>
      </w:r>
      <w:r w:rsidRPr="005E4ECA">
        <w:t>t or separate</w:t>
      </w:r>
      <w:r w:rsidRPr="005E4ECA">
        <w:t> </w:t>
      </w:r>
      <w:r w:rsidRPr="005E4ECA">
        <w:t>relevant documents leading to the difficulties in the matching.</w:t>
      </w:r>
      <w:r>
        <w:t xml:space="preserve"> </w:t>
      </w:r>
      <w:r w:rsidR="00C00A52" w:rsidRPr="00C00A52">
        <w:t>Semantic chunking, i.e., focusing on meaning rather than size, is an e</w:t>
      </w:r>
      <w:r w:rsidR="00C00A52">
        <w:t>fficient</w:t>
      </w:r>
      <w:r w:rsidR="00C00A52" w:rsidRPr="00C00A52">
        <w:t xml:space="preserve"> strategy in RAG systems for solving this problem. Clustering related concepts improves the model to identify and extract pertinent information better. This proves to be especially useful for advanced writing, such as research papers or tutorials, where accurate ordering and organization are needed</w:t>
      </w:r>
      <w:r w:rsidR="00C00A52">
        <w:t xml:space="preserve"> </w:t>
      </w:r>
      <w:sdt>
        <w:sdtPr>
          <w:alias w:val="To edit, see citavi.com/edit"/>
          <w:tag w:val="CitaviPlaceholder#b23d33f6-51cb-4f85-8229-699eba55d5b5"/>
          <w:id w:val="-1577502678"/>
          <w:placeholder>
            <w:docPart w:val="DefaultPlaceholder_-1854013440"/>
          </w:placeholder>
        </w:sdtPr>
        <w:sdtContent>
          <w:r>
            <w:fldChar w:fldCharType="begin"/>
          </w:r>
          <w:r w:rsidR="00F5754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lZDI1MTBkLTViYmQtNDgzZC1iNTFiLTMxZDNmOTc4OWVlMSIsIlJhbmdlTGVuZ3RoIjoxOCwiUmVmZXJlbmNlSWQiOiI5ZTZkNTNjNC04YjI2LTRjYWQtYTQxNS02MjEwMDljMDExNz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}</w:instrText>
          </w:r>
          <w:r>
            <w:fldChar w:fldCharType="separate"/>
          </w:r>
          <w:r>
            <w:t>(Gao et al., 2023)</w:t>
          </w:r>
          <w:r>
            <w:fldChar w:fldCharType="end"/>
          </w:r>
          <w:r>
            <w:t>.</w:t>
          </w:r>
        </w:sdtContent>
      </w:sdt>
    </w:p>
    <w:p w14:paraId="302DAE6D" w14:textId="57E80644" w:rsidR="00290E36" w:rsidRDefault="00A43CA5" w:rsidP="00A43CA5">
      <w:pPr>
        <w:tabs>
          <w:tab w:val="left" w:pos="1290"/>
        </w:tabs>
        <w:spacing w:line="360" w:lineRule="auto"/>
      </w:pPr>
      <w:r w:rsidRPr="00A43CA5">
        <w:t>The present</w:t>
      </w:r>
      <w:r>
        <w:t xml:space="preserve"> </w:t>
      </w:r>
      <w:r w:rsidRPr="00A43CA5">
        <w:t>studies also considered the role of using chunking strategies on overall performance. Instead of</w:t>
      </w:r>
      <w:r w:rsidRPr="00A43CA5">
        <w:t> </w:t>
      </w:r>
      <w:r w:rsidRPr="00A43CA5">
        <w:t xml:space="preserve">just following a fixed formula, computers now fine-tune the size of the chunk and the amount of overlap, using information about document type and workload. </w:t>
      </w:r>
      <w:r w:rsidR="00B72C3B" w:rsidRPr="00B72C3B">
        <w:t>You are free to keep longer paragraphs unchanged and not to</w:t>
      </w:r>
      <w:r w:rsidR="00B72C3B" w:rsidRPr="00B72C3B">
        <w:t> </w:t>
      </w:r>
      <w:r w:rsidR="00B72C3B" w:rsidRPr="00B72C3B">
        <w:t xml:space="preserve">cluster </w:t>
      </w:r>
      <w:r w:rsidR="00B72C3B" w:rsidRPr="00B72C3B">
        <w:lastRenderedPageBreak/>
        <w:t>the shorter ones to serve as adequate context. This provides the retriever more freedom to be more responsive and provides the generator a capability to come up with more coherent responses</w:t>
      </w:r>
      <w:r>
        <w:t xml:space="preserve"> </w:t>
      </w:r>
      <w:sdt>
        <w:sdtPr>
          <w:alias w:val="To edit, see citavi.com/edit"/>
          <w:tag w:val="CitaviPlaceholder#fb5c832d-55dd-45b5-a1b5-f4ca48a958bd"/>
          <w:id w:val="-544979012"/>
          <w:placeholder>
            <w:docPart w:val="DefaultPlaceholder_-1854013440"/>
          </w:placeholder>
        </w:sdtPr>
        <w:sdtContent>
          <w:r w:rsidR="0088025B">
            <w:fldChar w:fldCharType="begin"/>
          </w:r>
          <w:r w:rsidR="0088025B">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yMTUyMjc0LWQ2NjItNGEyZS1hZTZiLTc1NmE5NmQyMzZjYyIsIlJhbmdlTGVuZ3RoIjoxOCwiUmVmZXJlbmNlSWQiOiJkYzczMTYwZS01N2U0LTQwZDAtOWE2Yi1lZjE5NmM4YjkxMG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d3d3LnNlbWFudGljc2Nob2xhci5vcmcvcGFwZXIvU3VydmV5LW9mLVZlY3Rvci1EYXRhYmFzZS1NYW5hZ2VtZW50LVN5c3RlbXMtUGFuLVdhbmcvODk5Zjg2NTY2YjA0ZTdhNzlkMTVjZDJkZjYyZmJiMmU2NmVjOGI3NSIsIlVyaVN0cmluZyI6Imh0dHBzOi8vd3d3LnNlbWFudGljc2Nob2xhci5vcmcvcGFwZXIvU3VydmV5LW9mLVZlY3Rvci1EYXRhYmFzZS1NYW5hZ2VtZW50LVN5c3RlbXMtUGFuLVdhbmcvODk5Zjg2NTY2YjA0ZTdhNzlkMTVjZDJkZjYyZmJiMmU2NmVjOGI3N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}</w:instrText>
          </w:r>
          <w:r w:rsidR="0088025B">
            <w:fldChar w:fldCharType="separate"/>
          </w:r>
          <w:r w:rsidR="0088025B">
            <w:t>(Pan et al., 2023)</w:t>
          </w:r>
          <w:r w:rsidR="0088025B">
            <w:fldChar w:fldCharType="end"/>
          </w:r>
        </w:sdtContent>
      </w:sdt>
      <w:r w:rsidR="0088025B">
        <w:t>.</w:t>
      </w:r>
    </w:p>
    <w:p w14:paraId="3EC4196F" w14:textId="480C99CA" w:rsidR="00B72C3B" w:rsidRDefault="00B72C3B" w:rsidP="00B72C3B">
      <w:pPr>
        <w:pStyle w:val="Heading3"/>
      </w:pPr>
      <w:bookmarkStart w:id="13" w:name="_Toc199668351"/>
      <w:r w:rsidRPr="00B72C3B">
        <w:t>Metadata Extraction and Usage</w:t>
      </w:r>
      <w:bookmarkEnd w:id="13"/>
    </w:p>
    <w:p w14:paraId="43928A8A" w14:textId="63D5287D" w:rsidR="00B72C3B" w:rsidRDefault="008B1393" w:rsidP="008B1393">
      <w:pPr>
        <w:spacing w:line="360" w:lineRule="auto"/>
      </w:pPr>
      <w:r w:rsidRPr="008B1393">
        <w:t>Metadata is essential in RAG systems to sort and screen information. Metadata can contain author names, publication date, document type, and section headings, etc. These tags do more than give</w:t>
      </w:r>
      <w:r>
        <w:t>n</w:t>
      </w:r>
      <w:r w:rsidRPr="008B1393">
        <w:t xml:space="preserve"> structure; they also assist the retriever in rapidly restricting the most relevant parts of a dataset</w:t>
      </w:r>
      <w:r w:rsidR="0099745A">
        <w:t>.</w:t>
      </w:r>
      <w:r w:rsidR="00513F21" w:rsidRPr="00513F21">
        <w:rPr>
          <w:rFonts w:ascii="Open Sans" w:hAnsi="Open Sans" w:cs="Open Sans"/>
          <w:color w:val="172B4D"/>
          <w:shd w:val="clear" w:color="auto" w:fill="FFFFFF"/>
        </w:rPr>
        <w:t xml:space="preserve"> </w:t>
      </w:r>
      <w:r w:rsidR="00513F21" w:rsidRPr="00513F21">
        <w:t xml:space="preserve">For example, if a person wants a specific piece of legislation or research study, metadata will help them locate it without having to search through worthless information. This increases the efficiency and accuracy in </w:t>
      </w:r>
      <w:r w:rsidRPr="008B1393">
        <w:t>retrieval</w:t>
      </w:r>
      <w:r w:rsidR="00A70249">
        <w:t xml:space="preserve"> </w:t>
      </w:r>
      <w:sdt>
        <w:sdtPr>
          <w:alias w:val="To edit, see citavi.com/edit"/>
          <w:tag w:val="CitaviPlaceholder#7acf777f-ce23-4ab9-b5c8-f84c7f17e3de"/>
          <w:id w:val="1187096154"/>
          <w:placeholder>
            <w:docPart w:val="DefaultPlaceholder_-1854013440"/>
          </w:placeholder>
        </w:sdtPr>
        <w:sdtContent>
          <w:r w:rsidR="00A70249">
            <w:fldChar w:fldCharType="begin"/>
          </w:r>
          <w:r w:rsidR="00F5754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2NDY2YTc2LTlhOGQtNGM1OS1hNjM5LWM1YzUzOGVkMGU2NyIsIlJhbmdlTGVuZ3RoIjoyNiwiUmVmZXJlbmNlSWQiOiJkZWMwZmRmNy03YWI0LTQxNjYtOGIyOS02NjU3ZDhiMTNmNz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DcvOTc4LTMtMDMxLTczNTAzLTVfMTciLCJVcmlTdHJpbmciOiJodHRwczovL2RvaS5vcmcvMTAuMTAwNy85NzgtMy0wMzEtNzM1MDMtNV8x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}</w:instrText>
          </w:r>
          <w:r w:rsidR="00A70249">
            <w:fldChar w:fldCharType="separate"/>
          </w:r>
          <w:r w:rsidR="00A70249">
            <w:t>(Rodrigues &amp; Branco, 2025)</w:t>
          </w:r>
          <w:r w:rsidR="00A70249">
            <w:fldChar w:fldCharType="end"/>
          </w:r>
        </w:sdtContent>
      </w:sdt>
      <w:r w:rsidR="00A70249">
        <w:t>.</w:t>
      </w:r>
    </w:p>
    <w:p w14:paraId="3E36D751" w14:textId="35B9AE4E" w:rsidR="00A70249" w:rsidRPr="00B72C3B" w:rsidRDefault="00A70249" w:rsidP="008B1393">
      <w:pPr>
        <w:spacing w:line="360" w:lineRule="auto"/>
      </w:pPr>
      <w:r w:rsidRPr="00A70249">
        <w:t xml:space="preserve">To be able to utilize metadata to its fullest, newer frameworks such as </w:t>
      </w:r>
      <w:proofErr w:type="spellStart"/>
      <w:r w:rsidRPr="00A70249">
        <w:t>LangChain</w:t>
      </w:r>
      <w:proofErr w:type="spellEnd"/>
      <w:r w:rsidRPr="00A70249">
        <w:t xml:space="preserve"> provide the ability for developers to append it to document chunks during processing time.</w:t>
      </w:r>
      <w:r w:rsidR="007B397A" w:rsidRPr="007B397A">
        <w:rPr>
          <w:rFonts w:ascii="Open Sans" w:hAnsi="Open Sans" w:cs="Open Sans"/>
          <w:color w:val="172B4D"/>
          <w:shd w:val="clear" w:color="auto" w:fill="FFFFFF"/>
        </w:rPr>
        <w:t xml:space="preserve"> </w:t>
      </w:r>
      <w:r w:rsidR="007B397A" w:rsidRPr="007B397A">
        <w:t>You can then use</w:t>
      </w:r>
      <w:r w:rsidR="007B397A">
        <w:t xml:space="preserve"> </w:t>
      </w:r>
      <w:r w:rsidR="007B397A" w:rsidRPr="007B397A">
        <w:t>these tags to filter, score and re-rank results. The problem, however, lies in how to extract metadata in the right way and especially for PDFs or</w:t>
      </w:r>
      <w:r w:rsidR="007B397A" w:rsidRPr="007B397A">
        <w:t> </w:t>
      </w:r>
      <w:r w:rsidR="007B397A" w:rsidRPr="007B397A">
        <w:t>complex web pages that has non-standard layout. Rule-based systems, machine learning models trained on</w:t>
      </w:r>
      <w:r w:rsidR="007B397A" w:rsidRPr="007B397A">
        <w:t> </w:t>
      </w:r>
      <w:r w:rsidR="007B397A" w:rsidRPr="007B397A">
        <w:t>common patterns</w:t>
      </w:r>
      <w:r w:rsidRPr="00A70249">
        <w:t>. If properly extracted, metadata performs the function of a map, leading the retrieval system to more effectively understand the information and provide more precise answers</w:t>
      </w:r>
      <w:r>
        <w:t xml:space="preserve"> </w:t>
      </w:r>
      <w:sdt>
        <w:sdtPr>
          <w:alias w:val="To edit, see citavi.com/edit"/>
          <w:tag w:val="CitaviPlaceholder#3e532ab3-aa5e-4756-bf6e-faa6030d7e02"/>
          <w:id w:val="741991715"/>
          <w:placeholder>
            <w:docPart w:val="DefaultPlaceholder_-1854013440"/>
          </w:placeholder>
        </w:sdt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0ZmI4NWQ1LWNmZDItNDFkNi1iMjNhLTY5ZGMwODg1NGZmYyIsIlJhbmdlTGVuZ3RoIjoyNiwiUmVmZXJlbmNlSWQiOiJmODU0NTA3Ni1hNzZhLTQ4MDgtYTRjYS00NjZlYjYyNzJmMD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VmFzaWxpb3MgTWF2cm91ZGlzIiwiUHJvdGVjdGVkIjpmYWxzZSwiU2V4IjowLCJDcmVhdGVkQnkiOiJfS2V0YW4iLCJDcmVhdGVkT24iOiIyMDI1LTA1LTA1VDEwOjU2OjQzIiwiTW9kaWZpZWRCeSI6Il9LZXRhbiIsIklkIjoiZTg3Mjk5NmQtMjYyNC00ZGY3LTlkM2UtMzA1YjA3Mzk4OGQ0IiwiTW9kaWZpZWRPbiI6IjIwMjUtMDUtMDVUMTA6NTY6NDM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d3dy5yZXNlYXJjaGdhdGUubmV0L3B1YmxpY2F0aW9uLzM4NTY4MTE1MV9MYW5nQ2hhaW4iLCJVcmlTdHJpbmciOiJodHRwczovL3d3dy5yZXNlYXJjaGdhdGUubmV0L3B1YmxpY2F0aW9uLzM4NTY4MTE1MV9MYW5nQ2hhaW4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S2V0YW4iLCJDcmVhdGVkT24iOiIyMDI1LTA1LTI5VDEzOjU1OjA1IiwiTW9kaWZpZWRCeSI6Il9LZXRhbiIsIklkIjoiMGNjZTE3ZWItMzEwZi00OGY1LTk4MjItNWM4N2UwMmMyZWQ1IiwiTW9kaWZpZWRPbiI6IjIwMjUtMDUtMjlUMTM6NTU6MDgiLCJQcm9qZWN0Ijp7IiRyZWYiOiI4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czovL3d3dy5yZXNlYXJjaGdhdGUubmV0L3B1YmxpY2F0aW9uLzM4NTY4MTE1MV9MYW5nQ2hhaW4iLCJVcmlTdHJpbmciOiJodHRwczovL3d3dy5yZXNlYXJjaGdhdGUubmV0L3B1YmxpY2F0aW9uLzM4NTY4MTE1MV9MYW5nQ2hhaW4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}</w:instrText>
          </w:r>
          <w:r>
            <w:fldChar w:fldCharType="separate"/>
          </w:r>
          <w:r>
            <w:t>(Vasilios Mavroudis, 2024)</w:t>
          </w:r>
          <w:r>
            <w:fldChar w:fldCharType="end"/>
          </w:r>
        </w:sdtContent>
      </w:sdt>
      <w:r>
        <w:t>.</w:t>
      </w:r>
    </w:p>
    <w:p w14:paraId="4BFAFD1B" w14:textId="56242E43" w:rsidR="00A43CA5" w:rsidRDefault="001C435D" w:rsidP="001C435D">
      <w:pPr>
        <w:pStyle w:val="Heading3"/>
      </w:pPr>
      <w:bookmarkStart w:id="14" w:name="_Toc199668352"/>
      <w:r w:rsidRPr="001C435D">
        <w:t>Chunk-Metadata Synergy</w:t>
      </w:r>
      <w:bookmarkEnd w:id="14"/>
    </w:p>
    <w:p w14:paraId="7B06F861" w14:textId="72C7324C" w:rsidR="001C435D" w:rsidRDefault="00352D79" w:rsidP="0076158F">
      <w:pPr>
        <w:spacing w:line="360" w:lineRule="auto"/>
      </w:pPr>
      <w:r w:rsidRPr="00352D79">
        <w:t xml:space="preserve">Combination of metadata and chunking mechanisms is necessary </w:t>
      </w:r>
      <w:proofErr w:type="gramStart"/>
      <w:r w:rsidRPr="00352D79">
        <w:t>in order to</w:t>
      </w:r>
      <w:proofErr w:type="gramEnd"/>
      <w:r w:rsidRPr="00352D79">
        <w:t xml:space="preserve"> make retrieval smart and pertinent. Pre-processing of text to chunks of metadata like author, headings, or timestamp allows for systems to create content which is semantically equivalent and contextually equivalent. Enabling filtering and ranking of results, mostly domain configurations where precision might not necessarily be at the </w:t>
      </w:r>
      <w:proofErr w:type="spellStart"/>
      <w:r w:rsidRPr="00352D79">
        <w:t>center</w:t>
      </w:r>
      <w:proofErr w:type="spellEnd"/>
      <w:r w:rsidRPr="00352D79">
        <w:t xml:space="preserve">. This is achieved through projects like </w:t>
      </w:r>
      <w:proofErr w:type="spellStart"/>
      <w:r w:rsidRPr="00352D79">
        <w:t>LangChain</w:t>
      </w:r>
      <w:proofErr w:type="spellEnd"/>
      <w:r w:rsidRPr="00352D79">
        <w:t xml:space="preserve">, which assigns ordered labels to every article, providing smarter and more accurate responses to </w:t>
      </w:r>
      <w:r w:rsidR="0099745A" w:rsidRPr="0099745A">
        <w:t>questions</w:t>
      </w:r>
      <w:r w:rsidR="00D63F89">
        <w:t xml:space="preserve"> </w:t>
      </w:r>
      <w:sdt>
        <w:sdtPr>
          <w:alias w:val="To edit, see citavi.com/edit"/>
          <w:tag w:val="CitaviPlaceholder#b3b9c6ec-c0f4-49bd-a1f6-71d3bc204ef4"/>
          <w:id w:val="1993828884"/>
          <w:placeholder>
            <w:docPart w:val="DefaultPlaceholder_-1854013440"/>
          </w:placeholder>
        </w:sdtPr>
        <w:sdtContent>
          <w:r w:rsidR="0076158F">
            <w:fldChar w:fldCharType="begin"/>
          </w:r>
          <w:r w:rsidR="00F5754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hYmQ4Y2Y2LTY3Y2QtNGE2ZC1hNzFkLTViODZkMThiNWQxOCIsIlJhbmdlTGVuZ3RoIjoyNSwiUmVmZXJlbmNlSWQiOiJkZWMwZmRmNy03YWI0LTQxNjYtOGIyOS02NjU3ZDhiMTNmNz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DcvOTc4LTMtMDMxLTczNTAzLTVfMTciLCJVcmlTdHJpbmciOiJodHRwczovL2RvaS5vcmcvMTAuMTAwNy85NzgtMy0wMzEtNzM1MDMtNV8x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}</w:instrText>
          </w:r>
          <w:r w:rsidR="0076158F">
            <w:fldChar w:fldCharType="separate"/>
          </w:r>
          <w:r w:rsidR="0076158F">
            <w:t>(Rodrigues &amp; Branco, 2025; Vasilios Mavroudis, 2024)</w:t>
          </w:r>
          <w:r w:rsidR="0076158F">
            <w:fldChar w:fldCharType="end"/>
          </w:r>
        </w:sdtContent>
      </w:sdt>
      <w:r w:rsidR="0076158F">
        <w:t>.</w:t>
      </w:r>
    </w:p>
    <w:p w14:paraId="039705BF" w14:textId="77777777" w:rsidR="0076158F" w:rsidRDefault="0076158F" w:rsidP="0076158F">
      <w:pPr>
        <w:spacing w:line="360" w:lineRule="auto"/>
      </w:pPr>
    </w:p>
    <w:p w14:paraId="3E35F0EB" w14:textId="4DDB4B47" w:rsidR="0076158F" w:rsidRPr="001C435D" w:rsidRDefault="0076158F" w:rsidP="0076158F">
      <w:pPr>
        <w:pStyle w:val="Heading2"/>
      </w:pPr>
      <w:bookmarkStart w:id="15" w:name="_Toc199668353"/>
      <w:r w:rsidRPr="0076158F">
        <w:lastRenderedPageBreak/>
        <w:t>Vector Embeddings and Semantic Indexing</w:t>
      </w:r>
      <w:bookmarkEnd w:id="15"/>
    </w:p>
    <w:p w14:paraId="74F37573" w14:textId="5C8A1C2B" w:rsidR="00290E36" w:rsidRDefault="00095CAD" w:rsidP="00CA2A3C">
      <w:pPr>
        <w:tabs>
          <w:tab w:val="left" w:pos="1290"/>
        </w:tabs>
        <w:spacing w:line="360" w:lineRule="auto"/>
      </w:pPr>
      <w:r w:rsidRPr="00095CAD">
        <w:t xml:space="preserve">Building RAG systems for effectiveness, it is essential to understand how information is stored and represented. The subject matter involves how language is embedded into numerical vectors where machines can potentially recognize beyond word meaning. It also refers to vector databases such as FAISS and </w:t>
      </w:r>
      <w:proofErr w:type="spellStart"/>
      <w:r w:rsidRPr="00095CAD">
        <w:t>PGVector</w:t>
      </w:r>
      <w:proofErr w:type="spellEnd"/>
      <w:r w:rsidRPr="00095CAD">
        <w:t>, where such embeddings are stored and how indexing methods facilitate efficient and accurate retrieval of key information</w:t>
      </w:r>
      <w:r w:rsidR="00DF727F" w:rsidRPr="00DF727F">
        <w:t>. All these technologies add retrieval speed, smarts, and scalability</w:t>
      </w:r>
      <w:r w:rsidR="00DF727F">
        <w:t>.</w:t>
      </w:r>
    </w:p>
    <w:p w14:paraId="1CB516B8" w14:textId="562FF4AA" w:rsidR="00DF727F" w:rsidRDefault="00DF727F" w:rsidP="00DF727F">
      <w:pPr>
        <w:pStyle w:val="Heading3"/>
      </w:pPr>
      <w:bookmarkStart w:id="16" w:name="_Toc199668354"/>
      <w:r w:rsidRPr="00DF727F">
        <w:t>Introduction to Embeddings in NLP</w:t>
      </w:r>
      <w:bookmarkEnd w:id="16"/>
    </w:p>
    <w:p w14:paraId="4F3F0736" w14:textId="4D90AEF4" w:rsidR="00DF727F" w:rsidRDefault="00901A39" w:rsidP="00CA2A3C">
      <w:pPr>
        <w:spacing w:line="360" w:lineRule="auto"/>
      </w:pPr>
      <w:proofErr w:type="gramStart"/>
      <w:r w:rsidRPr="00901A39">
        <w:t>In order to</w:t>
      </w:r>
      <w:proofErr w:type="gramEnd"/>
      <w:r w:rsidRPr="00901A39">
        <w:t xml:space="preserve"> correctly process language, machines must convert words and phrases into numbers. </w:t>
      </w:r>
      <w:r w:rsidR="00095CAD" w:rsidRPr="00095CAD">
        <w:t>In this situation, embeddings will come in handy. Rather than focusing on phrases, embeddings describe the meaning of phrases by placing similar words close to one another in a more-than-two-dimensional space. It enables systems to appreciate that "doctor" and "nurse" are close to each other despite the difference in their letters. Such vector depictions are currently the foundation of modern NLP and form the core of RAG systems for them to learn and parse information in an informative way</w:t>
      </w:r>
      <w:r>
        <w:t xml:space="preserve"> </w:t>
      </w:r>
      <w:sdt>
        <w:sdtPr>
          <w:alias w:val="To edit, see citavi.com/edit"/>
          <w:tag w:val="CitaviPlaceholder#78a7e284-7187-419b-9738-b6d2ea894b1f"/>
          <w:id w:val="121201081"/>
          <w:placeholder>
            <w:docPart w:val="DefaultPlaceholder_-1854013440"/>
          </w:placeholder>
        </w:sdtPr>
        <w:sdtContent>
          <w:r w:rsidR="00E63CEA">
            <w:fldChar w:fldCharType="begin"/>
          </w:r>
          <w:r w:rsidR="00B91E2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MjI4MTZmLWIzODEtNDJiNS04MzkxLWM1YWNmZWQxNDg5MCIsIlJhbmdlTGVuZ3RoIjoyMiwiUmVmZXJlbmNlSWQiOiJiNzRjMDZiNC04YzcyLTQ4OTktYTYyYi05N2I3ZjQ2ODZiMT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TAuNDg1NTAvQVJYSVYuMjIxMi4wMzUzMyIsIlVyaVN0cmluZyI6Imh0dHBzOi8vZG9pLm9yZy8xMC40ODU1MC9hclhpdi4yMjEyLjAzNTMz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}</w:instrText>
          </w:r>
          <w:r w:rsidR="00E63CEA">
            <w:fldChar w:fldCharType="separate"/>
          </w:r>
          <w:r w:rsidR="00B91E28">
            <w:t>(L. Wang et al., 2022)</w:t>
          </w:r>
          <w:r w:rsidR="00E63CEA">
            <w:fldChar w:fldCharType="end"/>
          </w:r>
        </w:sdtContent>
      </w:sdt>
      <w:r w:rsidR="00E63CEA">
        <w:t>.</w:t>
      </w:r>
    </w:p>
    <w:p w14:paraId="7D2019EC" w14:textId="34DB3B75" w:rsidR="00E63CEA" w:rsidRDefault="006A71D9" w:rsidP="006A71D9">
      <w:pPr>
        <w:pStyle w:val="Heading3"/>
      </w:pPr>
      <w:bookmarkStart w:id="17" w:name="_Toc199668355"/>
      <w:r w:rsidRPr="006A71D9">
        <w:t xml:space="preserve">Vector Databases: FAISS, </w:t>
      </w:r>
      <w:proofErr w:type="spellStart"/>
      <w:r w:rsidRPr="006A71D9">
        <w:t>PGVector</w:t>
      </w:r>
      <w:proofErr w:type="spellEnd"/>
      <w:r w:rsidRPr="006A71D9">
        <w:t>, Pinecone</w:t>
      </w:r>
      <w:bookmarkEnd w:id="17"/>
    </w:p>
    <w:p w14:paraId="077EE6C1" w14:textId="540521B8" w:rsidR="006A71D9" w:rsidRPr="006A71D9" w:rsidRDefault="006A71D9" w:rsidP="006A71D9">
      <w:pPr>
        <w:spacing w:line="360" w:lineRule="auto"/>
      </w:pPr>
      <w:r w:rsidRPr="006A71D9">
        <w:t xml:space="preserve">Once the text is translated into embeddings, it should be stored in a manner that can be fetched and interpreted quickly. Vector databases facilitate that. FAISS, </w:t>
      </w:r>
      <w:proofErr w:type="spellStart"/>
      <w:r w:rsidRPr="006A71D9">
        <w:t>PGVector</w:t>
      </w:r>
      <w:proofErr w:type="spellEnd"/>
      <w:r w:rsidRPr="006A71D9">
        <w:t>, and Pinecone are libraries meant to store and query these embeddings efficiently. They enable the system to query the most semantically nearest content efficiently when queried by a user. All of the databases have varying advantages</w:t>
      </w:r>
      <w:r>
        <w:t xml:space="preserve">, </w:t>
      </w:r>
      <w:r w:rsidRPr="006A71D9">
        <w:t>some are quicker, some are quicker to integrate, and others can handle very large datasets—so all are valuable choices based on the project's requirements</w:t>
      </w:r>
      <w:r>
        <w:t xml:space="preserve"> </w:t>
      </w:r>
      <w:sdt>
        <w:sdtPr>
          <w:alias w:val="To edit, see citavi.com/edit"/>
          <w:tag w:val="CitaviPlaceholder#8a21ae48-39d2-431a-8e3f-5484acca69b7"/>
          <w:id w:val="1489672012"/>
          <w:placeholder>
            <w:docPart w:val="DefaultPlaceholder_-1854013440"/>
          </w:placeholder>
        </w:sdtPr>
        <w:sdtContent>
          <w:r w:rsidR="0088025B">
            <w:fldChar w:fldCharType="begin"/>
          </w:r>
          <w:r w:rsidR="0088025B">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mYTM2MjdjLThmODQtNDViOS1iNzNhLTFkZTBhMGMzY2ExOSIsIlJhbmdlTGVuZ3RoIjoxOCwiUmVmZXJlbmNlSWQiOiJkYzczMTYwZS01N2U0LTQwZDAtOWE2Yi1lZjE5NmM4YjkxMG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d3d3LnNlbWFudGljc2Nob2xhci5vcmcvcGFwZXIvU3VydmV5LW9mLVZlY3Rvci1EYXRhYmFzZS1NYW5hZ2VtZW50LVN5c3RlbXMtUGFuLVdhbmcvODk5Zjg2NTY2YjA0ZTdhNzlkMTVjZDJkZjYyZmJiMmU2NmVjOGI3NSIsIlVyaVN0cmluZyI6Imh0dHBzOi8vd3d3LnNlbWFudGljc2Nob2xhci5vcmcvcGFwZXIvU3VydmV5LW9mLVZlY3Rvci1EYXRhYmFzZS1NYW5hZ2VtZW50LVN5c3RlbXMtUGFuLVdhbmcvODk5Zjg2NTY2YjA0ZTdhNzlkMTVjZDJkZjYyZmJiMmU2NmVjOGI3N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}</w:instrText>
          </w:r>
          <w:r w:rsidR="0088025B">
            <w:fldChar w:fldCharType="separate"/>
          </w:r>
          <w:r w:rsidR="0088025B">
            <w:t>(Pan et al., 2023)</w:t>
          </w:r>
          <w:r w:rsidR="0088025B">
            <w:fldChar w:fldCharType="end"/>
          </w:r>
        </w:sdtContent>
      </w:sdt>
      <w:r w:rsidR="0088025B">
        <w:t>.</w:t>
      </w:r>
    </w:p>
    <w:p w14:paraId="7A77734F" w14:textId="4A8C67AD" w:rsidR="00290E36" w:rsidRDefault="00051B37" w:rsidP="00051B37">
      <w:pPr>
        <w:pStyle w:val="Heading3"/>
      </w:pPr>
      <w:bookmarkStart w:id="18" w:name="_Toc199668356"/>
      <w:r w:rsidRPr="00051B37">
        <w:t>Indexing Techniques: HNSW, IVF, Flat</w:t>
      </w:r>
      <w:bookmarkEnd w:id="18"/>
    </w:p>
    <w:p w14:paraId="5B7E74BB" w14:textId="11359EE0" w:rsidR="00051B37" w:rsidRDefault="00051B37" w:rsidP="00051B37">
      <w:pPr>
        <w:spacing w:line="360" w:lineRule="auto"/>
      </w:pPr>
      <w:r w:rsidRPr="00051B37">
        <w:t xml:space="preserve">When working with vector embeddings in large data, getting the information accurately can be challenging. This is where indexing techniques such as HNSW </w:t>
      </w:r>
      <w:r w:rsidRPr="00051B37">
        <w:lastRenderedPageBreak/>
        <w:t>(Hierarchical Navigable Small World), IVF (Inverted File Index), and Flat indexing come in handy. All three techniques are compromises based on a balance between speed, memory, and precision.</w:t>
      </w:r>
    </w:p>
    <w:p w14:paraId="55714255" w14:textId="38231A30" w:rsidR="00051B37" w:rsidRDefault="00051B37" w:rsidP="00051B37">
      <w:pPr>
        <w:spacing w:line="360" w:lineRule="auto"/>
      </w:pPr>
      <w:r w:rsidRPr="00051B37">
        <w:t xml:space="preserve">Flat indexing does an exact search across all vectors and is thus the most accurate but slow choice. IVF accelerates the search by clustering vectors into groups and only scanning the corresponding ones during retrieval time. </w:t>
      </w:r>
      <w:r w:rsidR="00CA2A3C">
        <w:t xml:space="preserve">HNSW builds a </w:t>
      </w:r>
      <w:r w:rsidR="00733307">
        <w:t xml:space="preserve">graph-based </w:t>
      </w:r>
      <w:r w:rsidR="00CA2A3C">
        <w:t xml:space="preserve">structure that enables very rapid searches by traveling vector neighbourhoods. These methods are important to improve retrieval task performance for applications like a RAG , which rely on response speed and relevance </w:t>
      </w:r>
      <w:sdt>
        <w:sdtPr>
          <w:alias w:val="To edit, see citavi.com/edit"/>
          <w:tag w:val="CitaviPlaceholder#9aef527a-e05e-4e60-bd09-5e27733ee034"/>
          <w:id w:val="470561908"/>
          <w:placeholder>
            <w:docPart w:val="DefaultPlaceholder_-1854013440"/>
          </w:placeholder>
        </w:sdtPr>
        <w:sdtContent>
          <w:r w:rsidR="00086E06">
            <w:fldChar w:fldCharType="begin"/>
          </w:r>
          <w:r w:rsidR="00F5754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mYzUwN2FiLWQwNjUtNDE1MS1hZDY2LWY0ZDkxYWI4ODMwMSIsIlJhbmdlTGVuZ3RoIjoyNCwiUmVmZXJlbmNlSWQiOiI0YTViNWYyNy0yNTlhLTQ0YzQtOWY2ZC1mOTU5ODU2ODVjMj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U2MDM4L29wcmQudjVpMS41MTYiLCJVcmlTdHJpbmciOiJodHRwczovL2RvaS5vcmcvMTAuNTYwMzgvb3ByZC52NWkxLjUxN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}</w:instrText>
          </w:r>
          <w:r w:rsidR="00086E06">
            <w:fldChar w:fldCharType="separate"/>
          </w:r>
          <w:r w:rsidR="00086E06">
            <w:t>(Tanyildiz et al., 2025)</w:t>
          </w:r>
          <w:r w:rsidR="00086E06">
            <w:fldChar w:fldCharType="end"/>
          </w:r>
        </w:sdtContent>
      </w:sdt>
      <w:r w:rsidR="00086E06">
        <w:t>.</w:t>
      </w:r>
    </w:p>
    <w:p w14:paraId="00954BDE" w14:textId="378B762C" w:rsidR="00086E06" w:rsidRDefault="00086E06" w:rsidP="00086E06">
      <w:pPr>
        <w:pStyle w:val="Heading2"/>
      </w:pPr>
      <w:bookmarkStart w:id="19" w:name="_Toc199668357"/>
      <w:r w:rsidRPr="00086E06">
        <w:t>Conversational Memory in Multi-Turn QA</w:t>
      </w:r>
      <w:bookmarkEnd w:id="19"/>
    </w:p>
    <w:p w14:paraId="6498E7CA" w14:textId="201B6143" w:rsidR="00C95CB4" w:rsidRPr="00C95CB4" w:rsidRDefault="003C6865" w:rsidP="00C95CB4">
      <w:pPr>
        <w:spacing w:line="360" w:lineRule="auto"/>
      </w:pPr>
      <w:r w:rsidRPr="003C6865">
        <w:t xml:space="preserve">This </w:t>
      </w:r>
      <w:r>
        <w:t xml:space="preserve">section shows </w:t>
      </w:r>
      <w:r w:rsidRPr="003C6865">
        <w:t>the issue of how conversational memory aids multi-turn question answering systems.</w:t>
      </w:r>
      <w:r>
        <w:t xml:space="preserve"> </w:t>
      </w:r>
      <w:r w:rsidRPr="003C6865">
        <w:t>This explain</w:t>
      </w:r>
      <w:r w:rsidR="000F6B48">
        <w:t>s</w:t>
      </w:r>
      <w:r w:rsidRPr="003C6865">
        <w:t xml:space="preserve"> how computers maintain context in recurring user interactions</w:t>
      </w:r>
      <w:r w:rsidR="000F6B48">
        <w:t>,</w:t>
      </w:r>
      <w:r w:rsidRPr="003C6865">
        <w:t xml:space="preserve"> allowing for coherent, correct answers. It shows how user queries and previous conversations are properly linked by explaining different memory architectures, short-term and long-term.</w:t>
      </w:r>
      <w:r w:rsidR="000F6B48">
        <w:t xml:space="preserve"> </w:t>
      </w:r>
      <w:r w:rsidR="00C95CB4" w:rsidRPr="00C95CB4">
        <w:t>The section also covers methods such as conversation threading and memory chaining, enabling context flow to be maintained in Retrieval-Augmented Generation pipelines.</w:t>
      </w:r>
    </w:p>
    <w:p w14:paraId="47E666B5" w14:textId="71CF12A9" w:rsidR="00086E06" w:rsidRDefault="00732FDA" w:rsidP="00732FDA">
      <w:pPr>
        <w:pStyle w:val="Heading3"/>
      </w:pPr>
      <w:bookmarkStart w:id="20" w:name="_Toc199668358"/>
      <w:r w:rsidRPr="00732FDA">
        <w:t>Short-Term vs. Long-Term Memory Architectures</w:t>
      </w:r>
      <w:bookmarkEnd w:id="20"/>
    </w:p>
    <w:p w14:paraId="0E854379" w14:textId="31793013" w:rsidR="00051B37" w:rsidRPr="00051B37" w:rsidRDefault="00732FDA" w:rsidP="002435DF">
      <w:pPr>
        <w:spacing w:line="360" w:lineRule="auto"/>
      </w:pPr>
      <w:r w:rsidRPr="00732FDA">
        <w:t>Memory is an essential component in multi-turn question answering systems because it keeps the conversation in context. Short-term memory holds the recent interactions, so the system can generate reasonable responses without re-processing the whole conversation. It is quick and efficient but lacks capabilities. Long-term memory, on the other hand, enables models to retain important knowledge from previous sessions. This creates solutions that are more personalized and context specific. Both memories serve different purposes, and through their integration, performance is enhanced as well as context retention. With the development of conversational AI, the right memory approach becomes a must so that conversations become smart and seamless</w:t>
      </w:r>
      <w:r>
        <w:t xml:space="preserve"> </w:t>
      </w:r>
      <w:sdt>
        <w:sdtPr>
          <w:alias w:val="To edit, see citavi.com/edit"/>
          <w:tag w:val="CitaviPlaceholder#04ce66ac-5e7a-41e3-b7c5-a85c87217e07"/>
          <w:id w:val="-2146418761"/>
          <w:placeholder>
            <w:docPart w:val="DefaultPlaceholder_-1854013440"/>
          </w:placeholder>
        </w:sdtPr>
        <w:sdtContent>
          <w:r>
            <w:fldChar w:fldCharType="begin"/>
          </w:r>
          <w:r w:rsidR="00F5754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kZjQ0YWI5LWNiODktNGUxOC04MDM5LTIzMDhlZjJkMDQ2NSIsIlJhbmdlTGVuZ3RoIjoxNywiUmVmZXJlbmNlSWQiOiJjNjA3MGRhMC04ZDc2LTRhOWItYTgxMS03NDFjMDEwMTVhYz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TAuNDg1NTAvQVJYSVYuMjUwNC4xNTk2NSIsIlVyaVN0cmluZyI6Imh0dHBzOi8vZG9pLm9yZy8xMC40ODU1MC9hclhpdi4yNTA0LjE1OTY1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}</w:instrText>
          </w:r>
          <w:r>
            <w:fldChar w:fldCharType="separate"/>
          </w:r>
          <w:r>
            <w:t>(Wu et al., 2025)</w:t>
          </w:r>
          <w:r>
            <w:fldChar w:fldCharType="end"/>
          </w:r>
        </w:sdtContent>
      </w:sdt>
      <w:r>
        <w:t>.</w:t>
      </w:r>
    </w:p>
    <w:p w14:paraId="63C8AFF1" w14:textId="1EE5FEB6" w:rsidR="00290E36" w:rsidRDefault="00906C25" w:rsidP="00906C25">
      <w:pPr>
        <w:pStyle w:val="Heading3"/>
      </w:pPr>
      <w:bookmarkStart w:id="21" w:name="_Toc199668359"/>
      <w:r w:rsidRPr="00906C25">
        <w:lastRenderedPageBreak/>
        <w:t>Conversation Threading and Memory Chains</w:t>
      </w:r>
      <w:bookmarkEnd w:id="21"/>
    </w:p>
    <w:p w14:paraId="5755FD98" w14:textId="60993729" w:rsidR="00906C25" w:rsidRDefault="00376195" w:rsidP="00376195">
      <w:pPr>
        <w:spacing w:line="360" w:lineRule="auto"/>
      </w:pPr>
      <w:r w:rsidRPr="00376195">
        <w:t>Multi-turn question answering models must remember more than isolated inputs; they must remember the conversation direction as well. Memory chains and conversation threading come in handy for this. Instead of treating each user message as an isolated query, memory chains connect the messages so that the model will be aware of how the current question follows from previous ones. For example, if a user asks, "What are the benefits of solar energy?</w:t>
      </w:r>
      <w:r>
        <w:t xml:space="preserve">” </w:t>
      </w:r>
      <w:r w:rsidRPr="00376195">
        <w:t>followed by "Are there any environmental downsides?", the system will understand that</w:t>
      </w:r>
      <w:r>
        <w:t xml:space="preserve"> the second question is still </w:t>
      </w:r>
      <w:r w:rsidR="003C6865">
        <w:t>pointing</w:t>
      </w:r>
      <w:r>
        <w:t xml:space="preserve"> to solar energy</w:t>
      </w:r>
      <w:r w:rsidRPr="00376195">
        <w:t xml:space="preserve">. </w:t>
      </w:r>
      <w:proofErr w:type="spellStart"/>
      <w:r w:rsidRPr="00376195">
        <w:t>LangChain</w:t>
      </w:r>
      <w:proofErr w:type="spellEnd"/>
      <w:r w:rsidRPr="00376195">
        <w:t xml:space="preserve"> achieves this through memory aspects that store brief summaries or complete histories of a conversation, allowing the model to reply in coherence and with knowledge. These kinds of frameworks are critical in creating smart agents that reply more naturally and sensitively in extended conversations</w:t>
      </w:r>
      <w:r w:rsidR="003C6865">
        <w:t xml:space="preserve"> </w:t>
      </w:r>
      <w:sdt>
        <w:sdtPr>
          <w:alias w:val="To edit, see citavi.com/edit"/>
          <w:tag w:val="CitaviPlaceholder#9b179622-6b21-4cb5-ba08-02517675081e"/>
          <w:id w:val="1830097009"/>
          <w:placeholder>
            <w:docPart w:val="DefaultPlaceholder_-1854013440"/>
          </w:placeholder>
        </w:sdtPr>
        <w:sdtContent>
          <w:r w:rsidR="003C6865">
            <w:fldChar w:fldCharType="begin"/>
          </w:r>
          <w:r w:rsidR="00F5754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4MDA3MWFiLTk5OTItNGU3Zi1iODg1LTIxZjdkNTg3OTA5MCIsIlJhbmdlTGVuZ3RoIjoxNywiUmVmZXJlbmNlSWQiOiIzNmFiZTUzYy0wNjVhLTRlMDQtYWVlYS1mYjQ2ZDgxMjY5ND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TGFuZ0NoYWluIiwiUHJvdGVjdGVkIjpmYWxzZSwiU2V4IjowLCJDcmVhdGVkQnkiOiJfS2V0YW4iLCJDcmVhdGVkT24iOiIyMDI1LTA1LTMxVDA5OjI3OjMzIiwiTW9kaWZpZWRCeSI6Il9LZXRhbiIsIklkIjoiMDQ2YzhjNzAtODkxOS00MGNkLTk2YTctMjFmNTY0MzljNTljIiwiTW9kaWZpZWRPbiI6IjIwMjUtMDUtMzFUMDk6Mjc6MzM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B5dGhvbi5sYW5nY2hhaW4uY29tL2FwaV9yZWZlcmVuY2UvbGFuZ2NoYWluL21lbW9yeS5odG1sIiwiVXJpU3RyaW5nIjoiaHR0cHM6Ly9weXRob24ubGFuZ2NoYWluLmNvbS9hcGlfcmVmZXJlbmNlL2xhbmdjaGFpbi9tZW1vcnkuaHRtb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}</w:instrText>
          </w:r>
          <w:r w:rsidR="003C6865">
            <w:fldChar w:fldCharType="separate"/>
          </w:r>
          <w:r w:rsidR="003C6865">
            <w:t>(LangChain, 2025)</w:t>
          </w:r>
          <w:r w:rsidR="003C6865">
            <w:fldChar w:fldCharType="end"/>
          </w:r>
        </w:sdtContent>
      </w:sdt>
      <w:r w:rsidR="003C6865">
        <w:t>.</w:t>
      </w:r>
    </w:p>
    <w:p w14:paraId="6869CCB9" w14:textId="1F34B8C4" w:rsidR="00534456" w:rsidRDefault="00534456" w:rsidP="00534456">
      <w:pPr>
        <w:pStyle w:val="Heading2"/>
      </w:pPr>
      <w:bookmarkStart w:id="22" w:name="_Toc199668360"/>
      <w:r w:rsidRPr="00534456">
        <w:t>Multimodal and Voice-Driven Retrieval (STT)</w:t>
      </w:r>
      <w:bookmarkEnd w:id="22"/>
    </w:p>
    <w:p w14:paraId="42DDF748" w14:textId="1F0D8C36" w:rsidR="003C6865" w:rsidRPr="00906C25" w:rsidRDefault="00534456" w:rsidP="00376195">
      <w:pPr>
        <w:spacing w:line="360" w:lineRule="auto"/>
      </w:pPr>
      <w:r w:rsidRPr="00534456">
        <w:t xml:space="preserve">This section explains how the utilization of Voice-to-Text (STT) models can facilitate users to interact with retrieval-based systems. </w:t>
      </w:r>
      <w:r>
        <w:t>N</w:t>
      </w:r>
      <w:r w:rsidRPr="00534456">
        <w:t xml:space="preserve">ow </w:t>
      </w:r>
      <w:r>
        <w:t xml:space="preserve">it’s </w:t>
      </w:r>
      <w:r w:rsidRPr="00534456">
        <w:t xml:space="preserve">widely available technology of chatbots, question-and-answer systems based on speech have also been deemed vital to live usage and accessibility. Incorporating STT models such as Whisper into RAG processes allows users to interact using voice rather than text. This </w:t>
      </w:r>
      <w:r>
        <w:t>section</w:t>
      </w:r>
      <w:r w:rsidRPr="00534456">
        <w:t xml:space="preserve"> also covers the </w:t>
      </w:r>
      <w:proofErr w:type="gramStart"/>
      <w:r w:rsidRPr="00534456">
        <w:t>manner in which</w:t>
      </w:r>
      <w:proofErr w:type="gramEnd"/>
      <w:r w:rsidRPr="00534456">
        <w:t xml:space="preserve"> these systems handle background noise, transcription errors, and the efficiency with which the speech is converted into appropriate retrieval queries.</w:t>
      </w:r>
    </w:p>
    <w:p w14:paraId="68FAE1E3" w14:textId="40DE56B5" w:rsidR="00290E36" w:rsidRDefault="00D62CB9" w:rsidP="00D62CB9">
      <w:pPr>
        <w:pStyle w:val="Heading3"/>
      </w:pPr>
      <w:bookmarkStart w:id="23" w:name="_Toc199668361"/>
      <w:r w:rsidRPr="00D62CB9">
        <w:t>STT Models and Voice QA</w:t>
      </w:r>
      <w:bookmarkEnd w:id="23"/>
    </w:p>
    <w:p w14:paraId="0B861BDC" w14:textId="3076BAFF" w:rsidR="00290E36" w:rsidRDefault="00B91E28" w:rsidP="00B91E28">
      <w:pPr>
        <w:tabs>
          <w:tab w:val="left" w:pos="1290"/>
        </w:tabs>
        <w:spacing w:line="360" w:lineRule="auto"/>
      </w:pPr>
      <w:r w:rsidRPr="00B91E28">
        <w:t xml:space="preserve">When humans </w:t>
      </w:r>
      <w:r>
        <w:t>speak</w:t>
      </w:r>
      <w:r w:rsidRPr="00B91E28">
        <w:t xml:space="preserve"> to the computer, the system needs something to understand what is being said. Speech-to-Text models undertake this task. They listen to words being spoken and transform them into written text so that the system can read and respond. One popular example is Whisper. It performs well even in cases of background noise or various accents. After the speech is converted to text, it can be used in a retrieval system such as RAG to retrieve suitable responses. This </w:t>
      </w:r>
      <w:r w:rsidRPr="00B91E28">
        <w:lastRenderedPageBreak/>
        <w:t>enables users to use voice rather than typing, a necessity in most practical applications such as voice search and mobile assistants</w:t>
      </w:r>
      <w:r>
        <w:t xml:space="preserve"> </w:t>
      </w:r>
      <w:sdt>
        <w:sdtPr>
          <w:alias w:val="To edit, see citavi.com/edit"/>
          <w:tag w:val="CitaviPlaceholder#9bcf7037-8873-44f3-8fbb-d49541045ab1"/>
          <w:id w:val="-162942094"/>
          <w:placeholder>
            <w:docPart w:val="DefaultPlaceholder_-1854013440"/>
          </w:placeholder>
        </w:sdt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5MWVkMzJmLTU2ZjItNDU2ZS1iMDk1LWU4YTliZTY4ODBmOSIsIlJhbmdlTGVuZ3RoIjoyMiwiUmVmZXJlbmNlSWQiOiI3ODgwOTk0Zi1lMWI4LTRiZGUtOTYyZi05Mjk4YjIzYTY3ZD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EwLjQ4NTUwL0FSWElWLjIzMDYuMDc5NDQiLCJVcmlTdHJpbmciOiJodHRwczovL2RvaS5vcmcvMTAuNDg1NTAvYXJYaXYuMjMwNi4wNzk0NC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}</w:instrText>
          </w:r>
          <w:r>
            <w:fldChar w:fldCharType="separate"/>
          </w:r>
          <w:r>
            <w:t>(M. Wang et al., 2023)</w:t>
          </w:r>
          <w:r>
            <w:fldChar w:fldCharType="end"/>
          </w:r>
          <w:r>
            <w:t>.</w:t>
          </w:r>
        </w:sdtContent>
      </w:sdt>
    </w:p>
    <w:p w14:paraId="341DD053" w14:textId="3CBC1744" w:rsidR="00290E36" w:rsidRDefault="00B91E28" w:rsidP="00B91E28">
      <w:pPr>
        <w:pStyle w:val="Heading3"/>
      </w:pPr>
      <w:bookmarkStart w:id="24" w:name="_Toc199668362"/>
      <w:r w:rsidRPr="00B91E28">
        <w:t>Error Propagation and Speech Noise Handling</w:t>
      </w:r>
      <w:bookmarkEnd w:id="24"/>
    </w:p>
    <w:p w14:paraId="57106F60" w14:textId="76DD62F1" w:rsidR="00B91E28" w:rsidRDefault="00F276EE" w:rsidP="00F276EE">
      <w:pPr>
        <w:spacing w:line="360" w:lineRule="auto"/>
      </w:pPr>
      <w:r w:rsidRPr="00F276EE">
        <w:t>For voice input, one of the primary problems is that the speech-to-text system won't properly transcribe the words being spoken—particularly if there is background noise, strong accents, or poor pronunciation. These flaws can be transferred to the retrieval system, which can lead to poorer or even meaningless results. To bypass this barrier, newer STT systems like Whisper are designed to be more resilient. They are also trained on noisy and multilingual data to prepare for real-life scenarios more effectively. In certain instances, the output also goes through additional processes such as context correction or noise removal to enhance the final output even more. This way, even if the audio is not of top quality, the system will also provide the right output and be effective in real-life scenarios as well</w:t>
      </w:r>
      <w:r>
        <w:t xml:space="preserve"> </w:t>
      </w:r>
      <w:sdt>
        <w:sdtPr>
          <w:alias w:val="To edit, see citavi.com/edit"/>
          <w:tag w:val="CitaviPlaceholder#876689af-38a9-494e-9f3f-dbad6d685f85"/>
          <w:id w:val="-1022086520"/>
          <w:placeholder>
            <w:docPart w:val="DefaultPlaceholder_-1854013440"/>
          </w:placeholder>
        </w:sdtPr>
        <w:sdtContent>
          <w:r w:rsidR="006B27F1">
            <w:fldChar w:fldCharType="begin"/>
          </w:r>
          <w:r w:rsidR="006B27F1">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wNGMyOGM0LWI0ZDQtNGUwYy1hMWI5LTI3MDQ5NmQ4ZTIwYSIsIlJhbmdlTGVuZ3RoIjoxOSwiUmVmZXJlbmNlSWQiOiJjZDU5MjY1OS01NDA3LTQ3OTctYWZlZS01OGY1ZDFmYTc1ZG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NDg1NTAvYXJYaXYuMjUwMi4xNTI2NCIsIlVyaVN0cmluZyI6Imh0dHBzOi8vZG9pLm9yZy8xMC40ODU1MC9hclhpdi4yNTAyLjE1MjY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LZXRhbiIsIkNyZWF0ZWRPbiI6IjIwMjUtMDYtMDdUMTA6MjU6NTBaIiwiTW9kaWZpZWRCeSI6Il9LZXRhbiIsIklkIjoiMjI0YzM3MDItOTA1Yy00MDNhLTg1YmMtYTNjNTg1MGJhYzg1IiwiTW9kaWZpZWRPbiI6IjIwMjUtMDYtMDdUMTA6MjU6NTBa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HM6Ly93d3cucmVzZWFyY2hnYXRlLm5ldC9wdWJsaWNhdGlvbi8zODkyNzQ2NTRfUmV0cmlldmFsLUF1Z21lbnRlZF9TcGVlY2hfUmVjb2duaXRpb25fQXBwcm9hY2hfZm9yX0RvbWFpbl9DaGFsbGVuZ2VzIiwiVXJpU3RyaW5nIjoiaHR0cHM6Ly93d3cucmVzZWFyY2hnYXRlLm5ldC9wdWJsaWNhdGlvbi8zODkyNzQ2NTRfUmV0cmlldmFsLUF1Z21lbnRlZF9TcGVlY2hfUmVjb2duaXRpb25fQXBwcm9hY2hfZm9yX0RvbWFpbl9DaGFsbGVuZ2V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}</w:instrText>
          </w:r>
          <w:r w:rsidR="006B27F1">
            <w:fldChar w:fldCharType="separate"/>
          </w:r>
          <w:r w:rsidR="006B27F1">
            <w:t>(Shen et al., 2025)</w:t>
          </w:r>
          <w:r w:rsidR="006B27F1">
            <w:fldChar w:fldCharType="end"/>
          </w:r>
        </w:sdtContent>
      </w:sdt>
      <w:r w:rsidR="006B27F1">
        <w:t>.</w:t>
      </w:r>
    </w:p>
    <w:p w14:paraId="731EA425" w14:textId="7B2B1305" w:rsidR="00F276EE" w:rsidRPr="00B91E28" w:rsidRDefault="00F276EE" w:rsidP="00F276EE">
      <w:pPr>
        <w:pStyle w:val="Heading2"/>
      </w:pPr>
      <w:bookmarkStart w:id="25" w:name="_Toc199668363"/>
      <w:r w:rsidRPr="00F276EE">
        <w:t>Domain-Specific Applications of RAG</w:t>
      </w:r>
      <w:bookmarkEnd w:id="25"/>
    </w:p>
    <w:p w14:paraId="484CDB2D" w14:textId="7A899883" w:rsidR="00290E36" w:rsidRDefault="00BD2ACA" w:rsidP="0094648E">
      <w:pPr>
        <w:tabs>
          <w:tab w:val="left" w:pos="1290"/>
        </w:tabs>
      </w:pPr>
      <w:r w:rsidRPr="00BD2ACA">
        <w:t xml:space="preserve">Retrieval-Augmented Generation is increasingly being used in various real-world applications where accurate and context-dependent information matters the most. Clinical diagnosis and patient counselling in </w:t>
      </w:r>
      <w:r>
        <w:t>healthcare</w:t>
      </w:r>
      <w:r w:rsidRPr="00BD2ACA">
        <w:t xml:space="preserve"> to audit automation in accounting, RAG systems are being designed to address industry-specific requirements. Such applications highlight the ways in which retrieval strategies combined with domain expertise can become major aids to decision-making and reduce information overload. This section focuses on some application examples showing the usefulness and diversity of RAG as well as standard question-answering.</w:t>
      </w:r>
    </w:p>
    <w:p w14:paraId="087301C5" w14:textId="62FC9721" w:rsidR="004407A5" w:rsidRDefault="00445AC1" w:rsidP="00445AC1">
      <w:pPr>
        <w:pStyle w:val="Heading3"/>
      </w:pPr>
      <w:r w:rsidRPr="00445AC1">
        <w:t>Medical and Clinical Applications</w:t>
      </w:r>
    </w:p>
    <w:p w14:paraId="70203A4F" w14:textId="24B62682" w:rsidR="00445AC1" w:rsidRDefault="00445AC1" w:rsidP="00445AC1">
      <w:pPr>
        <w:spacing w:line="360" w:lineRule="auto"/>
      </w:pPr>
      <w:r w:rsidRPr="00445AC1">
        <w:t xml:space="preserve">In medicine, accurate and relevant information retrieval can literally be a matter of life and death. RAG systems are increasingly under investigation to allow clinicians to extract useful information from messy sets like patient histories, clinical trial results, and medical guidance. RAG provides context-sensitive results that are query-specific, reducing cognitive load and allowing faster, more informed decisions. These systems can further be utilized to describe advanced medical </w:t>
      </w:r>
      <w:r w:rsidRPr="00445AC1">
        <w:lastRenderedPageBreak/>
        <w:t>terminology to patient-centric resources, facilitating greater accessibility and trust in AI healthcare</w:t>
      </w:r>
      <w:r>
        <w:t xml:space="preserve"> </w:t>
      </w:r>
      <w:sdt>
        <w:sdtPr>
          <w:alias w:val="To edit, see citavi.com/edit"/>
          <w:tag w:val="CitaviPlaceholder#83937ef5-0391-4030-b1fd-3acb268fc21d"/>
          <w:id w:val="-1116749556"/>
          <w:placeholder>
            <w:docPart w:val="DefaultPlaceholder_-1854013440"/>
          </w:placeholder>
        </w:sdt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2YmIwN2UxLWYxMmUtNGFhNC1iOTdkLTg1YzQ2ZjJhY2YwMyIsIlJhbmdlTGVuZ3RoIjoxOCwiUmVmZXJlbmNlSWQiOiI0OGQzMjc1Mi0yNTQ1LTRhZmMtODM0Mi0zYjFmODYyZjg3OW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mh0dHBzOi8vd3d3LnNjaW9wZW4uY29tL2FydGljbGUvMTAuMjY1OTkvQkRNQS4yMDI0LjkwMjAwOTciLCJVcmlTdHJpbmciOiJodHRwczovL3d3dy5zY2lvcGVuLmNvbS9hcnRpY2xlLzEwLjI2NTk5L0JETUEuMjAyNC45MDIwMDk3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}</w:instrText>
          </w:r>
          <w:r>
            <w:fldChar w:fldCharType="separate"/>
          </w:r>
          <w:r>
            <w:t>(Cui et al., 2025)</w:t>
          </w:r>
          <w:r>
            <w:fldChar w:fldCharType="end"/>
          </w:r>
        </w:sdtContent>
      </w:sdt>
      <w:r>
        <w:t>.</w:t>
      </w:r>
    </w:p>
    <w:p w14:paraId="0E7AB945" w14:textId="2E678EA3" w:rsidR="00445AC1" w:rsidRDefault="00445AC1" w:rsidP="00445AC1">
      <w:pPr>
        <w:pStyle w:val="Heading3"/>
      </w:pPr>
      <w:r w:rsidRPr="00445AC1">
        <w:t>Financial and Regulatory Audits</w:t>
      </w:r>
    </w:p>
    <w:p w14:paraId="41E539DB" w14:textId="67180D74" w:rsidR="00445AC1" w:rsidRDefault="0081139D" w:rsidP="0081139D">
      <w:pPr>
        <w:spacing w:line="360" w:lineRule="auto"/>
      </w:pPr>
      <w:r>
        <w:t>Financial</w:t>
      </w:r>
      <w:r w:rsidRPr="0081139D">
        <w:t xml:space="preserve"> auditing is a task of filtering through vast regulatory reports and business accounts, which might be tedious and error prone. RAG systems can help shorten relevant regulations, conventions, or accounting items into simple explanations. Auditors do not have to read lengthy reports anymore; they can ask straightforward questions and receive accurate matching answers from live recovery. This assists in finding areas of non-compliance, interpreting new legislation, and lowering workloads. As regulations evolve, RAG can provide a smarter, faster way of keeping current</w:t>
      </w:r>
      <w:r>
        <w:t xml:space="preserve"> </w:t>
      </w:r>
      <w:sdt>
        <w:sdtPr>
          <w:alias w:val="To edit, see citavi.com/edit"/>
          <w:tag w:val="CitaviPlaceholder#93d6f211-068d-47dd-8dd3-27bc00a420de"/>
          <w:id w:val="1066687313"/>
          <w:placeholder>
            <w:docPart w:val="DefaultPlaceholder_-1854013440"/>
          </w:placeholder>
        </w:sdt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jZTY2ZDZmLTc1NjctNGRiZC05NTNkLWU4ZDBjMzU0NTM4YyIsIlJhbmdlTGVuZ3RoIjoxOSwiUmVmZXJlbmNlSWQiOiIyNWM3Y2ZiMi01ZTY3LTQ2ZmItYTZiMi04M2JmZTcxOGFhZG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EwLjQ4NTUwL2FyWGl2LjI1MDQuMTU4MDAiLCJVcmlTdHJpbmciOiJodHRwczovL2RvaS5vcmcvMTAuNDg1NTAvYXJYaXYuMjUwNC4xNTgwMC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}</w:instrText>
          </w:r>
          <w:r>
            <w:fldChar w:fldCharType="separate"/>
          </w:r>
          <w:r>
            <w:t>(Choi et al., 2025)</w:t>
          </w:r>
          <w:r>
            <w:fldChar w:fldCharType="end"/>
          </w:r>
        </w:sdtContent>
      </w:sdt>
      <w:r>
        <w:t>.</w:t>
      </w:r>
    </w:p>
    <w:p w14:paraId="5EE217CE" w14:textId="31EBDA80" w:rsidR="0081139D" w:rsidRDefault="0081139D" w:rsidP="0081139D">
      <w:pPr>
        <w:pStyle w:val="Heading3"/>
      </w:pPr>
      <w:r w:rsidRPr="0081139D">
        <w:t>Hospitality and e-Government</w:t>
      </w:r>
    </w:p>
    <w:p w14:paraId="75BB5F41" w14:textId="41D6B81C" w:rsidR="0081139D" w:rsidRPr="0081139D" w:rsidRDefault="0081139D" w:rsidP="0081139D">
      <w:pPr>
        <w:spacing w:line="360" w:lineRule="auto"/>
      </w:pPr>
      <w:r w:rsidRPr="0081139D">
        <w:t>RAG systems are used in hospitality and governmental sectors for improved service delivery and reaction. In hospitality, these frameworks enable to automate customer service by instant reply to visitor queries, enable bookings, and provide tailored service suggestions—all with real-time access to main information. Similarly, in e-government, RAG makes it easier for citizens to access information from the public like legal rules, application steps, and regional policy news. By minimizing the role of humans in day-to-day processing, such technologies improve user satisfaction levels, cut processing time, and increase transparency in both sectors</w:t>
      </w:r>
      <w:r>
        <w:t xml:space="preserve"> </w:t>
      </w:r>
      <w:sdt>
        <w:sdtPr>
          <w:alias w:val="To edit, see citavi.com/edit"/>
          <w:tag w:val="CitaviPlaceholder#4e710f82-c021-4de3-a537-02dd93fc1a5b"/>
          <w:id w:val="-792512358"/>
          <w:placeholder>
            <w:docPart w:val="DefaultPlaceholder_-1854013440"/>
          </w:placeholder>
        </w:sdt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2MjUzNzMxLTAwM2UtNDJjOC1hNDJiLWE5ZjkwYjNiNzMyZiIsIlJhbmdlU3RhcnQiOjE5LCJSYW5nZUxlbmd0aCI6MjEsIlJlZmVyZW5jZUlkIjoiOGQ2Y2UzYWEtODg3MC00Njg1LWFlODgtMjVjMTEyYTQyYWE5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JodHRwczovL2xpbmsuc3ByaW5nZXIuY29tL2NoYXB0ZXIvMTAuMTAwNy85NzgtMy0wMzEtODkwNjMtNV80MiIsIlVyaVN0cmluZyI6Imh0dHBzOi8vbGluay5zcHJpbmdlci5jb20vY2hhcHRlci8xMC4xMDA3Lzk3OC0zLTAzMS04OTA2My01XzQy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}</w:instrText>
          </w:r>
          <w:r>
            <w:fldChar w:fldCharType="separate"/>
          </w:r>
          <w:r>
            <w:t>(Liang et al., 2024; Rakin et al., 2025)</w:t>
          </w:r>
          <w:r>
            <w:fldChar w:fldCharType="end"/>
          </w:r>
          <w:r>
            <w:t>.</w:t>
          </w:r>
        </w:sdtContent>
      </w:sdt>
    </w:p>
    <w:p w14:paraId="3C168CFC" w14:textId="043B3659" w:rsidR="0081139D" w:rsidRPr="00445AC1" w:rsidRDefault="0081139D" w:rsidP="0081139D">
      <w:pPr>
        <w:pStyle w:val="Heading2"/>
      </w:pPr>
      <w:r w:rsidRPr="0081139D">
        <w:t>Benchmarking and Comparative Studies of RAG Pipelines</w:t>
      </w:r>
    </w:p>
    <w:p w14:paraId="02FA3BE8" w14:textId="644DE24B" w:rsidR="00B31E5D" w:rsidRDefault="009A4B18" w:rsidP="009A4B18">
      <w:pPr>
        <w:tabs>
          <w:tab w:val="left" w:pos="1290"/>
        </w:tabs>
        <w:spacing w:line="360" w:lineRule="auto"/>
      </w:pPr>
      <w:r w:rsidRPr="009A4B18">
        <w:t xml:space="preserve">Evaluating the RAG system's performance </w:t>
      </w:r>
      <w:r>
        <w:t>involves</w:t>
      </w:r>
      <w:r w:rsidRPr="009A4B18">
        <w:t xml:space="preserve"> more than verifying accuracy; it calls for verifying how well the system retrieves pertinent information, responds quickly, and provides consistent, rational responses.</w:t>
      </w:r>
      <w:r>
        <w:t xml:space="preserve"> </w:t>
      </w:r>
      <w:r w:rsidRPr="009A4B18">
        <w:t xml:space="preserve">This section discusses the three most significant criteria to use for measuring RAG models: latency, accuracy, and contextual appropriateness. It also discusses different RAG configurations and </w:t>
      </w:r>
      <w:r w:rsidRPr="009A4B18">
        <w:lastRenderedPageBreak/>
        <w:t xml:space="preserve">approaches to retrieval and determines which combinations function </w:t>
      </w:r>
      <w:r>
        <w:t xml:space="preserve">is </w:t>
      </w:r>
      <w:r w:rsidRPr="009A4B18">
        <w:t xml:space="preserve">best </w:t>
      </w:r>
      <w:r>
        <w:t>for</w:t>
      </w:r>
      <w:r w:rsidRPr="009A4B18">
        <w:t xml:space="preserve"> use</w:t>
      </w:r>
      <w:r>
        <w:t xml:space="preserve"> in</w:t>
      </w:r>
      <w:r w:rsidRPr="009A4B18">
        <w:t xml:space="preserve"> real-world applications.</w:t>
      </w:r>
    </w:p>
    <w:p w14:paraId="76FFE592" w14:textId="52B90479" w:rsidR="00B31E5D" w:rsidRDefault="009026DE" w:rsidP="009026DE">
      <w:pPr>
        <w:pStyle w:val="Heading3"/>
      </w:pPr>
      <w:r w:rsidRPr="009026DE">
        <w:t>Evaluation Benchmarks: Accuracy, Latency, Relevanc</w:t>
      </w:r>
      <w:r>
        <w:t>e</w:t>
      </w:r>
    </w:p>
    <w:p w14:paraId="2666CF62" w14:textId="09FCB2EF" w:rsidR="00A80457" w:rsidRDefault="009026DE" w:rsidP="009026DE">
      <w:pPr>
        <w:tabs>
          <w:tab w:val="left" w:pos="1290"/>
        </w:tabs>
        <w:spacing w:line="360" w:lineRule="auto"/>
      </w:pPr>
      <w:r w:rsidRPr="009026DE">
        <w:t>Researchers tend to use metrics such as accuracy, latency, and relevance to quantify RAG systems. The precision of the system is measured in terms of how well it responds to questions from the documents that it has retrieved. In real-time systems, latency measures how quickly such responses are delivered. Relevance measures whether the information that has been retrieved responds to the user's context of inquiry. Recent benchmarking studies show that concentrating on precision alone may be deceptive, and suitable testing of RAG systems requires a balanced evaluation considering context relevance and response speed</w:t>
      </w:r>
      <w:r>
        <w:t xml:space="preserve"> </w:t>
      </w:r>
      <w:sdt>
        <w:sdtPr>
          <w:alias w:val="To edit, see citavi.com/edit"/>
          <w:tag w:val="CitaviPlaceholder#3bb22cc8-c9a0-4d38-a93c-687780ecbf42"/>
          <w:id w:val="947981315"/>
          <w:placeholder>
            <w:docPart w:val="DefaultPlaceholder_-1854013440"/>
          </w:placeholder>
        </w:sdtPr>
        <w:sdtContent>
          <w:r w:rsidR="006F3809">
            <w:fldChar w:fldCharType="begin"/>
          </w:r>
          <w:r w:rsidR="006F380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jMWJlMmI5LTJlZDAtNDEwNi1hODEwLTdhOTQyOGYyNWQ1NCIsIlJhbmdlU3RhcnQiOjE4LCJSYW5nZUxlbmd0aCI6MTgsIlJlZmVyZW5jZUlkIjoiNWY2Njg4NjItZDA5Ny00ZTQ3LTg0ZTQtYjU5YWMxYTA0ZDFj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yNDA1LjA3NDM3djIiLCJVcmlTdHJpbmciOiJodHRwczovL2FyeGl2Lm9yZy9wZGYvMjQwNS4wNzQzN3YyLnBkZi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}</w:instrText>
          </w:r>
          <w:r w:rsidR="006F3809">
            <w:fldChar w:fldCharType="separate"/>
          </w:r>
          <w:r w:rsidR="006F3809">
            <w:t>(Tang &amp; Yang, 2024; Yu et al., 2025)</w:t>
          </w:r>
          <w:r w:rsidR="006F3809">
            <w:fldChar w:fldCharType="end"/>
          </w:r>
          <w:r w:rsidR="006F3809">
            <w:t>.</w:t>
          </w:r>
        </w:sdtContent>
      </w:sdt>
    </w:p>
    <w:p w14:paraId="0F7A93FE" w14:textId="7A3C172E" w:rsidR="00A80457" w:rsidRPr="006F3809" w:rsidRDefault="006F3809" w:rsidP="006F3809">
      <w:pPr>
        <w:pStyle w:val="Heading3"/>
      </w:pPr>
      <w:r w:rsidRPr="006F3809">
        <w:t>System-Level Comparisons and Real-World Performance</w:t>
      </w:r>
    </w:p>
    <w:p w14:paraId="37BEAAD5" w14:textId="7C00C694" w:rsidR="00A80457" w:rsidRDefault="006F3809" w:rsidP="006F3809">
      <w:pPr>
        <w:tabs>
          <w:tab w:val="left" w:pos="1290"/>
        </w:tabs>
        <w:spacing w:line="360" w:lineRule="auto"/>
      </w:pPr>
      <w:r w:rsidRPr="006F3809">
        <w:t>Real-world performance can be compared for a wide range of types and configurations by itself. Recent comparison experiments have examined the impact of different RAG configurations, such as different indexing strategies, generators, and retrievers, on end-to-end real-world performance. These system-level comparisons allow conclusions about which combinations perform best for what applications, such as conversational applications and enterprise search. Moreover, benchmarking research emphasizes the trade-offs, specifically how system complexity or response time is influenced by raising the accuracy or context-awareness. The results advise practitioners in selecting the most suitable RAG system for their specific application</w:t>
      </w:r>
      <w:r w:rsidR="00CE50AB">
        <w:t xml:space="preserve"> </w:t>
      </w:r>
      <w:sdt>
        <w:sdtPr>
          <w:alias w:val="To edit, see citavi.com/edit"/>
          <w:tag w:val="CitaviPlaceholder#16a13c49-46a3-4061-9c1d-ce7f34962c33"/>
          <w:id w:val="1553891929"/>
          <w:placeholder>
            <w:docPart w:val="DefaultPlaceholder_-1854013440"/>
          </w:placeholder>
        </w:sdtPr>
        <w:sdtContent>
          <w:r w:rsidR="00CE50AB">
            <w:fldChar w:fldCharType="begin"/>
          </w:r>
          <w:r w:rsidR="00CE50AB">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xOTE2MGMwLTU1ZWYtNDA2My1hZWEyLWZhYTdlZGQ2MjhhMiIsIlJhbmdlTGVuZ3RoIjoyMCwiUmVmZXJlbmNlSWQiOiIyOTliNTE5MC1iMTEzLTQ0MzAtOGFhOC0yMDY2YWYyZWU4Nj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}</w:instrText>
          </w:r>
          <w:r w:rsidR="00CE50AB">
            <w:fldChar w:fldCharType="separate"/>
          </w:r>
          <w:r w:rsidR="00CE50AB">
            <w:t>(Katsis et al., 2025; Rau et al., 2024)</w:t>
          </w:r>
          <w:r w:rsidR="00CE50AB">
            <w:fldChar w:fldCharType="end"/>
          </w:r>
        </w:sdtContent>
      </w:sdt>
      <w:r w:rsidR="00CE50AB">
        <w:t>.</w:t>
      </w:r>
    </w:p>
    <w:p w14:paraId="6F1EC00C" w14:textId="77777777" w:rsidR="00CE50AB" w:rsidRDefault="00CE50AB" w:rsidP="006F3809">
      <w:pPr>
        <w:tabs>
          <w:tab w:val="left" w:pos="1290"/>
        </w:tabs>
        <w:spacing w:line="360" w:lineRule="auto"/>
      </w:pPr>
    </w:p>
    <w:p w14:paraId="7A7ED892" w14:textId="77777777" w:rsidR="00B31E5D" w:rsidRDefault="00B31E5D" w:rsidP="0094648E">
      <w:pPr>
        <w:tabs>
          <w:tab w:val="left" w:pos="1290"/>
        </w:tabs>
      </w:pPr>
    </w:p>
    <w:p w14:paraId="19423A3D" w14:textId="77777777" w:rsidR="0076158F" w:rsidRDefault="0076158F" w:rsidP="0094648E">
      <w:pPr>
        <w:tabs>
          <w:tab w:val="left" w:pos="1290"/>
        </w:tabs>
      </w:pPr>
    </w:p>
    <w:p w14:paraId="52B6CE66" w14:textId="77777777" w:rsidR="0076158F" w:rsidRDefault="0076158F" w:rsidP="0094648E">
      <w:pPr>
        <w:tabs>
          <w:tab w:val="left" w:pos="1290"/>
        </w:tabs>
      </w:pPr>
    </w:p>
    <w:p w14:paraId="587225E3" w14:textId="77777777" w:rsidR="00A80457" w:rsidRDefault="00A80457" w:rsidP="0094648E">
      <w:pPr>
        <w:tabs>
          <w:tab w:val="left" w:pos="1290"/>
        </w:tabs>
      </w:pPr>
    </w:p>
    <w:p w14:paraId="6638D1E2" w14:textId="77777777" w:rsidR="00A80457" w:rsidRDefault="00A80457" w:rsidP="0094648E">
      <w:pPr>
        <w:tabs>
          <w:tab w:val="left" w:pos="1290"/>
        </w:tabs>
      </w:pPr>
    </w:p>
    <w:p w14:paraId="0E7B6747" w14:textId="77777777" w:rsidR="00A80457" w:rsidRDefault="00A80457" w:rsidP="0094648E">
      <w:pPr>
        <w:tabs>
          <w:tab w:val="left" w:pos="1290"/>
        </w:tabs>
      </w:pPr>
    </w:p>
    <w:p w14:paraId="091A9B30" w14:textId="77777777" w:rsidR="00A80457" w:rsidRDefault="00A80457" w:rsidP="0094648E">
      <w:pPr>
        <w:tabs>
          <w:tab w:val="left" w:pos="1290"/>
        </w:tabs>
      </w:pPr>
    </w:p>
    <w:p w14:paraId="6535C72E" w14:textId="77777777" w:rsidR="00A80457" w:rsidRDefault="00A80457" w:rsidP="0094648E">
      <w:pPr>
        <w:tabs>
          <w:tab w:val="left" w:pos="1290"/>
        </w:tabs>
      </w:pPr>
    </w:p>
    <w:p w14:paraId="4AE4BC0D" w14:textId="77777777" w:rsidR="00A80457" w:rsidRDefault="00A80457" w:rsidP="0094648E">
      <w:pPr>
        <w:tabs>
          <w:tab w:val="left" w:pos="1290"/>
        </w:tabs>
      </w:pPr>
    </w:p>
    <w:p w14:paraId="75B1F808" w14:textId="77777777" w:rsidR="00A80457" w:rsidRDefault="00A80457" w:rsidP="0094648E">
      <w:pPr>
        <w:tabs>
          <w:tab w:val="left" w:pos="1290"/>
        </w:tabs>
      </w:pPr>
    </w:p>
    <w:p w14:paraId="33FC98C1" w14:textId="77777777" w:rsidR="00A80457" w:rsidRDefault="00A80457" w:rsidP="0094648E">
      <w:pPr>
        <w:tabs>
          <w:tab w:val="left" w:pos="1290"/>
        </w:tabs>
      </w:pPr>
    </w:p>
    <w:p w14:paraId="1DFC0A18" w14:textId="77777777" w:rsidR="00A80457" w:rsidRDefault="00A80457" w:rsidP="0094648E">
      <w:pPr>
        <w:tabs>
          <w:tab w:val="left" w:pos="1290"/>
        </w:tabs>
      </w:pPr>
    </w:p>
    <w:p w14:paraId="58288D07" w14:textId="77777777" w:rsidR="00A80457" w:rsidRDefault="00A80457" w:rsidP="0094648E">
      <w:pPr>
        <w:tabs>
          <w:tab w:val="left" w:pos="1290"/>
        </w:tabs>
      </w:pPr>
    </w:p>
    <w:p w14:paraId="7396CD2A" w14:textId="77777777" w:rsidR="00A80457" w:rsidRDefault="00A80457" w:rsidP="0094648E">
      <w:pPr>
        <w:tabs>
          <w:tab w:val="left" w:pos="1290"/>
        </w:tabs>
      </w:pPr>
    </w:p>
    <w:p w14:paraId="6C966396" w14:textId="77777777" w:rsidR="00CA2A3C" w:rsidRDefault="00CA2A3C" w:rsidP="0094648E">
      <w:pPr>
        <w:tabs>
          <w:tab w:val="left" w:pos="1290"/>
        </w:tabs>
      </w:pPr>
    </w:p>
    <w:p w14:paraId="66471895" w14:textId="77777777" w:rsidR="00B31E5D" w:rsidRDefault="00B31E5D" w:rsidP="0094648E">
      <w:pPr>
        <w:tabs>
          <w:tab w:val="left" w:pos="1290"/>
        </w:tabs>
      </w:pPr>
    </w:p>
    <w:p w14:paraId="6EEB0B91" w14:textId="564F2430" w:rsidR="0094648E" w:rsidRPr="00673661" w:rsidRDefault="0094648E" w:rsidP="0094648E">
      <w:pPr>
        <w:pStyle w:val="Heading1"/>
        <w:rPr>
          <w:sz w:val="40"/>
          <w:szCs w:val="40"/>
        </w:rPr>
      </w:pPr>
      <w:bookmarkStart w:id="26" w:name="_Toc199668364"/>
      <w:r w:rsidRPr="00673661">
        <w:rPr>
          <w:sz w:val="40"/>
          <w:szCs w:val="40"/>
        </w:rPr>
        <w:t>Methodology</w:t>
      </w:r>
      <w:bookmarkEnd w:id="26"/>
    </w:p>
    <w:p w14:paraId="3FEA8B50" w14:textId="430CB495" w:rsidR="0094648E" w:rsidRDefault="0094648E" w:rsidP="0094648E">
      <w:r>
        <w:t xml:space="preserve">Write </w:t>
      </w:r>
      <w:proofErr w:type="spellStart"/>
      <w:r>
        <w:t>here</w:t>
      </w:r>
      <w:r w:rsidR="00BF7B43">
        <w:t>hvjdvh</w:t>
      </w:r>
      <w:proofErr w:type="spellEnd"/>
      <w:r w:rsidR="00BF7B43">
        <w:t xml:space="preserve"> </w:t>
      </w:r>
    </w:p>
    <w:p w14:paraId="7CDD48A5" w14:textId="77777777" w:rsidR="0094648E" w:rsidRDefault="0094648E" w:rsidP="0094648E"/>
    <w:p w14:paraId="743A5156" w14:textId="77777777" w:rsidR="0094648E" w:rsidRDefault="0094648E" w:rsidP="0094648E"/>
    <w:p w14:paraId="69B8B095" w14:textId="77777777" w:rsidR="0094648E" w:rsidRDefault="0094648E" w:rsidP="0094648E"/>
    <w:p w14:paraId="0C376679" w14:textId="77777777" w:rsidR="0094648E" w:rsidRDefault="0094648E" w:rsidP="0094648E"/>
    <w:p w14:paraId="4171028E" w14:textId="77777777" w:rsidR="0094648E" w:rsidRDefault="0094648E" w:rsidP="0094648E"/>
    <w:p w14:paraId="633361F5" w14:textId="77777777" w:rsidR="0094648E" w:rsidRDefault="0094648E" w:rsidP="0094648E"/>
    <w:p w14:paraId="50C2B67E" w14:textId="77777777" w:rsidR="0094648E" w:rsidRDefault="0094648E" w:rsidP="0094648E"/>
    <w:p w14:paraId="200E64DE" w14:textId="77777777" w:rsidR="0094648E" w:rsidRDefault="0094648E" w:rsidP="0094648E"/>
    <w:p w14:paraId="5982E6DB" w14:textId="77777777" w:rsidR="0094648E" w:rsidRDefault="0094648E" w:rsidP="0094648E"/>
    <w:p w14:paraId="16E2F7BB" w14:textId="77777777" w:rsidR="0094648E" w:rsidRDefault="0094648E" w:rsidP="0094648E"/>
    <w:p w14:paraId="4D1E79AB" w14:textId="77777777" w:rsidR="0094648E" w:rsidRDefault="0094648E" w:rsidP="0094648E"/>
    <w:p w14:paraId="5A0A29C0" w14:textId="77777777" w:rsidR="0094648E" w:rsidRDefault="0094648E" w:rsidP="0094648E"/>
    <w:p w14:paraId="169162F0" w14:textId="77777777" w:rsidR="0094648E" w:rsidRDefault="0094648E" w:rsidP="0094648E"/>
    <w:p w14:paraId="6852580F" w14:textId="77777777" w:rsidR="005B7ECC" w:rsidRDefault="005B7ECC" w:rsidP="0094648E"/>
    <w:p w14:paraId="4856354A" w14:textId="77777777" w:rsidR="005B7ECC" w:rsidRDefault="005B7ECC" w:rsidP="0094648E"/>
    <w:p w14:paraId="33AA8948" w14:textId="77777777" w:rsidR="005B7ECC" w:rsidRDefault="005B7ECC" w:rsidP="0094648E"/>
    <w:p w14:paraId="30CC919E" w14:textId="77777777" w:rsidR="005B7ECC" w:rsidRDefault="005B7ECC" w:rsidP="0094648E"/>
    <w:p w14:paraId="24FFCA5F" w14:textId="77777777" w:rsidR="005B7ECC" w:rsidRDefault="005B7ECC" w:rsidP="0094648E"/>
    <w:p w14:paraId="39FD2C0A" w14:textId="77777777" w:rsidR="005B7ECC" w:rsidRDefault="005B7ECC" w:rsidP="0094648E"/>
    <w:p w14:paraId="3D3A63FB" w14:textId="77777777" w:rsidR="0094648E" w:rsidRPr="00673661" w:rsidRDefault="0094648E" w:rsidP="0094648E">
      <w:pPr>
        <w:pStyle w:val="Heading1"/>
        <w:rPr>
          <w:sz w:val="40"/>
          <w:szCs w:val="40"/>
        </w:rPr>
      </w:pPr>
      <w:bookmarkStart w:id="27" w:name="_Toc199668365"/>
      <w:r w:rsidRPr="00673661">
        <w:rPr>
          <w:sz w:val="40"/>
          <w:szCs w:val="40"/>
        </w:rPr>
        <w:t>Implementation</w:t>
      </w:r>
      <w:bookmarkEnd w:id="27"/>
    </w:p>
    <w:p w14:paraId="5DFC8563" w14:textId="77777777" w:rsidR="0094648E" w:rsidRDefault="0094648E" w:rsidP="0094648E">
      <w:r>
        <w:t>write here about implementation</w:t>
      </w:r>
    </w:p>
    <w:p w14:paraId="4015F7B3" w14:textId="77777777" w:rsidR="0094648E" w:rsidRDefault="0094648E" w:rsidP="0094648E"/>
    <w:p w14:paraId="4D92AFB0" w14:textId="77777777" w:rsidR="0094648E" w:rsidRDefault="0094648E" w:rsidP="0094648E"/>
    <w:p w14:paraId="4273F66C" w14:textId="77777777" w:rsidR="0094648E" w:rsidRDefault="0094648E" w:rsidP="0094648E"/>
    <w:p w14:paraId="588AC4C6" w14:textId="77777777" w:rsidR="0094648E" w:rsidRDefault="0094648E" w:rsidP="0094648E"/>
    <w:p w14:paraId="616BABB5" w14:textId="77777777" w:rsidR="0094648E" w:rsidRDefault="0094648E" w:rsidP="0094648E"/>
    <w:p w14:paraId="05D3B4FA" w14:textId="77777777" w:rsidR="0094648E" w:rsidRDefault="0094648E" w:rsidP="0094648E"/>
    <w:p w14:paraId="7AA6E505" w14:textId="77777777" w:rsidR="0094648E" w:rsidRDefault="0094648E" w:rsidP="0094648E"/>
    <w:p w14:paraId="7FAA098F" w14:textId="77777777" w:rsidR="0094648E" w:rsidRDefault="0094648E" w:rsidP="0094648E"/>
    <w:p w14:paraId="062146C2" w14:textId="77777777" w:rsidR="0094648E" w:rsidRDefault="0094648E" w:rsidP="0094648E"/>
    <w:p w14:paraId="24985702" w14:textId="77777777" w:rsidR="0094648E" w:rsidRDefault="0094648E" w:rsidP="0094648E"/>
    <w:p w14:paraId="20DC5880" w14:textId="77777777" w:rsidR="0094648E" w:rsidRDefault="0094648E" w:rsidP="0094648E"/>
    <w:p w14:paraId="350C0CBD" w14:textId="77777777" w:rsidR="0094648E" w:rsidRDefault="0094648E" w:rsidP="0094648E"/>
    <w:p w14:paraId="77D20D60" w14:textId="77777777" w:rsidR="0094648E" w:rsidRDefault="0094648E" w:rsidP="0094648E"/>
    <w:p w14:paraId="14797189" w14:textId="77777777" w:rsidR="005B7ECC" w:rsidRDefault="005B7ECC" w:rsidP="0094648E"/>
    <w:p w14:paraId="6729FC1B" w14:textId="77777777" w:rsidR="005B7ECC" w:rsidRDefault="005B7ECC" w:rsidP="0094648E"/>
    <w:p w14:paraId="311A4D05" w14:textId="77777777" w:rsidR="005B7ECC" w:rsidRDefault="005B7ECC" w:rsidP="0094648E"/>
    <w:p w14:paraId="44CC061D" w14:textId="77777777" w:rsidR="005B7ECC" w:rsidRDefault="005B7ECC" w:rsidP="0094648E"/>
    <w:p w14:paraId="072D84BA" w14:textId="77777777" w:rsidR="005B7ECC" w:rsidRDefault="005B7ECC" w:rsidP="0094648E"/>
    <w:p w14:paraId="68273C73" w14:textId="77777777" w:rsidR="005B7ECC" w:rsidRDefault="005B7ECC" w:rsidP="0094648E"/>
    <w:p w14:paraId="4DDC6E16" w14:textId="77777777" w:rsidR="0094648E" w:rsidRPr="00673661" w:rsidRDefault="0094648E" w:rsidP="0094648E">
      <w:pPr>
        <w:pStyle w:val="Heading1"/>
        <w:rPr>
          <w:sz w:val="40"/>
          <w:szCs w:val="40"/>
        </w:rPr>
      </w:pPr>
      <w:bookmarkStart w:id="28" w:name="_Toc199668366"/>
      <w:r w:rsidRPr="00673661">
        <w:rPr>
          <w:sz w:val="40"/>
          <w:szCs w:val="40"/>
        </w:rPr>
        <w:t>Evaluation &amp; Results</w:t>
      </w:r>
      <w:bookmarkEnd w:id="28"/>
    </w:p>
    <w:p w14:paraId="08D3075D" w14:textId="77777777" w:rsidR="0094648E" w:rsidRDefault="0094648E" w:rsidP="0094648E">
      <w:r>
        <w:t xml:space="preserve">Write here about evaluation and results </w:t>
      </w:r>
    </w:p>
    <w:p w14:paraId="6D25046B" w14:textId="77777777" w:rsidR="00881423" w:rsidRDefault="00881423" w:rsidP="0094648E"/>
    <w:p w14:paraId="25B1F5FC" w14:textId="77777777" w:rsidR="00881423" w:rsidRDefault="00881423" w:rsidP="0094648E"/>
    <w:p w14:paraId="4914E012" w14:textId="77777777" w:rsidR="00881423" w:rsidRDefault="00881423" w:rsidP="0094648E"/>
    <w:p w14:paraId="0EFAA275" w14:textId="77777777" w:rsidR="00881423" w:rsidRDefault="00881423" w:rsidP="0094648E"/>
    <w:p w14:paraId="6B548D01" w14:textId="77777777" w:rsidR="00881423" w:rsidRDefault="00881423" w:rsidP="0094648E"/>
    <w:p w14:paraId="57FCE65E" w14:textId="77777777" w:rsidR="00881423" w:rsidRDefault="00881423" w:rsidP="0094648E"/>
    <w:p w14:paraId="57067EDC" w14:textId="77777777" w:rsidR="00881423" w:rsidRDefault="00881423" w:rsidP="0094648E"/>
    <w:p w14:paraId="185D2DA3" w14:textId="77777777" w:rsidR="00881423" w:rsidRDefault="00881423" w:rsidP="0094648E"/>
    <w:p w14:paraId="66861E10" w14:textId="77777777" w:rsidR="00881423" w:rsidRDefault="00881423" w:rsidP="0094648E"/>
    <w:p w14:paraId="2718656B" w14:textId="77777777" w:rsidR="00881423" w:rsidRDefault="00881423" w:rsidP="0094648E"/>
    <w:p w14:paraId="5F44379D" w14:textId="77777777" w:rsidR="00881423" w:rsidRDefault="00881423" w:rsidP="0094648E"/>
    <w:p w14:paraId="337E16C9" w14:textId="77777777" w:rsidR="00881423" w:rsidRDefault="00881423" w:rsidP="0094648E"/>
    <w:p w14:paraId="43BD391B" w14:textId="77777777" w:rsidR="00881423" w:rsidRDefault="00881423" w:rsidP="0094648E"/>
    <w:p w14:paraId="328C038B" w14:textId="77777777" w:rsidR="005B7ECC" w:rsidRDefault="005B7ECC" w:rsidP="0094648E"/>
    <w:p w14:paraId="5F0D44E6" w14:textId="77777777" w:rsidR="005B7ECC" w:rsidRDefault="005B7ECC" w:rsidP="0094648E"/>
    <w:p w14:paraId="616A17B3" w14:textId="77777777" w:rsidR="005B7ECC" w:rsidRDefault="005B7ECC" w:rsidP="0094648E"/>
    <w:p w14:paraId="1B0F6A8D" w14:textId="77777777" w:rsidR="005B7ECC" w:rsidRDefault="005B7ECC" w:rsidP="0094648E"/>
    <w:p w14:paraId="0C5EAA92" w14:textId="77777777" w:rsidR="005B7ECC" w:rsidRDefault="005B7ECC" w:rsidP="0094648E"/>
    <w:p w14:paraId="40F29169" w14:textId="77777777" w:rsidR="005B7ECC" w:rsidRDefault="005B7ECC" w:rsidP="0094648E"/>
    <w:p w14:paraId="4FF1AC2F" w14:textId="77777777" w:rsidR="00881423" w:rsidRPr="00673661" w:rsidRDefault="00881423" w:rsidP="00881423">
      <w:pPr>
        <w:pStyle w:val="Heading1"/>
        <w:rPr>
          <w:sz w:val="40"/>
          <w:szCs w:val="40"/>
        </w:rPr>
      </w:pPr>
      <w:bookmarkStart w:id="29" w:name="_Toc199668367"/>
      <w:r w:rsidRPr="00673661">
        <w:rPr>
          <w:sz w:val="40"/>
          <w:szCs w:val="40"/>
        </w:rPr>
        <w:t>Discussion</w:t>
      </w:r>
      <w:bookmarkEnd w:id="29"/>
    </w:p>
    <w:p w14:paraId="388C63D4" w14:textId="77777777" w:rsidR="00881423" w:rsidRDefault="00881423" w:rsidP="00881423">
      <w:r>
        <w:t>Write here about discussion</w:t>
      </w:r>
    </w:p>
    <w:p w14:paraId="48C08392" w14:textId="77777777" w:rsidR="00881423" w:rsidRDefault="00881423" w:rsidP="00881423"/>
    <w:p w14:paraId="32F30798" w14:textId="77777777" w:rsidR="00881423" w:rsidRDefault="00881423" w:rsidP="00881423"/>
    <w:p w14:paraId="689742CA" w14:textId="77777777" w:rsidR="00881423" w:rsidRDefault="00881423" w:rsidP="00881423"/>
    <w:p w14:paraId="7F2163BB" w14:textId="77777777" w:rsidR="00881423" w:rsidRDefault="00881423" w:rsidP="00881423"/>
    <w:p w14:paraId="6C3CA176" w14:textId="77777777" w:rsidR="00881423" w:rsidRDefault="00881423" w:rsidP="00881423"/>
    <w:p w14:paraId="0F0FDB8C" w14:textId="77777777" w:rsidR="00881423" w:rsidRDefault="00881423" w:rsidP="00881423"/>
    <w:p w14:paraId="4F2E7226" w14:textId="77777777" w:rsidR="00881423" w:rsidRDefault="00881423" w:rsidP="00881423"/>
    <w:p w14:paraId="2C020040" w14:textId="77777777" w:rsidR="00881423" w:rsidRDefault="00881423" w:rsidP="00881423"/>
    <w:p w14:paraId="2ED45859" w14:textId="77777777" w:rsidR="00881423" w:rsidRDefault="00881423" w:rsidP="00881423"/>
    <w:p w14:paraId="1A8EEA1E" w14:textId="77777777" w:rsidR="00881423" w:rsidRDefault="00881423" w:rsidP="00881423"/>
    <w:p w14:paraId="50E6A848" w14:textId="77777777" w:rsidR="00881423" w:rsidRDefault="00881423" w:rsidP="00881423"/>
    <w:p w14:paraId="70C3E8E8" w14:textId="77777777" w:rsidR="00881423" w:rsidRDefault="00881423" w:rsidP="00881423"/>
    <w:p w14:paraId="0CA61D2C" w14:textId="77777777" w:rsidR="00881423" w:rsidRDefault="00881423" w:rsidP="00881423"/>
    <w:p w14:paraId="244970BC" w14:textId="77777777" w:rsidR="005B7ECC" w:rsidRDefault="005B7ECC" w:rsidP="00881423"/>
    <w:p w14:paraId="24EA075F" w14:textId="77777777" w:rsidR="005B7ECC" w:rsidRDefault="005B7ECC" w:rsidP="00881423"/>
    <w:p w14:paraId="7306057F" w14:textId="77777777" w:rsidR="005B7ECC" w:rsidRDefault="005B7ECC" w:rsidP="00881423"/>
    <w:p w14:paraId="78924CD9" w14:textId="77777777" w:rsidR="005B7ECC" w:rsidRDefault="005B7ECC" w:rsidP="00881423"/>
    <w:p w14:paraId="5140C955" w14:textId="77777777" w:rsidR="005B7ECC" w:rsidRDefault="005B7ECC" w:rsidP="00881423"/>
    <w:p w14:paraId="0F078237" w14:textId="77777777" w:rsidR="005B7ECC" w:rsidRDefault="005B7ECC" w:rsidP="00881423"/>
    <w:p w14:paraId="02ECD7A2" w14:textId="29463B53" w:rsidR="00881423" w:rsidRPr="00673661" w:rsidRDefault="00881423" w:rsidP="00881423">
      <w:pPr>
        <w:pStyle w:val="Heading1"/>
        <w:rPr>
          <w:sz w:val="40"/>
          <w:szCs w:val="40"/>
        </w:rPr>
      </w:pPr>
      <w:bookmarkStart w:id="30" w:name="_Toc199668368"/>
      <w:r w:rsidRPr="00673661">
        <w:rPr>
          <w:sz w:val="40"/>
          <w:szCs w:val="40"/>
        </w:rPr>
        <w:t>Future Work</w:t>
      </w:r>
      <w:bookmarkEnd w:id="30"/>
      <w:r w:rsidRPr="00673661">
        <w:rPr>
          <w:sz w:val="40"/>
          <w:szCs w:val="40"/>
        </w:rPr>
        <w:t xml:space="preserve"> </w:t>
      </w:r>
    </w:p>
    <w:p w14:paraId="7E6B9884" w14:textId="74E7969C" w:rsidR="00881423" w:rsidRDefault="00881423" w:rsidP="00881423">
      <w:r>
        <w:t>write here about</w:t>
      </w:r>
    </w:p>
    <w:p w14:paraId="6EA2D1A8" w14:textId="77777777" w:rsidR="00D75A7B" w:rsidRDefault="00D75A7B" w:rsidP="00881423"/>
    <w:p w14:paraId="065585C2" w14:textId="77777777" w:rsidR="00D75A7B" w:rsidRDefault="00D75A7B" w:rsidP="00881423"/>
    <w:p w14:paraId="25AC26D9" w14:textId="77777777" w:rsidR="00D75A7B" w:rsidRDefault="00D75A7B" w:rsidP="00881423"/>
    <w:p w14:paraId="66D2E399" w14:textId="77777777" w:rsidR="00D75A7B" w:rsidRDefault="00D75A7B" w:rsidP="00881423"/>
    <w:p w14:paraId="4A99C442" w14:textId="77777777" w:rsidR="00D75A7B" w:rsidRDefault="00D75A7B" w:rsidP="00881423"/>
    <w:p w14:paraId="7720957B" w14:textId="77777777" w:rsidR="00D75A7B" w:rsidRDefault="00D75A7B" w:rsidP="00881423"/>
    <w:p w14:paraId="17CAE5BD" w14:textId="77777777" w:rsidR="00D75A7B" w:rsidRDefault="00D75A7B" w:rsidP="00881423"/>
    <w:p w14:paraId="4645FC4D" w14:textId="77777777" w:rsidR="00D75A7B" w:rsidRDefault="00D75A7B" w:rsidP="00881423"/>
    <w:p w14:paraId="03A8577B" w14:textId="77777777" w:rsidR="00D75A7B" w:rsidRDefault="00D75A7B" w:rsidP="00881423"/>
    <w:p w14:paraId="749C6077" w14:textId="77777777" w:rsidR="00D75A7B" w:rsidRDefault="00D75A7B" w:rsidP="00881423"/>
    <w:p w14:paraId="1F882D05" w14:textId="77777777" w:rsidR="00D75A7B" w:rsidRDefault="00D75A7B" w:rsidP="00881423"/>
    <w:p w14:paraId="6C91085B" w14:textId="77777777" w:rsidR="005B7ECC" w:rsidRDefault="005B7ECC" w:rsidP="00881423"/>
    <w:p w14:paraId="2FBE16BF" w14:textId="77777777" w:rsidR="005B7ECC" w:rsidRDefault="005B7ECC" w:rsidP="00881423"/>
    <w:p w14:paraId="66064DB3" w14:textId="77777777" w:rsidR="005B7ECC" w:rsidRDefault="005B7ECC" w:rsidP="00881423"/>
    <w:p w14:paraId="1126171C" w14:textId="77777777" w:rsidR="005B7ECC" w:rsidRDefault="005B7ECC" w:rsidP="00881423"/>
    <w:p w14:paraId="79DAAA7F" w14:textId="77777777" w:rsidR="005B7ECC" w:rsidRDefault="005B7ECC" w:rsidP="00881423"/>
    <w:p w14:paraId="3AAA856A" w14:textId="77777777" w:rsidR="005B7ECC" w:rsidRDefault="005B7ECC" w:rsidP="00881423"/>
    <w:p w14:paraId="2C3E203E" w14:textId="77777777" w:rsidR="00D75A7B" w:rsidRDefault="00D75A7B" w:rsidP="00881423"/>
    <w:p w14:paraId="5D9642D0" w14:textId="77777777" w:rsidR="0076158F" w:rsidRDefault="0076158F" w:rsidP="00881423"/>
    <w:p w14:paraId="110545E5" w14:textId="195F772C" w:rsidR="00881423" w:rsidRPr="00673661" w:rsidRDefault="00881423" w:rsidP="00881423">
      <w:pPr>
        <w:pStyle w:val="Heading1"/>
        <w:rPr>
          <w:sz w:val="40"/>
          <w:szCs w:val="40"/>
        </w:rPr>
      </w:pPr>
      <w:bookmarkStart w:id="31" w:name="_Toc199668369"/>
      <w:r w:rsidRPr="00673661">
        <w:rPr>
          <w:sz w:val="40"/>
          <w:szCs w:val="40"/>
        </w:rPr>
        <w:t>Conclusion</w:t>
      </w:r>
      <w:bookmarkEnd w:id="31"/>
    </w:p>
    <w:p w14:paraId="4134CF01" w14:textId="77777777" w:rsidR="00881423" w:rsidRDefault="00881423" w:rsidP="000F3F21">
      <w:r>
        <w:t xml:space="preserve">Write here about </w:t>
      </w:r>
      <w:proofErr w:type="spellStart"/>
      <w:r>
        <w:t>conclusi</w:t>
      </w:r>
      <w:proofErr w:type="spellEnd"/>
    </w:p>
    <w:p w14:paraId="26D79D42" w14:textId="77777777" w:rsidR="00C7244B" w:rsidRDefault="00C7244B" w:rsidP="000F3F21"/>
    <w:p w14:paraId="557D014A" w14:textId="386A2306" w:rsidR="00B31E5D" w:rsidRDefault="00B31E5D" w:rsidP="00B31E5D">
      <w:pPr>
        <w:tabs>
          <w:tab w:val="left" w:pos="4943"/>
        </w:tabs>
      </w:pPr>
      <w:r>
        <w:tab/>
      </w:r>
    </w:p>
    <w:p w14:paraId="08081886" w14:textId="77777777" w:rsidR="00B31E5D" w:rsidRDefault="00B31E5D" w:rsidP="00B31E5D">
      <w:pPr>
        <w:tabs>
          <w:tab w:val="left" w:pos="4943"/>
        </w:tabs>
      </w:pPr>
      <w:r>
        <w:tab/>
      </w:r>
    </w:p>
    <w:p w14:paraId="232559E4" w14:textId="77777777" w:rsidR="00457EA4" w:rsidRPr="00457EA4" w:rsidRDefault="00457EA4" w:rsidP="00457EA4"/>
    <w:p w14:paraId="071D0F55" w14:textId="77777777" w:rsidR="00457EA4" w:rsidRPr="00457EA4" w:rsidRDefault="00457EA4" w:rsidP="00457EA4"/>
    <w:p w14:paraId="754EE68E" w14:textId="77777777" w:rsidR="00457EA4" w:rsidRPr="00457EA4" w:rsidRDefault="00457EA4" w:rsidP="00457EA4"/>
    <w:p w14:paraId="0023581B" w14:textId="77777777" w:rsidR="00457EA4" w:rsidRPr="00457EA4" w:rsidRDefault="00457EA4" w:rsidP="00457EA4"/>
    <w:p w14:paraId="48EBB56F" w14:textId="77777777" w:rsidR="00457EA4" w:rsidRPr="00457EA4" w:rsidRDefault="00457EA4" w:rsidP="00457EA4"/>
    <w:p w14:paraId="256A8B5D" w14:textId="77777777" w:rsidR="00457EA4" w:rsidRPr="00457EA4" w:rsidRDefault="00457EA4" w:rsidP="00457EA4"/>
    <w:p w14:paraId="01422878" w14:textId="77777777" w:rsidR="00457EA4" w:rsidRDefault="00457EA4" w:rsidP="00457EA4"/>
    <w:p w14:paraId="0EF96DCD" w14:textId="77777777" w:rsidR="00457EA4" w:rsidRDefault="00457EA4" w:rsidP="00457EA4">
      <w:pPr>
        <w:jc w:val="center"/>
      </w:pPr>
    </w:p>
    <w:p w14:paraId="5EB5D6C6" w14:textId="77777777" w:rsidR="00457EA4" w:rsidRPr="00457EA4" w:rsidRDefault="00457EA4" w:rsidP="00457EA4">
      <w:pPr>
        <w:tabs>
          <w:tab w:val="center" w:pos="4393"/>
        </w:tabs>
        <w:sectPr w:rsidR="00457EA4" w:rsidRPr="00457EA4" w:rsidSect="005D1B78">
          <w:headerReference w:type="default" r:id="rId15"/>
          <w:pgSz w:w="11906" w:h="16838"/>
          <w:pgMar w:top="1418" w:right="1418" w:bottom="1134" w:left="1701" w:header="709" w:footer="709" w:gutter="0"/>
          <w:pgNumType w:start="1"/>
          <w:cols w:space="708"/>
          <w:docGrid w:linePitch="360"/>
        </w:sectPr>
      </w:pPr>
      <w:r>
        <w:tab/>
      </w:r>
    </w:p>
    <w:sdt>
      <w:sdtPr>
        <w:rPr>
          <w:rFonts w:eastAsiaTheme="minorHAnsi"/>
          <w:lang w:val="en-US"/>
        </w:rPr>
        <w:tag w:val="CitaviBibliography"/>
        <w:id w:val="808360792"/>
        <w:placeholder>
          <w:docPart w:val="E05D5C47C8834050A408BA26B68E7D66"/>
        </w:placeholder>
      </w:sdtPr>
      <w:sdtEndPr>
        <w:rPr>
          <w:rFonts w:ascii="Arial" w:hAnsi="Arial" w:cstheme="minorBidi"/>
          <w:b w:val="0"/>
          <w:bCs w:val="0"/>
          <w:sz w:val="24"/>
          <w:szCs w:val="24"/>
        </w:rPr>
      </w:sdtEndPr>
      <w:sdtContent>
        <w:p w14:paraId="227ACCE1" w14:textId="77777777" w:rsidR="00CE50AB" w:rsidRDefault="00BF7B43" w:rsidP="00CE50AB">
          <w:pPr>
            <w:pStyle w:val="CitaviBibliographyHeading"/>
            <w:rPr>
              <w:lang w:val="en-US"/>
            </w:rPr>
          </w:pPr>
          <w:r>
            <w:rPr>
              <w:lang w:val="en-US"/>
            </w:rPr>
            <w:fldChar w:fldCharType="begin"/>
          </w:r>
          <w:r w:rsidRPr="00BF7B43">
            <w:rPr>
              <w:lang w:val="en-US"/>
            </w:rPr>
            <w:instrText>ADDIN CitaviBibliography</w:instrText>
          </w:r>
          <w:r>
            <w:rPr>
              <w:lang w:val="en-US"/>
            </w:rPr>
            <w:fldChar w:fldCharType="separate"/>
          </w:r>
          <w:r w:rsidR="00CE50AB">
            <w:rPr>
              <w:lang w:val="en-US"/>
            </w:rPr>
            <w:t>References</w:t>
          </w:r>
        </w:p>
        <w:p w14:paraId="03FB9742" w14:textId="77777777" w:rsidR="00CE50AB" w:rsidRDefault="00CE50AB" w:rsidP="00CE50AB">
          <w:pPr>
            <w:pStyle w:val="CitaviBibliographyEntry"/>
            <w:rPr>
              <w:lang w:val="en-US"/>
            </w:rPr>
          </w:pPr>
          <w:bookmarkStart w:id="32" w:name="_CTVL00125c7cfb25e6746fba6b283bfe718aade"/>
          <w:r>
            <w:rPr>
              <w:lang w:val="en-US"/>
            </w:rPr>
            <w:t>Choi, C., Kwon, J., Ha, J., Choi, H., Kim, C., Lee, Y., Sohn, J., &amp; Lopez Lira, A. (2025).</w:t>
          </w:r>
          <w:bookmarkEnd w:id="32"/>
          <w:r>
            <w:rPr>
              <w:lang w:val="en-US"/>
            </w:rPr>
            <w:t xml:space="preserve"> </w:t>
          </w:r>
          <w:proofErr w:type="spellStart"/>
          <w:r w:rsidRPr="00CE50AB">
            <w:rPr>
              <w:i/>
              <w:lang w:val="en-US"/>
            </w:rPr>
            <w:t>FinDER</w:t>
          </w:r>
          <w:proofErr w:type="spellEnd"/>
          <w:r w:rsidRPr="00CE50AB">
            <w:rPr>
              <w:i/>
              <w:lang w:val="en-US"/>
            </w:rPr>
            <w:t>: Financial Dataset for Question Answering and Evaluating Retrieval-Augmented Generation</w:t>
          </w:r>
          <w:r w:rsidRPr="00CE50AB">
            <w:rPr>
              <w:lang w:val="en-US"/>
            </w:rPr>
            <w:t>. https://www.researchgate.net/publication/391020315_FinDER_Financial_Dataset_for_Question_Answering_and_Evaluating_Retrieval-Augmented_Generation https://doi.org/10.48550/arXiv.2504.15800</w:t>
          </w:r>
        </w:p>
        <w:p w14:paraId="782A29A3" w14:textId="77777777" w:rsidR="00CE50AB" w:rsidRDefault="00CE50AB" w:rsidP="00CE50AB">
          <w:pPr>
            <w:pStyle w:val="CitaviBibliographyEntry"/>
            <w:rPr>
              <w:lang w:val="en-US"/>
            </w:rPr>
          </w:pPr>
        </w:p>
        <w:p w14:paraId="5F74477F" w14:textId="77777777" w:rsidR="00CE50AB" w:rsidRDefault="00CE50AB" w:rsidP="00CE50AB">
          <w:pPr>
            <w:pStyle w:val="CitaviBibliographyEntry"/>
            <w:rPr>
              <w:lang w:val="en-US"/>
            </w:rPr>
          </w:pPr>
          <w:bookmarkStart w:id="33" w:name="_CTVL00148d3275225454afc83423b1f862f879a"/>
          <w:r>
            <w:rPr>
              <w:lang w:val="en-US"/>
            </w:rPr>
            <w:t>Cui, L., Liu, Y [</w:t>
          </w:r>
          <w:proofErr w:type="spellStart"/>
          <w:r>
            <w:rPr>
              <w:lang w:val="en-US"/>
            </w:rPr>
            <w:t>Yongbin</w:t>
          </w:r>
          <w:proofErr w:type="spellEnd"/>
          <w:r>
            <w:rPr>
              <w:lang w:val="en-US"/>
            </w:rPr>
            <w:t xml:space="preserve">], Ouyang, C., Yu, Y., Zhang, J., Wan, Y., &amp; Yang, F. (2025). </w:t>
          </w:r>
          <w:proofErr w:type="spellStart"/>
          <w:r>
            <w:rPr>
              <w:lang w:val="en-US"/>
            </w:rPr>
            <w:t>Bailicai</w:t>
          </w:r>
          <w:proofErr w:type="spellEnd"/>
          <w:r>
            <w:rPr>
              <w:lang w:val="en-US"/>
            </w:rPr>
            <w:t>: A Domain-Optimized Retrieval-Augmented Generation Framework for Medical Applications.</w:t>
          </w:r>
          <w:bookmarkEnd w:id="33"/>
          <w:r>
            <w:rPr>
              <w:lang w:val="en-US"/>
            </w:rPr>
            <w:t xml:space="preserve"> </w:t>
          </w:r>
          <w:r w:rsidRPr="00CE50AB">
            <w:rPr>
              <w:i/>
              <w:lang w:val="en-US"/>
            </w:rPr>
            <w:t>Big Data Mining and Analytics</w:t>
          </w:r>
          <w:r w:rsidRPr="00CE50AB">
            <w:rPr>
              <w:lang w:val="en-US"/>
            </w:rPr>
            <w:t>. https://www.sciopen.com/article/10.26599/BDMA.2024.9020097</w:t>
          </w:r>
        </w:p>
        <w:p w14:paraId="5D402B66" w14:textId="77777777" w:rsidR="00CE50AB" w:rsidRDefault="00CE50AB" w:rsidP="00CE50AB">
          <w:pPr>
            <w:pStyle w:val="CitaviBibliographyEntry"/>
            <w:rPr>
              <w:lang w:val="en-US"/>
            </w:rPr>
          </w:pPr>
        </w:p>
        <w:p w14:paraId="4D698C7B" w14:textId="77777777" w:rsidR="00CE50AB" w:rsidRDefault="00CE50AB" w:rsidP="00CE50AB">
          <w:pPr>
            <w:pStyle w:val="CitaviBibliographyEntry"/>
            <w:rPr>
              <w:lang w:val="en-US"/>
            </w:rPr>
          </w:pPr>
          <w:bookmarkStart w:id="34" w:name="_CTVL0019e6d53c48b264cada415621009c01171"/>
          <w:r>
            <w:rPr>
              <w:lang w:val="en-US"/>
            </w:rPr>
            <w:t>Gao, Y., Xiong, Y., Gao, X., Jia, K., Pan, J., Bi, Y., Dai, Y., Sun, J., Wang, M [Meng], &amp; Wang, H. (2023).</w:t>
          </w:r>
          <w:bookmarkEnd w:id="34"/>
          <w:r>
            <w:rPr>
              <w:lang w:val="en-US"/>
            </w:rPr>
            <w:t xml:space="preserve"> </w:t>
          </w:r>
          <w:r w:rsidRPr="00CE50AB">
            <w:rPr>
              <w:i/>
              <w:lang w:val="en-US"/>
            </w:rPr>
            <w:t xml:space="preserve">Retrieval-Augmented Generation for Large Language Models: A Survey. </w:t>
          </w:r>
          <w:r w:rsidRPr="00CE50AB">
            <w:rPr>
              <w:lang w:val="en-US"/>
            </w:rPr>
            <w:t>https://doi.org/10.48550/arXiv.2312.10997</w:t>
          </w:r>
        </w:p>
        <w:p w14:paraId="22EC48FF" w14:textId="77777777" w:rsidR="00CE50AB" w:rsidRDefault="00CE50AB" w:rsidP="00CE50AB">
          <w:pPr>
            <w:pStyle w:val="CitaviBibliographyEntry"/>
            <w:rPr>
              <w:lang w:val="en-US"/>
            </w:rPr>
          </w:pPr>
        </w:p>
        <w:p w14:paraId="3DDB43EB" w14:textId="77777777" w:rsidR="00CE50AB" w:rsidRDefault="00CE50AB" w:rsidP="00CE50AB">
          <w:pPr>
            <w:pStyle w:val="CitaviBibliographyEntry"/>
            <w:rPr>
              <w:lang w:val="en-US"/>
            </w:rPr>
          </w:pPr>
          <w:bookmarkStart w:id="35" w:name="_CTVL0011b5fc5713f2240c8a165f16ae2a900d4"/>
          <w:r>
            <w:rPr>
              <w:lang w:val="en-US"/>
            </w:rPr>
            <w:t>Gupta, S., Ranjan, R., &amp; Singh, S. N. (2024).</w:t>
          </w:r>
          <w:bookmarkEnd w:id="35"/>
          <w:r>
            <w:rPr>
              <w:lang w:val="en-US"/>
            </w:rPr>
            <w:t xml:space="preserve"> </w:t>
          </w:r>
          <w:r w:rsidRPr="00CE50AB">
            <w:rPr>
              <w:i/>
              <w:lang w:val="en-US"/>
            </w:rPr>
            <w:t xml:space="preserve">A Comprehensive Survey of Retrieval-Augmented Generation (RAG): Evolution, Current Landscape and Future Directions. </w:t>
          </w:r>
          <w:r w:rsidRPr="00CE50AB">
            <w:rPr>
              <w:lang w:val="en-US"/>
            </w:rPr>
            <w:t>https://doi.org/10.48550/arXiv.2410.12837</w:t>
          </w:r>
        </w:p>
        <w:p w14:paraId="58E1403A" w14:textId="77777777" w:rsidR="00CE50AB" w:rsidRDefault="00CE50AB" w:rsidP="00CE50AB">
          <w:pPr>
            <w:pStyle w:val="CitaviBibliographyEntry"/>
            <w:rPr>
              <w:lang w:val="en-US"/>
            </w:rPr>
          </w:pPr>
        </w:p>
        <w:p w14:paraId="3E3CD341" w14:textId="77777777" w:rsidR="00CE50AB" w:rsidRDefault="00CE50AB" w:rsidP="00CE50AB">
          <w:pPr>
            <w:pStyle w:val="CitaviBibliographyEntry"/>
            <w:rPr>
              <w:lang w:val="en-US"/>
            </w:rPr>
          </w:pPr>
          <w:bookmarkStart w:id="36" w:name="_CTVL001517b0737f90a4859bd0fbb1e4d863031"/>
          <w:r>
            <w:rPr>
              <w:lang w:val="en-US"/>
            </w:rPr>
            <w:t>Jing, Z., Su, Y., Han, Y., Yuan, B., Xu, H., Liu, C [</w:t>
          </w:r>
          <w:proofErr w:type="spellStart"/>
          <w:r>
            <w:rPr>
              <w:lang w:val="en-US"/>
            </w:rPr>
            <w:t>Chunjiang</w:t>
          </w:r>
          <w:proofErr w:type="spellEnd"/>
          <w:r>
            <w:rPr>
              <w:lang w:val="en-US"/>
            </w:rPr>
            <w:t>], Chen, K., &amp; Zhang, M [Min] (2024). When Large Language Models Meet Vector Databases: A Survey.</w:t>
          </w:r>
          <w:bookmarkEnd w:id="36"/>
          <w:r>
            <w:rPr>
              <w:lang w:val="en-US"/>
            </w:rPr>
            <w:t xml:space="preserve"> </w:t>
          </w:r>
          <w:r w:rsidRPr="00CE50AB">
            <w:rPr>
              <w:i/>
              <w:lang w:val="en-US"/>
            </w:rPr>
            <w:t>2025 Conference on Artificial Intelligence X Multimedia (</w:t>
          </w:r>
          <w:proofErr w:type="spellStart"/>
          <w:r w:rsidRPr="00CE50AB">
            <w:rPr>
              <w:i/>
              <w:lang w:val="en-US"/>
            </w:rPr>
            <w:t>AIxMM</w:t>
          </w:r>
          <w:proofErr w:type="spellEnd"/>
          <w:r w:rsidRPr="00CE50AB">
            <w:rPr>
              <w:i/>
              <w:lang w:val="en-US"/>
            </w:rPr>
            <w:t>)</w:t>
          </w:r>
          <w:r w:rsidRPr="00CE50AB">
            <w:rPr>
              <w:lang w:val="en-US"/>
            </w:rPr>
            <w:t>, 7–13. https://www.semanticscholar.org/paper/When-Large-Language-Models-Meet-Vector-Databases%3A-A-Jing-Su/16c816201eb629a758676a3c1fa4cead50e5f412</w:t>
          </w:r>
        </w:p>
        <w:p w14:paraId="108F42D2" w14:textId="77777777" w:rsidR="00CE50AB" w:rsidRDefault="00CE50AB" w:rsidP="00CE50AB">
          <w:pPr>
            <w:pStyle w:val="CitaviBibliographyEntry"/>
            <w:rPr>
              <w:lang w:val="en-US"/>
            </w:rPr>
          </w:pPr>
        </w:p>
        <w:p w14:paraId="142B13DA" w14:textId="77777777" w:rsidR="00CE50AB" w:rsidRDefault="00CE50AB" w:rsidP="00CE50AB">
          <w:pPr>
            <w:pStyle w:val="CitaviBibliographyEntry"/>
            <w:rPr>
              <w:lang w:val="en-US"/>
            </w:rPr>
          </w:pPr>
          <w:bookmarkStart w:id="37" w:name="_CTVL001299b5190b11344308aa82066af2ee867"/>
          <w:r>
            <w:rPr>
              <w:lang w:val="en-US"/>
            </w:rPr>
            <w:t xml:space="preserve">Katsis, Y., Rosenthal, S., </w:t>
          </w:r>
          <w:proofErr w:type="spellStart"/>
          <w:r>
            <w:rPr>
              <w:lang w:val="en-US"/>
            </w:rPr>
            <w:t>Fadnis</w:t>
          </w:r>
          <w:proofErr w:type="spellEnd"/>
          <w:r>
            <w:rPr>
              <w:lang w:val="en-US"/>
            </w:rPr>
            <w:t>, K., Gunasekara, C., Lee, </w:t>
          </w:r>
          <w:proofErr w:type="gramStart"/>
          <w:r>
            <w:rPr>
              <w:lang w:val="en-US"/>
            </w:rPr>
            <w:t>Y.</w:t>
          </w:r>
          <w:r>
            <w:rPr>
              <w:rFonts w:ascii="Cambria Math" w:hAnsi="Cambria Math" w:cs="Cambria Math"/>
              <w:lang w:val="en-US"/>
            </w:rPr>
            <w:t>‑</w:t>
          </w:r>
          <w:proofErr w:type="gramEnd"/>
          <w:r>
            <w:rPr>
              <w:lang w:val="en-US"/>
            </w:rPr>
            <w:t>S., Popa,</w:t>
          </w:r>
          <w:r>
            <w:rPr>
              <w:rFonts w:cs="Arial"/>
              <w:lang w:val="en-US"/>
            </w:rPr>
            <w:t> </w:t>
          </w:r>
          <w:r>
            <w:rPr>
              <w:lang w:val="en-US"/>
            </w:rPr>
            <w:t>L., Shah,</w:t>
          </w:r>
          <w:r>
            <w:rPr>
              <w:rFonts w:cs="Arial"/>
              <w:lang w:val="en-US"/>
            </w:rPr>
            <w:t> </w:t>
          </w:r>
          <w:r>
            <w:rPr>
              <w:lang w:val="en-US"/>
            </w:rPr>
            <w:t>V., Zhu,</w:t>
          </w:r>
          <w:r>
            <w:rPr>
              <w:rFonts w:cs="Arial"/>
              <w:lang w:val="en-US"/>
            </w:rPr>
            <w:t> </w:t>
          </w:r>
          <w:r>
            <w:rPr>
              <w:lang w:val="en-US"/>
            </w:rPr>
            <w:t>H., Contractor,</w:t>
          </w:r>
          <w:r>
            <w:rPr>
              <w:rFonts w:cs="Arial"/>
              <w:lang w:val="en-US"/>
            </w:rPr>
            <w:t> </w:t>
          </w:r>
          <w:r>
            <w:rPr>
              <w:lang w:val="en-US"/>
            </w:rPr>
            <w:t xml:space="preserve">D., &amp; </w:t>
          </w:r>
          <w:proofErr w:type="spellStart"/>
          <w:r>
            <w:rPr>
              <w:lang w:val="en-US"/>
            </w:rPr>
            <w:t>Danilevsky</w:t>
          </w:r>
          <w:proofErr w:type="spellEnd"/>
          <w:r>
            <w:rPr>
              <w:lang w:val="en-US"/>
            </w:rPr>
            <w:t>,</w:t>
          </w:r>
          <w:r>
            <w:rPr>
              <w:rFonts w:cs="Arial"/>
              <w:lang w:val="en-US"/>
            </w:rPr>
            <w:t> </w:t>
          </w:r>
          <w:r>
            <w:rPr>
              <w:lang w:val="en-US"/>
            </w:rPr>
            <w:t>M. (2025).</w:t>
          </w:r>
          <w:bookmarkEnd w:id="37"/>
          <w:r>
            <w:rPr>
              <w:lang w:val="en-US"/>
            </w:rPr>
            <w:t xml:space="preserve"> </w:t>
          </w:r>
          <w:r w:rsidRPr="00CE50AB">
            <w:rPr>
              <w:i/>
              <w:lang w:val="en-US"/>
            </w:rPr>
            <w:t xml:space="preserve">MTRAG: A Multi-Turn Conversational Benchmark for Evaluating Retrieval-Augmented Generation Systems. </w:t>
          </w:r>
          <w:r w:rsidRPr="00CE50AB">
            <w:rPr>
              <w:lang w:val="en-US"/>
            </w:rPr>
            <w:t>https://doi.org/10.48550/arXiv.2501.03468</w:t>
          </w:r>
        </w:p>
        <w:p w14:paraId="1609878D" w14:textId="77777777" w:rsidR="00CE50AB" w:rsidRDefault="00CE50AB" w:rsidP="00CE50AB">
          <w:pPr>
            <w:pStyle w:val="CitaviBibliographyEntry"/>
            <w:rPr>
              <w:lang w:val="en-US"/>
            </w:rPr>
          </w:pPr>
        </w:p>
        <w:p w14:paraId="52F2C5D5" w14:textId="77777777" w:rsidR="00CE50AB" w:rsidRDefault="00CE50AB" w:rsidP="00CE50AB">
          <w:pPr>
            <w:pStyle w:val="CitaviBibliographyEntry"/>
            <w:rPr>
              <w:lang w:val="en-US"/>
            </w:rPr>
          </w:pPr>
          <w:bookmarkStart w:id="38" w:name="_CTVL00136abe53c065a4e04aeeafb46d8126943"/>
          <w:proofErr w:type="spellStart"/>
          <w:r>
            <w:rPr>
              <w:lang w:val="en-US"/>
            </w:rPr>
            <w:t>LangChain</w:t>
          </w:r>
          <w:proofErr w:type="spellEnd"/>
          <w:r>
            <w:rPr>
              <w:lang w:val="en-US"/>
            </w:rPr>
            <w:t>. (2025).</w:t>
          </w:r>
          <w:bookmarkEnd w:id="38"/>
          <w:r>
            <w:rPr>
              <w:lang w:val="en-US"/>
            </w:rPr>
            <w:t xml:space="preserve"> </w:t>
          </w:r>
          <w:r w:rsidRPr="00CE50AB">
            <w:rPr>
              <w:i/>
              <w:lang w:val="en-US"/>
            </w:rPr>
            <w:t xml:space="preserve">Memory Components – </w:t>
          </w:r>
          <w:proofErr w:type="spellStart"/>
          <w:r w:rsidRPr="00CE50AB">
            <w:rPr>
              <w:i/>
              <w:lang w:val="en-US"/>
            </w:rPr>
            <w:t>LangChain</w:t>
          </w:r>
          <w:proofErr w:type="spellEnd"/>
          <w:r w:rsidRPr="00CE50AB">
            <w:rPr>
              <w:lang w:val="en-US"/>
            </w:rPr>
            <w:t>. https://python.langchain.com/api_reference/langchain/memory.html</w:t>
          </w:r>
        </w:p>
        <w:p w14:paraId="396A72ED" w14:textId="77777777" w:rsidR="00CE50AB" w:rsidRDefault="00CE50AB" w:rsidP="00CE50AB">
          <w:pPr>
            <w:pStyle w:val="CitaviBibliographyEntry"/>
            <w:rPr>
              <w:lang w:val="en-US"/>
            </w:rPr>
          </w:pPr>
        </w:p>
        <w:p w14:paraId="69522883" w14:textId="77777777" w:rsidR="00CE50AB" w:rsidRDefault="00CE50AB" w:rsidP="00CE50AB">
          <w:pPr>
            <w:pStyle w:val="CitaviBibliographyEntry"/>
            <w:rPr>
              <w:lang w:val="en-US"/>
            </w:rPr>
          </w:pPr>
          <w:bookmarkStart w:id="39" w:name="_CTVL001bf8ecb7c1deb4e21bd2f66ca4689eb08"/>
          <w:r>
            <w:rPr>
              <w:lang w:val="en-US"/>
            </w:rPr>
            <w:lastRenderedPageBreak/>
            <w:t xml:space="preserve">Lewis, P., Perez, E., </w:t>
          </w:r>
          <w:proofErr w:type="spellStart"/>
          <w:r>
            <w:rPr>
              <w:lang w:val="en-US"/>
            </w:rPr>
            <w:t>Piktus</w:t>
          </w:r>
          <w:proofErr w:type="spellEnd"/>
          <w:r>
            <w:rPr>
              <w:lang w:val="en-US"/>
            </w:rPr>
            <w:t xml:space="preserve">, A., Petroni, F., </w:t>
          </w:r>
          <w:proofErr w:type="spellStart"/>
          <w:r>
            <w:rPr>
              <w:lang w:val="en-US"/>
            </w:rPr>
            <w:t>Karpukhin</w:t>
          </w:r>
          <w:proofErr w:type="spellEnd"/>
          <w:r>
            <w:rPr>
              <w:lang w:val="en-US"/>
            </w:rPr>
            <w:t xml:space="preserve">, V., Goyal, N., </w:t>
          </w:r>
          <w:proofErr w:type="spellStart"/>
          <w:r>
            <w:rPr>
              <w:lang w:val="en-US"/>
            </w:rPr>
            <w:t>Küttler</w:t>
          </w:r>
          <w:proofErr w:type="spellEnd"/>
          <w:r>
            <w:rPr>
              <w:lang w:val="en-US"/>
            </w:rPr>
            <w:t xml:space="preserve">, H., Lewis, M., Yih, W., &amp; </w:t>
          </w:r>
          <w:proofErr w:type="spellStart"/>
          <w:r>
            <w:rPr>
              <w:lang w:val="en-US"/>
            </w:rPr>
            <w:t>Rocktäschel</w:t>
          </w:r>
          <w:proofErr w:type="spellEnd"/>
          <w:r>
            <w:rPr>
              <w:lang w:val="en-US"/>
            </w:rPr>
            <w:t xml:space="preserve">, T. (2020). Retrieval-augmented generation for knowledge-intensive </w:t>
          </w:r>
          <w:proofErr w:type="spellStart"/>
          <w:r>
            <w:rPr>
              <w:lang w:val="en-US"/>
            </w:rPr>
            <w:t>nlp</w:t>
          </w:r>
          <w:proofErr w:type="spellEnd"/>
          <w:r>
            <w:rPr>
              <w:lang w:val="en-US"/>
            </w:rPr>
            <w:t xml:space="preserve"> tasks.</w:t>
          </w:r>
          <w:bookmarkEnd w:id="39"/>
          <w:r>
            <w:rPr>
              <w:lang w:val="en-US"/>
            </w:rPr>
            <w:t xml:space="preserve"> </w:t>
          </w:r>
          <w:r w:rsidRPr="00CE50AB">
            <w:rPr>
              <w:i/>
              <w:lang w:val="en-US"/>
            </w:rPr>
            <w:t>Advances in Neural Information Processing Systems</w:t>
          </w:r>
          <w:r w:rsidRPr="00CE50AB">
            <w:rPr>
              <w:lang w:val="en-US"/>
            </w:rPr>
            <w:t xml:space="preserve">, </w:t>
          </w:r>
          <w:r w:rsidRPr="00CE50AB">
            <w:rPr>
              <w:i/>
              <w:lang w:val="en-US"/>
            </w:rPr>
            <w:t>33</w:t>
          </w:r>
          <w:r w:rsidRPr="00CE50AB">
            <w:rPr>
              <w:lang w:val="en-US"/>
            </w:rPr>
            <w:t>, 9459–9474. https://proceedings.neurips.cc/paper/2020/hash/6b493230205f780e1bc26945df7481e5-Abstract.html</w:t>
          </w:r>
        </w:p>
        <w:p w14:paraId="6237EF14" w14:textId="77777777" w:rsidR="00CE50AB" w:rsidRDefault="00CE50AB" w:rsidP="00CE50AB">
          <w:pPr>
            <w:pStyle w:val="CitaviBibliographyEntry"/>
            <w:rPr>
              <w:lang w:val="en-US"/>
            </w:rPr>
          </w:pPr>
        </w:p>
        <w:p w14:paraId="194383EF" w14:textId="77777777" w:rsidR="00CE50AB" w:rsidRDefault="00CE50AB" w:rsidP="00CE50AB">
          <w:pPr>
            <w:pStyle w:val="CitaviBibliographyEntry"/>
            <w:rPr>
              <w:lang w:val="en-US"/>
            </w:rPr>
          </w:pPr>
          <w:bookmarkStart w:id="40" w:name="_CTVL0015e849030020746a1a3d35a27cc0b915b"/>
          <w:r>
            <w:rPr>
              <w:lang w:val="en-US"/>
            </w:rPr>
            <w:t>Liang, L., Sun, M., Gui, Z., Zhu, Z., Jiang, Z., Zhong, L., Qu, Y., Zhao, P., Bo, Z., Yang, J., Xiong, H., Yuan, L., Xu, J., Wang, Z., Zhang, Z., Zhang, W., Chen, H [</w:t>
          </w:r>
          <w:proofErr w:type="spellStart"/>
          <w:r>
            <w:rPr>
              <w:lang w:val="en-US"/>
            </w:rPr>
            <w:t>Huajun</w:t>
          </w:r>
          <w:proofErr w:type="spellEnd"/>
          <w:r>
            <w:rPr>
              <w:lang w:val="en-US"/>
            </w:rPr>
            <w:t>], Chen, W., &amp; Zhou, J. (2024).</w:t>
          </w:r>
          <w:bookmarkEnd w:id="40"/>
          <w:r>
            <w:rPr>
              <w:lang w:val="en-US"/>
            </w:rPr>
            <w:t xml:space="preserve"> </w:t>
          </w:r>
          <w:r w:rsidRPr="00CE50AB">
            <w:rPr>
              <w:i/>
              <w:lang w:val="en-US"/>
            </w:rPr>
            <w:t xml:space="preserve">KAG: Boosting LLMs in Professional Domains via Knowledge Augmented Generation. </w:t>
          </w:r>
          <w:r w:rsidRPr="00CE50AB">
            <w:rPr>
              <w:lang w:val="en-US"/>
            </w:rPr>
            <w:t>https://doi.org/10.48550/arXiv.2409.13731</w:t>
          </w:r>
        </w:p>
        <w:p w14:paraId="58146B36" w14:textId="77777777" w:rsidR="00CE50AB" w:rsidRDefault="00CE50AB" w:rsidP="00CE50AB">
          <w:pPr>
            <w:pStyle w:val="CitaviBibliographyEntry"/>
            <w:rPr>
              <w:lang w:val="en-US"/>
            </w:rPr>
          </w:pPr>
        </w:p>
        <w:p w14:paraId="5D9CE9FF" w14:textId="77777777" w:rsidR="00CE50AB" w:rsidRDefault="00CE50AB" w:rsidP="00CE50AB">
          <w:pPr>
            <w:pStyle w:val="CitaviBibliographyEntry"/>
            <w:rPr>
              <w:lang w:val="en-US"/>
            </w:rPr>
          </w:pPr>
          <w:bookmarkStart w:id="41" w:name="_CTVL001dc73160e57e440d09a6bef196c8b910f"/>
          <w:r>
            <w:rPr>
              <w:lang w:val="en-US"/>
            </w:rPr>
            <w:t>Pan, J. J., Wang, J., &amp; Li, G. (2023). Survey of Vector Database Management Systems.</w:t>
          </w:r>
          <w:bookmarkEnd w:id="41"/>
          <w:r>
            <w:rPr>
              <w:lang w:val="en-US"/>
            </w:rPr>
            <w:t xml:space="preserve"> </w:t>
          </w:r>
          <w:r w:rsidRPr="00CE50AB">
            <w:rPr>
              <w:i/>
              <w:lang w:val="en-US"/>
            </w:rPr>
            <w:t>VLDB J</w:t>
          </w:r>
          <w:r w:rsidRPr="00CE50AB">
            <w:rPr>
              <w:lang w:val="en-US"/>
            </w:rPr>
            <w:t xml:space="preserve">, </w:t>
          </w:r>
          <w:r w:rsidRPr="00CE50AB">
            <w:rPr>
              <w:i/>
              <w:lang w:val="en-US"/>
            </w:rPr>
            <w:t>33</w:t>
          </w:r>
          <w:r w:rsidRPr="00CE50AB">
            <w:rPr>
              <w:lang w:val="en-US"/>
            </w:rPr>
            <w:t>, 1591–1615. https://www.semanticscholar.org/paper/Survey-of-Vector-Database-Management-Systems-Pan-Wang/899f86566b04e7a79d15cd2df62fbb2e66ec8b75</w:t>
          </w:r>
        </w:p>
        <w:p w14:paraId="6AA64571" w14:textId="77777777" w:rsidR="00CE50AB" w:rsidRDefault="00CE50AB" w:rsidP="00CE50AB">
          <w:pPr>
            <w:pStyle w:val="CitaviBibliographyEntry"/>
            <w:rPr>
              <w:lang w:val="en-US"/>
            </w:rPr>
          </w:pPr>
        </w:p>
        <w:p w14:paraId="141DDB12" w14:textId="77777777" w:rsidR="00CE50AB" w:rsidRDefault="00CE50AB" w:rsidP="00CE50AB">
          <w:pPr>
            <w:pStyle w:val="CitaviBibliographyEntry"/>
            <w:rPr>
              <w:lang w:val="en-US"/>
            </w:rPr>
          </w:pPr>
          <w:bookmarkStart w:id="42" w:name="_CTVL0018d6ce3aa88704685ae8825c112a42aa9"/>
          <w:r>
            <w:rPr>
              <w:lang w:val="en-US"/>
            </w:rPr>
            <w:t>Rakin, S., Shibly, M. A. R., Hossain, Z. M., Akbar, M. M., &amp; Khan, Z. (2025). Leveraging the Domain Adaptation of Retrieval Augmented Generation Models for Question Answering and for Hallucination Reduction. In S. Latifi (Ed.),</w:t>
          </w:r>
          <w:bookmarkEnd w:id="42"/>
          <w:r>
            <w:rPr>
              <w:lang w:val="en-US"/>
            </w:rPr>
            <w:t xml:space="preserve"> </w:t>
          </w:r>
          <w:r w:rsidRPr="00CE50AB">
            <w:rPr>
              <w:i/>
              <w:lang w:val="en-US"/>
            </w:rPr>
            <w:t xml:space="preserve">The 22nd International Conference on Information Technology-New Generations (ITNG 2025) </w:t>
          </w:r>
          <w:r w:rsidRPr="00CE50AB">
            <w:rPr>
              <w:lang w:val="en-US"/>
            </w:rPr>
            <w:t>(pp. 482–493). Springer Nature Switzerland. https://link.springer.com/chapter/10.1007/978-3-031-89063-5_42</w:t>
          </w:r>
        </w:p>
        <w:p w14:paraId="1DE66B01" w14:textId="77777777" w:rsidR="00CE50AB" w:rsidRDefault="00CE50AB" w:rsidP="00CE50AB">
          <w:pPr>
            <w:pStyle w:val="CitaviBibliographyEntry"/>
            <w:rPr>
              <w:lang w:val="en-US"/>
            </w:rPr>
          </w:pPr>
        </w:p>
        <w:p w14:paraId="38E4791A" w14:textId="77777777" w:rsidR="00CE50AB" w:rsidRDefault="00CE50AB" w:rsidP="00CE50AB">
          <w:pPr>
            <w:pStyle w:val="CitaviBibliographyEntry"/>
            <w:rPr>
              <w:lang w:val="en-US"/>
            </w:rPr>
          </w:pPr>
          <w:bookmarkStart w:id="43" w:name="_CTVL001b06aae04c9dd4b1bbe169519bc102597"/>
          <w:r>
            <w:rPr>
              <w:lang w:val="en-US"/>
            </w:rPr>
            <w:t xml:space="preserve">Rau, D., </w:t>
          </w:r>
          <w:proofErr w:type="spellStart"/>
          <w:r>
            <w:rPr>
              <w:lang w:val="en-US"/>
            </w:rPr>
            <w:t>Déjean</w:t>
          </w:r>
          <w:proofErr w:type="spellEnd"/>
          <w:r>
            <w:rPr>
              <w:lang w:val="en-US"/>
            </w:rPr>
            <w:t xml:space="preserve">, H., Chirkova, N., Formal, T., Wang, S., </w:t>
          </w:r>
          <w:proofErr w:type="spellStart"/>
          <w:r>
            <w:rPr>
              <w:lang w:val="en-US"/>
            </w:rPr>
            <w:t>Nikoulina</w:t>
          </w:r>
          <w:proofErr w:type="spellEnd"/>
          <w:r>
            <w:rPr>
              <w:lang w:val="en-US"/>
            </w:rPr>
            <w:t xml:space="preserve">, V., &amp; </w:t>
          </w:r>
          <w:proofErr w:type="spellStart"/>
          <w:r>
            <w:rPr>
              <w:lang w:val="en-US"/>
            </w:rPr>
            <w:t>Clinchant</w:t>
          </w:r>
          <w:proofErr w:type="spellEnd"/>
          <w:r>
            <w:rPr>
              <w:lang w:val="en-US"/>
            </w:rPr>
            <w:t>, S. (2024).</w:t>
          </w:r>
          <w:bookmarkEnd w:id="43"/>
          <w:r>
            <w:rPr>
              <w:lang w:val="en-US"/>
            </w:rPr>
            <w:t xml:space="preserve"> </w:t>
          </w:r>
          <w:r w:rsidRPr="00CE50AB">
            <w:rPr>
              <w:i/>
              <w:lang w:val="en-US"/>
            </w:rPr>
            <w:t xml:space="preserve">BERGEN: A Benchmarking Library for Retrieval-Augmented Generation. </w:t>
          </w:r>
          <w:r w:rsidRPr="00CE50AB">
            <w:rPr>
              <w:lang w:val="en-US"/>
            </w:rPr>
            <w:t>https://doi.org/10.48550/arXiv.2407.01102</w:t>
          </w:r>
        </w:p>
        <w:p w14:paraId="212CFE38" w14:textId="77777777" w:rsidR="00CE50AB" w:rsidRDefault="00CE50AB" w:rsidP="00CE50AB">
          <w:pPr>
            <w:pStyle w:val="CitaviBibliographyEntry"/>
            <w:rPr>
              <w:lang w:val="en-US"/>
            </w:rPr>
          </w:pPr>
        </w:p>
        <w:p w14:paraId="60BF66E5" w14:textId="77777777" w:rsidR="00CE50AB" w:rsidRDefault="00CE50AB" w:rsidP="00CE50AB">
          <w:pPr>
            <w:pStyle w:val="CitaviBibliographyEntry"/>
            <w:rPr>
              <w:lang w:val="en-US"/>
            </w:rPr>
          </w:pPr>
          <w:bookmarkStart w:id="44" w:name="_CTVL001dec0fdf77ab441668b296657d8b13f79"/>
          <w:r>
            <w:rPr>
              <w:lang w:val="en-US"/>
            </w:rPr>
            <w:t>Rodrigues, J., &amp; Branco, A. (2025). Meta-prompting Optimized Retrieval-Augmented Generation. In M. F. Santos, J. Machado, P. Novais, P. Cortez, &amp; P. M. Moreira (Eds.),</w:t>
          </w:r>
          <w:bookmarkEnd w:id="44"/>
          <w:r>
            <w:rPr>
              <w:lang w:val="en-US"/>
            </w:rPr>
            <w:t xml:space="preserve"> </w:t>
          </w:r>
          <w:r w:rsidRPr="00CE50AB">
            <w:rPr>
              <w:i/>
              <w:lang w:val="en-US"/>
            </w:rPr>
            <w:t xml:space="preserve">Lecture Notes in Computer Science. Progress in Artificial Intelligence </w:t>
          </w:r>
          <w:r w:rsidRPr="00CE50AB">
            <w:rPr>
              <w:lang w:val="en-US"/>
            </w:rPr>
            <w:t>(Vol. 14969, pp. 203–214). Springer Nature Switzerland. https://doi.org/10.1007/978-3-031-73503-5_17</w:t>
          </w:r>
        </w:p>
        <w:p w14:paraId="5F035A7C" w14:textId="77777777" w:rsidR="00CE50AB" w:rsidRDefault="00CE50AB" w:rsidP="00CE50AB">
          <w:pPr>
            <w:pStyle w:val="CitaviBibliographyEntry"/>
            <w:rPr>
              <w:lang w:val="en-US"/>
            </w:rPr>
          </w:pPr>
        </w:p>
        <w:p w14:paraId="6F6748CF" w14:textId="77777777" w:rsidR="00CE50AB" w:rsidRDefault="00CE50AB" w:rsidP="00CE50AB">
          <w:pPr>
            <w:pStyle w:val="CitaviBibliographyEntry"/>
            <w:rPr>
              <w:lang w:val="en-US"/>
            </w:rPr>
          </w:pPr>
          <w:bookmarkStart w:id="45" w:name="_CTVL0012fd63f1b58744aceb4cf6d8f81d1a34f"/>
          <w:r>
            <w:rPr>
              <w:lang w:val="en-US"/>
            </w:rPr>
            <w:t>Shan, R., &amp; Shan, T. (2025). Retrieval-Augmented Generation Architecture Framework: Harnessing the Power of RAG. In R. Xu, H. Chen, Y. Wu, &amp; L.-J. Zhang (Eds.),</w:t>
          </w:r>
          <w:bookmarkEnd w:id="45"/>
          <w:r>
            <w:rPr>
              <w:lang w:val="en-US"/>
            </w:rPr>
            <w:t xml:space="preserve"> </w:t>
          </w:r>
          <w:r w:rsidRPr="00CE50AB">
            <w:rPr>
              <w:i/>
              <w:lang w:val="en-US"/>
            </w:rPr>
            <w:t xml:space="preserve">Lecture Notes in Computer Science. Cognitive Computing </w:t>
          </w:r>
          <w:r w:rsidRPr="00CE50AB">
            <w:rPr>
              <w:i/>
              <w:lang w:val="en-US"/>
            </w:rPr>
            <w:lastRenderedPageBreak/>
            <w:t xml:space="preserve">- ICCC 2024 </w:t>
          </w:r>
          <w:r w:rsidRPr="00CE50AB">
            <w:rPr>
              <w:lang w:val="en-US"/>
            </w:rPr>
            <w:t>(Vol. 15426, pp. 88–104). Springer Nature Switzerland. https://doi.org/10.1007/978-3-031-77954-1_6</w:t>
          </w:r>
        </w:p>
        <w:p w14:paraId="6EEE6697" w14:textId="77777777" w:rsidR="00CE50AB" w:rsidRDefault="00CE50AB" w:rsidP="00CE50AB">
          <w:pPr>
            <w:pStyle w:val="CitaviBibliographyEntry"/>
            <w:rPr>
              <w:lang w:val="en-US"/>
            </w:rPr>
          </w:pPr>
          <w:bookmarkStart w:id="46" w:name="_CTVL001cd59265954074797afee58f5d1fa75dc"/>
          <w:r>
            <w:rPr>
              <w:lang w:val="en-US"/>
            </w:rPr>
            <w:t>Shen, P., Lu, X., &amp; Kawai, H. (2025).</w:t>
          </w:r>
          <w:bookmarkEnd w:id="46"/>
          <w:r>
            <w:rPr>
              <w:lang w:val="en-US"/>
            </w:rPr>
            <w:t xml:space="preserve"> </w:t>
          </w:r>
          <w:r w:rsidRPr="00CE50AB">
            <w:rPr>
              <w:i/>
              <w:lang w:val="en-US"/>
            </w:rPr>
            <w:t>Retrieval-Augmented Speech Recognition Approach for Domain Challenges</w:t>
          </w:r>
          <w:r w:rsidRPr="00CE50AB">
            <w:rPr>
              <w:lang w:val="en-US"/>
            </w:rPr>
            <w:t>. https://www.researchgate.net/publication/389274654_Retrieval-Augmented_Speech_Recognition_Approach_for_Domain_Challenges https://doi.org/10.48550/arXiv.2502.15264</w:t>
          </w:r>
        </w:p>
        <w:p w14:paraId="5448EB21" w14:textId="77777777" w:rsidR="00CE50AB" w:rsidRDefault="00CE50AB" w:rsidP="00CE50AB">
          <w:pPr>
            <w:pStyle w:val="CitaviBibliographyEntry"/>
            <w:rPr>
              <w:lang w:val="en-US"/>
            </w:rPr>
          </w:pPr>
        </w:p>
        <w:p w14:paraId="728271C0" w14:textId="77777777" w:rsidR="00CE50AB" w:rsidRDefault="00CE50AB" w:rsidP="00CE50AB">
          <w:pPr>
            <w:pStyle w:val="CitaviBibliographyEntry"/>
            <w:rPr>
              <w:lang w:val="en-US"/>
            </w:rPr>
          </w:pPr>
          <w:bookmarkStart w:id="47" w:name="_CTVL00169d67219b1b54256b27d80f4a502d4c7"/>
          <w:r>
            <w:rPr>
              <w:lang w:val="en-US"/>
            </w:rPr>
            <w:t>Tang, Y., &amp; Yang, Y. (2024).</w:t>
          </w:r>
          <w:bookmarkEnd w:id="47"/>
          <w:r>
            <w:rPr>
              <w:lang w:val="en-US"/>
            </w:rPr>
            <w:t xml:space="preserve"> </w:t>
          </w:r>
          <w:proofErr w:type="spellStart"/>
          <w:r w:rsidRPr="00CE50AB">
            <w:rPr>
              <w:i/>
              <w:lang w:val="en-US"/>
            </w:rPr>
            <w:t>MultiHop</w:t>
          </w:r>
          <w:proofErr w:type="spellEnd"/>
          <w:r w:rsidRPr="00CE50AB">
            <w:rPr>
              <w:i/>
              <w:lang w:val="en-US"/>
            </w:rPr>
            <w:t xml:space="preserve">-RAG: Benchmarking Retrieval-Augmented Generation for Multi-Hop Queries. </w:t>
          </w:r>
          <w:r w:rsidRPr="00CE50AB">
            <w:rPr>
              <w:lang w:val="en-US"/>
            </w:rPr>
            <w:t>https://doi.org/10.48550/arXiv.2401.15391</w:t>
          </w:r>
        </w:p>
        <w:p w14:paraId="08FDCAD2" w14:textId="77777777" w:rsidR="00CE50AB" w:rsidRDefault="00CE50AB" w:rsidP="00CE50AB">
          <w:pPr>
            <w:pStyle w:val="CitaviBibliographyEntry"/>
            <w:rPr>
              <w:lang w:val="en-US"/>
            </w:rPr>
          </w:pPr>
        </w:p>
        <w:p w14:paraId="20B89FCE" w14:textId="77777777" w:rsidR="00CE50AB" w:rsidRDefault="00CE50AB" w:rsidP="00CE50AB">
          <w:pPr>
            <w:pStyle w:val="CitaviBibliographyEntry"/>
            <w:rPr>
              <w:lang w:val="en-US"/>
            </w:rPr>
          </w:pPr>
          <w:bookmarkStart w:id="48" w:name="_CTVL0014a5b5f27259a44c49f6df95985685c29"/>
          <w:proofErr w:type="spellStart"/>
          <w:r>
            <w:rPr>
              <w:lang w:val="en-US"/>
            </w:rPr>
            <w:t>Tanyildiz</w:t>
          </w:r>
          <w:proofErr w:type="spellEnd"/>
          <w:r>
            <w:rPr>
              <w:lang w:val="en-US"/>
            </w:rPr>
            <w:t xml:space="preserve">, D., Ayvaz, S., &amp; </w:t>
          </w:r>
          <w:proofErr w:type="spellStart"/>
          <w:r>
            <w:rPr>
              <w:lang w:val="en-US"/>
            </w:rPr>
            <w:t>Amasyali</w:t>
          </w:r>
          <w:proofErr w:type="spellEnd"/>
          <w:r>
            <w:rPr>
              <w:lang w:val="en-US"/>
            </w:rPr>
            <w:t>, M. F. (2025). Enhancing Retrieval-Augmented Generation Accuracy with Dynamic Chunking and Optimized Vector Search.</w:t>
          </w:r>
          <w:bookmarkEnd w:id="48"/>
          <w:r>
            <w:rPr>
              <w:lang w:val="en-US"/>
            </w:rPr>
            <w:t xml:space="preserve"> </w:t>
          </w:r>
          <w:proofErr w:type="spellStart"/>
          <w:r w:rsidRPr="00CE50AB">
            <w:rPr>
              <w:i/>
              <w:lang w:val="en-US"/>
            </w:rPr>
            <w:t>Orclever</w:t>
          </w:r>
          <w:proofErr w:type="spellEnd"/>
          <w:r w:rsidRPr="00CE50AB">
            <w:rPr>
              <w:i/>
              <w:lang w:val="en-US"/>
            </w:rPr>
            <w:t xml:space="preserve"> Proceedings of Research and Development</w:t>
          </w:r>
          <w:r w:rsidRPr="00CE50AB">
            <w:rPr>
              <w:lang w:val="en-US"/>
            </w:rPr>
            <w:t xml:space="preserve">, </w:t>
          </w:r>
          <w:r w:rsidRPr="00CE50AB">
            <w:rPr>
              <w:i/>
              <w:lang w:val="en-US"/>
            </w:rPr>
            <w:t>5</w:t>
          </w:r>
          <w:r w:rsidRPr="00CE50AB">
            <w:rPr>
              <w:lang w:val="en-US"/>
            </w:rPr>
            <w:t>(1), 215–225. https://doi.org/10.56038/oprd.v5i1.516</w:t>
          </w:r>
        </w:p>
        <w:p w14:paraId="264AD177" w14:textId="77777777" w:rsidR="00CE50AB" w:rsidRDefault="00CE50AB" w:rsidP="00CE50AB">
          <w:pPr>
            <w:pStyle w:val="CitaviBibliographyEntry"/>
            <w:rPr>
              <w:lang w:val="en-US"/>
            </w:rPr>
          </w:pPr>
        </w:p>
        <w:p w14:paraId="7F61531B" w14:textId="77777777" w:rsidR="00CE50AB" w:rsidRDefault="00CE50AB" w:rsidP="00CE50AB">
          <w:pPr>
            <w:pStyle w:val="CitaviBibliographyEntry"/>
            <w:rPr>
              <w:lang w:val="en-US"/>
            </w:rPr>
          </w:pPr>
          <w:bookmarkStart w:id="49" w:name="_CTVL001f8545076a76a4808a4ca466eb6272f05"/>
          <w:r>
            <w:rPr>
              <w:lang w:val="en-US"/>
            </w:rPr>
            <w:t>Vasilios Mavroudis. (2024).</w:t>
          </w:r>
          <w:bookmarkEnd w:id="49"/>
          <w:r>
            <w:rPr>
              <w:lang w:val="en-US"/>
            </w:rPr>
            <w:t xml:space="preserve"> </w:t>
          </w:r>
          <w:proofErr w:type="spellStart"/>
          <w:r w:rsidRPr="00CE50AB">
            <w:rPr>
              <w:i/>
              <w:lang w:val="en-US"/>
            </w:rPr>
            <w:t>LangChain</w:t>
          </w:r>
          <w:proofErr w:type="spellEnd"/>
          <w:r w:rsidRPr="00CE50AB">
            <w:rPr>
              <w:i/>
              <w:lang w:val="en-US"/>
            </w:rPr>
            <w:t xml:space="preserve">. </w:t>
          </w:r>
          <w:r w:rsidRPr="00CE50AB">
            <w:rPr>
              <w:lang w:val="en-US"/>
            </w:rPr>
            <w:t>Alan Turing Institute. https://www.researchgate.net/publication/385681151_LangChain</w:t>
          </w:r>
        </w:p>
        <w:p w14:paraId="240EEA8C" w14:textId="77777777" w:rsidR="00CE50AB" w:rsidRDefault="00CE50AB" w:rsidP="00CE50AB">
          <w:pPr>
            <w:pStyle w:val="CitaviBibliographyEntry"/>
            <w:rPr>
              <w:lang w:val="en-US"/>
            </w:rPr>
          </w:pPr>
        </w:p>
        <w:p w14:paraId="5EBA6EEF" w14:textId="77777777" w:rsidR="00CE50AB" w:rsidRDefault="00CE50AB" w:rsidP="00CE50AB">
          <w:pPr>
            <w:pStyle w:val="CitaviBibliographyEntry"/>
            <w:rPr>
              <w:lang w:val="en-US"/>
            </w:rPr>
          </w:pPr>
          <w:bookmarkStart w:id="50" w:name="_CTVL001b74c06b48c724899a62b97b7f4686b16"/>
          <w:r>
            <w:rPr>
              <w:lang w:val="en-US"/>
            </w:rPr>
            <w:t>Wang, L., Yang, N., Huang, X., Jiao, B., Yang, L., Jiang, D., Majumder, R., &amp; Wei, F. (2022).</w:t>
          </w:r>
          <w:bookmarkEnd w:id="50"/>
          <w:r>
            <w:rPr>
              <w:lang w:val="en-US"/>
            </w:rPr>
            <w:t xml:space="preserve"> </w:t>
          </w:r>
          <w:r w:rsidRPr="00CE50AB">
            <w:rPr>
              <w:i/>
              <w:lang w:val="en-US"/>
            </w:rPr>
            <w:t xml:space="preserve">Text Embeddings by </w:t>
          </w:r>
          <w:proofErr w:type="gramStart"/>
          <w:r w:rsidRPr="00CE50AB">
            <w:rPr>
              <w:i/>
              <w:lang w:val="en-US"/>
            </w:rPr>
            <w:t>Weakly-Supervised</w:t>
          </w:r>
          <w:proofErr w:type="gramEnd"/>
          <w:r w:rsidRPr="00CE50AB">
            <w:rPr>
              <w:i/>
              <w:lang w:val="en-US"/>
            </w:rPr>
            <w:t xml:space="preserve"> Contrastive Pre-training. </w:t>
          </w:r>
          <w:r w:rsidRPr="00CE50AB">
            <w:rPr>
              <w:lang w:val="en-US"/>
            </w:rPr>
            <w:t>https://doi.org/10.48550/arXiv.2212.03533</w:t>
          </w:r>
        </w:p>
        <w:p w14:paraId="492CCCF1" w14:textId="77777777" w:rsidR="00CE50AB" w:rsidRDefault="00CE50AB" w:rsidP="00CE50AB">
          <w:pPr>
            <w:pStyle w:val="CitaviBibliographyEntry"/>
            <w:rPr>
              <w:lang w:val="en-US"/>
            </w:rPr>
          </w:pPr>
        </w:p>
        <w:p w14:paraId="790F9730" w14:textId="77777777" w:rsidR="00CE50AB" w:rsidRDefault="00CE50AB" w:rsidP="00CE50AB">
          <w:pPr>
            <w:pStyle w:val="CitaviBibliographyEntry"/>
            <w:rPr>
              <w:lang w:val="en-US"/>
            </w:rPr>
          </w:pPr>
          <w:bookmarkStart w:id="51" w:name="_CTVL0017880994fe1b84bde962f9298b23a67d1"/>
          <w:r>
            <w:rPr>
              <w:lang w:val="en-US"/>
            </w:rPr>
            <w:t>Wang, M [</w:t>
          </w:r>
          <w:proofErr w:type="spellStart"/>
          <w:r>
            <w:rPr>
              <w:lang w:val="en-US"/>
            </w:rPr>
            <w:t>Mingqiu</w:t>
          </w:r>
          <w:proofErr w:type="spellEnd"/>
          <w:r>
            <w:rPr>
              <w:lang w:val="en-US"/>
            </w:rPr>
            <w:t xml:space="preserve">], Shafran, I., Soltau, H., Han, W., Cao, Y., Yu, D., &amp; </w:t>
          </w:r>
          <w:proofErr w:type="spellStart"/>
          <w:r>
            <w:rPr>
              <w:lang w:val="en-US"/>
            </w:rPr>
            <w:t>Shafey</w:t>
          </w:r>
          <w:proofErr w:type="spellEnd"/>
          <w:r>
            <w:rPr>
              <w:lang w:val="en-US"/>
            </w:rPr>
            <w:t>, L. E. (2023).</w:t>
          </w:r>
          <w:bookmarkEnd w:id="51"/>
          <w:r>
            <w:rPr>
              <w:lang w:val="en-US"/>
            </w:rPr>
            <w:t xml:space="preserve"> </w:t>
          </w:r>
          <w:r w:rsidRPr="00CE50AB">
            <w:rPr>
              <w:i/>
              <w:lang w:val="en-US"/>
            </w:rPr>
            <w:t xml:space="preserve">Speech-to-Text Adapter and Speech-to-Entity Retriever Augmented LLMs for Speech Understanding. </w:t>
          </w:r>
          <w:r w:rsidRPr="00CE50AB">
            <w:rPr>
              <w:lang w:val="en-US"/>
            </w:rPr>
            <w:t>https://doi.org/10.48550/arXiv.2306.07944</w:t>
          </w:r>
        </w:p>
        <w:p w14:paraId="64B04A43" w14:textId="77777777" w:rsidR="00CE50AB" w:rsidRDefault="00CE50AB" w:rsidP="00CE50AB">
          <w:pPr>
            <w:pStyle w:val="CitaviBibliographyEntry"/>
            <w:rPr>
              <w:lang w:val="en-US"/>
            </w:rPr>
          </w:pPr>
        </w:p>
        <w:p w14:paraId="71F2DEC6" w14:textId="77777777" w:rsidR="00CE50AB" w:rsidRDefault="00CE50AB" w:rsidP="00CE50AB">
          <w:pPr>
            <w:pStyle w:val="CitaviBibliographyEntry"/>
            <w:rPr>
              <w:lang w:val="en-US"/>
            </w:rPr>
          </w:pPr>
          <w:bookmarkStart w:id="52" w:name="_CTVL001c6070da08d764a9ba811741c01015ac3"/>
          <w:r>
            <w:rPr>
              <w:lang w:val="en-US"/>
            </w:rPr>
            <w:t>Wu, Y [</w:t>
          </w:r>
          <w:proofErr w:type="spellStart"/>
          <w:r>
            <w:rPr>
              <w:lang w:val="en-US"/>
            </w:rPr>
            <w:t>Yaxiong</w:t>
          </w:r>
          <w:proofErr w:type="spellEnd"/>
          <w:r>
            <w:rPr>
              <w:lang w:val="en-US"/>
            </w:rPr>
            <w:t>], Liang, S., Zhang, C., Wang, Y., Zhang, Y., Guo, H., Tang, R., &amp; Liu, Y [Yong]. (2025).</w:t>
          </w:r>
          <w:bookmarkEnd w:id="52"/>
          <w:r>
            <w:rPr>
              <w:lang w:val="en-US"/>
            </w:rPr>
            <w:t xml:space="preserve"> </w:t>
          </w:r>
          <w:r w:rsidRPr="00CE50AB">
            <w:rPr>
              <w:i/>
              <w:lang w:val="en-US"/>
            </w:rPr>
            <w:t xml:space="preserve">From Human Memory to AI Memory: A Survey on Memory Mechanisms in the Era of LLMs. </w:t>
          </w:r>
          <w:r w:rsidRPr="00CE50AB">
            <w:rPr>
              <w:lang w:val="en-US"/>
            </w:rPr>
            <w:t>https://doi.org/10.48550/arXiv.2504.15965</w:t>
          </w:r>
        </w:p>
        <w:p w14:paraId="266B0274" w14:textId="77777777" w:rsidR="00CE50AB" w:rsidRDefault="00CE50AB" w:rsidP="00CE50AB">
          <w:pPr>
            <w:pStyle w:val="CitaviBibliographyEntry"/>
            <w:rPr>
              <w:lang w:val="en-US"/>
            </w:rPr>
          </w:pPr>
        </w:p>
        <w:p w14:paraId="0C8AD4CD" w14:textId="77777777" w:rsidR="00CE50AB" w:rsidRDefault="00CE50AB" w:rsidP="00CE50AB">
          <w:pPr>
            <w:pStyle w:val="CitaviBibliographyEntry"/>
            <w:rPr>
              <w:lang w:val="en-US"/>
            </w:rPr>
          </w:pPr>
          <w:bookmarkStart w:id="53" w:name="_CTVL0015f668862d0974e4784e4b59ac1a04d1c"/>
          <w:r>
            <w:rPr>
              <w:lang w:val="en-US"/>
            </w:rPr>
            <w:t>Yu, H., Gan, A., Zhang, K., Tong, S., Liu, Q., &amp; Liu, Z. (2025). Evaluation of Retrieval-Augmented Generation: A Survey,</w:t>
          </w:r>
          <w:bookmarkEnd w:id="53"/>
          <w:r>
            <w:rPr>
              <w:lang w:val="en-US"/>
            </w:rPr>
            <w:t xml:space="preserve"> </w:t>
          </w:r>
          <w:r w:rsidRPr="00CE50AB">
            <w:rPr>
              <w:i/>
              <w:lang w:val="en-US"/>
            </w:rPr>
            <w:t>2301</w:t>
          </w:r>
          <w:r w:rsidRPr="00CE50AB">
            <w:rPr>
              <w:lang w:val="en-US"/>
            </w:rPr>
            <w:t>(3), 102–120. https://doi.org/10.1007/978-981-96-1024-2_8</w:t>
          </w:r>
        </w:p>
        <w:p w14:paraId="00F082C5" w14:textId="185DAFBD" w:rsidR="00BF7B43" w:rsidRDefault="00CE50AB" w:rsidP="00CE50AB">
          <w:pPr>
            <w:pStyle w:val="CitaviBibliographyEntry"/>
            <w:rPr>
              <w:lang w:val="en-US"/>
            </w:rPr>
          </w:pPr>
          <w:bookmarkStart w:id="54" w:name="_CTVL001f3fa152420f04ee1ab415852b4ec89df"/>
          <w:r>
            <w:rPr>
              <w:lang w:val="en-US"/>
            </w:rPr>
            <w:lastRenderedPageBreak/>
            <w:t>Yuan, Y., Liu, C [</w:t>
          </w:r>
          <w:proofErr w:type="spellStart"/>
          <w:r>
            <w:rPr>
              <w:lang w:val="en-US"/>
            </w:rPr>
            <w:t>Chengwu</w:t>
          </w:r>
          <w:proofErr w:type="spellEnd"/>
          <w:r>
            <w:rPr>
              <w:lang w:val="en-US"/>
            </w:rPr>
            <w:t>], Yuan, J., Sun, G., Li, S., &amp; Zhang, M [Ming]. (2024).</w:t>
          </w:r>
          <w:bookmarkEnd w:id="54"/>
          <w:r>
            <w:rPr>
              <w:lang w:val="en-US"/>
            </w:rPr>
            <w:t xml:space="preserve"> </w:t>
          </w:r>
          <w:r w:rsidRPr="00CE50AB">
            <w:rPr>
              <w:i/>
              <w:lang w:val="en-US"/>
            </w:rPr>
            <w:t xml:space="preserve">A Hybrid RAG System with Comprehensive Enhancement on Complex Reasoning. </w:t>
          </w:r>
          <w:r w:rsidRPr="00CE50AB">
            <w:rPr>
              <w:lang w:val="en-US"/>
            </w:rPr>
            <w:t>https://doi.org/10.48550/arXiv.2408.05141</w:t>
          </w:r>
          <w:r w:rsidR="00BF7B43">
            <w:rPr>
              <w:lang w:val="en-US"/>
            </w:rPr>
            <w:fldChar w:fldCharType="end"/>
          </w:r>
        </w:p>
      </w:sdtContent>
    </w:sdt>
    <w:p w14:paraId="5877D760" w14:textId="77777777" w:rsidR="00BF7B43" w:rsidRDefault="00BF7B43" w:rsidP="000F3F21">
      <w:pPr>
        <w:rPr>
          <w:lang w:val="en-US"/>
        </w:rPr>
      </w:pPr>
    </w:p>
    <w:p w14:paraId="37035472" w14:textId="77777777" w:rsidR="00BF7B43" w:rsidRDefault="00BF7B43" w:rsidP="000F3F21">
      <w:pPr>
        <w:rPr>
          <w:lang w:val="en-US"/>
        </w:rPr>
      </w:pPr>
    </w:p>
    <w:p w14:paraId="78B5B321" w14:textId="77777777" w:rsidR="00C7244B" w:rsidRDefault="00C7244B" w:rsidP="000F3F21">
      <w:pPr>
        <w:rPr>
          <w:lang w:val="en-US"/>
        </w:rPr>
      </w:pPr>
    </w:p>
    <w:p w14:paraId="65F6806F" w14:textId="77777777" w:rsidR="00733307" w:rsidRDefault="00733307" w:rsidP="000F3F21">
      <w:pPr>
        <w:rPr>
          <w:lang w:val="en-US"/>
        </w:rPr>
      </w:pPr>
    </w:p>
    <w:p w14:paraId="79DFAECA" w14:textId="77777777" w:rsidR="00733307" w:rsidRDefault="00733307" w:rsidP="000F3F21">
      <w:pPr>
        <w:rPr>
          <w:lang w:val="en-US"/>
        </w:rPr>
      </w:pPr>
    </w:p>
    <w:p w14:paraId="23F42203" w14:textId="77777777" w:rsidR="00733307" w:rsidRDefault="00733307" w:rsidP="000F3F21">
      <w:pPr>
        <w:rPr>
          <w:lang w:val="en-US"/>
        </w:rPr>
      </w:pPr>
    </w:p>
    <w:p w14:paraId="30168A61" w14:textId="24B18331" w:rsidR="000F3F21" w:rsidRPr="00673661" w:rsidRDefault="000F3F21" w:rsidP="000F3F21">
      <w:pPr>
        <w:pStyle w:val="Heading1"/>
        <w:rPr>
          <w:sz w:val="40"/>
          <w:szCs w:val="40"/>
        </w:rPr>
      </w:pPr>
      <w:bookmarkStart w:id="55" w:name="_Toc199668371"/>
      <w:r w:rsidRPr="00673661">
        <w:rPr>
          <w:sz w:val="40"/>
          <w:szCs w:val="40"/>
        </w:rPr>
        <w:t>Appendices</w:t>
      </w:r>
      <w:bookmarkEnd w:id="55"/>
    </w:p>
    <w:p w14:paraId="1BA88ED2" w14:textId="222EDB73" w:rsidR="000F3F21" w:rsidRPr="000F3F21" w:rsidRDefault="000F3F21" w:rsidP="000F3F21">
      <w:pPr>
        <w:rPr>
          <w:lang w:val="en-US"/>
        </w:rPr>
      </w:pPr>
    </w:p>
    <w:p w14:paraId="3D5852E4" w14:textId="77777777" w:rsidR="000F3F21" w:rsidRDefault="000F3F21" w:rsidP="000F3F21">
      <w:pPr>
        <w:rPr>
          <w:lang w:val="en-US"/>
        </w:rPr>
      </w:pPr>
    </w:p>
    <w:p w14:paraId="29DA170D" w14:textId="77777777" w:rsidR="000F3F21" w:rsidRDefault="000F3F21" w:rsidP="000F3F21">
      <w:pPr>
        <w:rPr>
          <w:lang w:val="en-US"/>
        </w:rPr>
      </w:pPr>
    </w:p>
    <w:p w14:paraId="5C600FFD" w14:textId="77777777" w:rsidR="00533E72" w:rsidRDefault="00533E72" w:rsidP="00533E72">
      <w:pPr>
        <w:rPr>
          <w:lang w:val="en-US"/>
        </w:rPr>
      </w:pPr>
    </w:p>
    <w:p w14:paraId="2C2AE9BA" w14:textId="77777777" w:rsidR="00D75A7B" w:rsidRDefault="00D75A7B" w:rsidP="00D75A7B">
      <w:pPr>
        <w:rPr>
          <w:lang w:val="en-US"/>
        </w:rPr>
      </w:pPr>
    </w:p>
    <w:p w14:paraId="18543532" w14:textId="77777777" w:rsidR="005358D2" w:rsidRDefault="005358D2" w:rsidP="005358D2">
      <w:pPr>
        <w:rPr>
          <w:lang w:val="en-US"/>
        </w:rPr>
      </w:pPr>
    </w:p>
    <w:p w14:paraId="7589C54A" w14:textId="03720877" w:rsidR="005358D2" w:rsidRDefault="005358D2" w:rsidP="005358D2">
      <w:pPr>
        <w:pStyle w:val="CitaviBibliographyEntry"/>
        <w:rPr>
          <w:lang w:val="en-US"/>
        </w:rPr>
      </w:pPr>
    </w:p>
    <w:p w14:paraId="6082E1D8" w14:textId="77777777" w:rsidR="005358D2" w:rsidRDefault="005358D2" w:rsidP="005358D2">
      <w:pPr>
        <w:rPr>
          <w:lang w:val="en-US"/>
        </w:rPr>
      </w:pPr>
    </w:p>
    <w:p w14:paraId="373BFB68" w14:textId="04D57D0B" w:rsidR="00C15D03" w:rsidRDefault="00C15D03" w:rsidP="00C15D03">
      <w:pPr>
        <w:pStyle w:val="CitaviBibliographyEntry"/>
        <w:rPr>
          <w:lang w:val="en-US"/>
        </w:rPr>
      </w:pPr>
    </w:p>
    <w:p w14:paraId="2F82BE2D" w14:textId="77777777" w:rsidR="00C15D03" w:rsidRDefault="00C15D03" w:rsidP="00C15D03">
      <w:pPr>
        <w:rPr>
          <w:lang w:val="en-US"/>
        </w:rPr>
      </w:pPr>
    </w:p>
    <w:p w14:paraId="330AD307" w14:textId="77777777" w:rsidR="00C15D03" w:rsidRDefault="00C15D03" w:rsidP="00C15D03">
      <w:pPr>
        <w:rPr>
          <w:lang w:val="en-US"/>
        </w:rPr>
      </w:pPr>
    </w:p>
    <w:p w14:paraId="334D2A77" w14:textId="2C8D1290" w:rsidR="00C15D03" w:rsidRDefault="00C15D03" w:rsidP="00C15D03">
      <w:pPr>
        <w:pStyle w:val="CitaviBibliographyEntry"/>
        <w:rPr>
          <w:lang w:val="en-US"/>
        </w:rPr>
      </w:pPr>
    </w:p>
    <w:p w14:paraId="2FD44F33" w14:textId="77777777" w:rsidR="00C15D03" w:rsidRDefault="00C15D03" w:rsidP="00C15D03">
      <w:pPr>
        <w:rPr>
          <w:lang w:val="en-US"/>
        </w:rPr>
      </w:pPr>
    </w:p>
    <w:p w14:paraId="69BC58E5" w14:textId="77777777" w:rsidR="007E725F" w:rsidRDefault="007E725F" w:rsidP="00C15D03">
      <w:pPr>
        <w:rPr>
          <w:lang w:val="en-US"/>
        </w:rPr>
      </w:pPr>
    </w:p>
    <w:p w14:paraId="75D11E67" w14:textId="77777777" w:rsidR="007E725F" w:rsidRDefault="007E725F" w:rsidP="00C15D03">
      <w:pPr>
        <w:rPr>
          <w:lang w:val="en-US"/>
        </w:rPr>
      </w:pPr>
    </w:p>
    <w:p w14:paraId="7F8C4106" w14:textId="77777777" w:rsidR="007E725F" w:rsidRDefault="007E725F" w:rsidP="00C15D03">
      <w:pPr>
        <w:rPr>
          <w:lang w:val="en-US"/>
        </w:rPr>
      </w:pPr>
    </w:p>
    <w:p w14:paraId="1194C01D" w14:textId="77777777" w:rsidR="007E725F" w:rsidRDefault="007E725F" w:rsidP="00C15D03">
      <w:pPr>
        <w:rPr>
          <w:lang w:val="en-US"/>
        </w:rPr>
      </w:pPr>
    </w:p>
    <w:p w14:paraId="331C947D" w14:textId="77777777" w:rsidR="007E725F" w:rsidRDefault="007E725F" w:rsidP="00C15D03">
      <w:pPr>
        <w:rPr>
          <w:lang w:val="en-US"/>
        </w:rPr>
      </w:pPr>
    </w:p>
    <w:p w14:paraId="57E352F4" w14:textId="77777777" w:rsidR="007E725F" w:rsidRDefault="007E725F" w:rsidP="00C15D03">
      <w:pPr>
        <w:rPr>
          <w:lang w:val="en-US"/>
        </w:rPr>
      </w:pPr>
    </w:p>
    <w:p w14:paraId="484D6ABE" w14:textId="77777777" w:rsidR="007E725F" w:rsidRDefault="007E725F" w:rsidP="00C15D03">
      <w:pPr>
        <w:rPr>
          <w:lang w:val="en-US"/>
        </w:rPr>
      </w:pPr>
    </w:p>
    <w:p w14:paraId="7039F6BE" w14:textId="77777777" w:rsidR="007E725F" w:rsidRDefault="007E725F" w:rsidP="00C15D03">
      <w:pPr>
        <w:rPr>
          <w:lang w:val="en-US"/>
        </w:rPr>
      </w:pPr>
    </w:p>
    <w:p w14:paraId="3265BF87" w14:textId="77777777" w:rsidR="007E725F" w:rsidRPr="000F3F21" w:rsidRDefault="007E725F" w:rsidP="007E725F">
      <w:pPr>
        <w:rPr>
          <w:lang w:val="en-US"/>
        </w:rPr>
      </w:pPr>
    </w:p>
    <w:sectPr w:rsidR="007E725F" w:rsidRPr="000F3F21" w:rsidSect="00A40AED">
      <w:headerReference w:type="first" r:id="rId16"/>
      <w:pgSz w:w="11906" w:h="16838"/>
      <w:pgMar w:top="1418" w:right="1418" w:bottom="1134" w:left="1701" w:header="709" w:footer="709" w:gutter="0"/>
      <w:pgNumType w:fmt="upperRoman"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9D9DA3" w14:textId="77777777" w:rsidR="00BD75D0" w:rsidRPr="009818B3" w:rsidRDefault="00BD75D0" w:rsidP="00BF4C90">
      <w:pPr>
        <w:spacing w:after="0" w:line="240" w:lineRule="auto"/>
      </w:pPr>
      <w:r w:rsidRPr="009818B3">
        <w:separator/>
      </w:r>
    </w:p>
  </w:endnote>
  <w:endnote w:type="continuationSeparator" w:id="0">
    <w:p w14:paraId="0538B20F" w14:textId="77777777" w:rsidR="00BD75D0" w:rsidRPr="009818B3" w:rsidRDefault="00BD75D0" w:rsidP="00BF4C90">
      <w:pPr>
        <w:spacing w:after="0" w:line="240" w:lineRule="auto"/>
      </w:pPr>
      <w:r w:rsidRPr="009818B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EBBE5A" w14:textId="77777777" w:rsidR="00BD75D0" w:rsidRPr="009818B3" w:rsidRDefault="00BD75D0" w:rsidP="00BF4C90">
      <w:pPr>
        <w:spacing w:after="0" w:line="240" w:lineRule="auto"/>
      </w:pPr>
      <w:r w:rsidRPr="009818B3">
        <w:separator/>
      </w:r>
    </w:p>
  </w:footnote>
  <w:footnote w:type="continuationSeparator" w:id="0">
    <w:p w14:paraId="70E96710" w14:textId="77777777" w:rsidR="00BD75D0" w:rsidRPr="009818B3" w:rsidRDefault="00BD75D0" w:rsidP="00BF4C90">
      <w:pPr>
        <w:spacing w:after="0" w:line="240" w:lineRule="auto"/>
      </w:pPr>
      <w:r w:rsidRPr="009818B3">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5D25D8" w14:textId="46957895" w:rsidR="004B6944" w:rsidRPr="008C2102" w:rsidRDefault="005B7ECC" w:rsidP="008C2102">
    <w:pPr>
      <w:pStyle w:val="Header"/>
    </w:pPr>
    <w:fldSimple w:instr=" STYLEREF  &quot;Heading 1&quot;  \* MERGEFORMAT ">
      <w:r>
        <w:rPr>
          <w:noProof/>
        </w:rPr>
        <w:t>Introduction</w:t>
      </w:r>
    </w:fldSimple>
    <w:r w:rsidR="00CB04B5">
      <w:t xml:space="preserve">                                              </w:t>
    </w:r>
    <w:r w:rsidR="00CA7B16">
      <w:t xml:space="preserve">                                                           </w:t>
    </w:r>
    <w:r w:rsidR="004B2E6B">
      <w:t xml:space="preserve">   </w:t>
    </w:r>
    <w:r w:rsidR="00EE1840">
      <w:t xml:space="preserve">                          </w:t>
    </w:r>
    <w:r w:rsidR="004B2E6B">
      <w:t xml:space="preserve">   </w:t>
    </w:r>
    <w:r w:rsidR="00EE1840" w:rsidRPr="009818B3">
      <w:fldChar w:fldCharType="begin"/>
    </w:r>
    <w:r w:rsidR="00EE1840" w:rsidRPr="009818B3">
      <w:instrText xml:space="preserve"> PAGE   \* MERGEFORMAT </w:instrText>
    </w:r>
    <w:r w:rsidR="00EE1840" w:rsidRPr="009818B3">
      <w:fldChar w:fldCharType="separate"/>
    </w:r>
    <w:r w:rsidR="00EE1840">
      <w:t>1</w:t>
    </w:r>
    <w:r w:rsidR="00EE1840" w:rsidRPr="009818B3">
      <w:fldChar w:fldCharType="end"/>
    </w:r>
    <w:r w:rsidR="004B2E6B">
      <w:t xml:space="preserve">                                                                                                                                       </w:t>
    </w:r>
    <w:r w:rsidR="0039451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CBA93F" w14:textId="639871CF" w:rsidR="001D7465" w:rsidRPr="009818B3" w:rsidRDefault="004B6944">
    <w:pPr>
      <w:pStyle w:val="Header"/>
    </w:pPr>
    <w:r w:rsidRPr="009818B3">
      <w:fldChar w:fldCharType="begin"/>
    </w:r>
    <w:r w:rsidRPr="009818B3">
      <w:instrText xml:space="preserve"> STYLEREF  "Überschrift 6" \l  \* MERGEFORMAT </w:instrText>
    </w:r>
    <w:r w:rsidRPr="009818B3">
      <w:fldChar w:fldCharType="separate"/>
    </w:r>
    <w:r w:rsidR="005B7ECC">
      <w:rPr>
        <w:b/>
        <w:bCs/>
        <w:noProof/>
        <w:lang w:val="en-US"/>
      </w:rPr>
      <w:t>Error! Use the Home tab to apply Überschrift 6 to the text that you want to appear here.</w:t>
    </w:r>
    <w:r w:rsidRPr="009818B3">
      <w:fldChar w:fldCharType="end"/>
    </w:r>
    <w:r w:rsidR="001D7465" w:rsidRPr="009818B3">
      <w:tab/>
    </w:r>
    <w:r w:rsidR="001D7465" w:rsidRPr="009818B3">
      <w:fldChar w:fldCharType="begin"/>
    </w:r>
    <w:r w:rsidR="001D7465" w:rsidRPr="009818B3">
      <w:instrText xml:space="preserve"> PAGE   \* MERGEFORMAT </w:instrText>
    </w:r>
    <w:r w:rsidR="001D7465" w:rsidRPr="009818B3">
      <w:fldChar w:fldCharType="separate"/>
    </w:r>
    <w:r w:rsidR="001D7465" w:rsidRPr="009818B3">
      <w:t>2</w:t>
    </w:r>
    <w:r w:rsidR="001D7465" w:rsidRPr="009818B3">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83A273" w14:textId="57F1671B" w:rsidR="001D7465" w:rsidRPr="009818B3" w:rsidRDefault="000F3F21">
    <w:pPr>
      <w:pStyle w:val="Header"/>
    </w:pPr>
    <w:r>
      <w:t xml:space="preserve"> </w:t>
    </w:r>
    <w:r w:rsidR="004C0E7D">
      <w:t xml:space="preserve">                                                                                                                                                        </w:t>
    </w:r>
    <w:r w:rsidR="001D7465" w:rsidRPr="009818B3">
      <w:fldChar w:fldCharType="begin"/>
    </w:r>
    <w:r w:rsidR="001D7465" w:rsidRPr="009818B3">
      <w:instrText xml:space="preserve"> PAGE   \* MERGEFORMAT </w:instrText>
    </w:r>
    <w:r w:rsidR="001D7465" w:rsidRPr="009818B3">
      <w:fldChar w:fldCharType="separate"/>
    </w:r>
    <w:r w:rsidR="001D7465" w:rsidRPr="009818B3">
      <w:t>2</w:t>
    </w:r>
    <w:r w:rsidR="001D7465" w:rsidRPr="009818B3">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A9DD57" w14:textId="43ED263F" w:rsidR="004B6944" w:rsidRPr="009818B3" w:rsidRDefault="00D147AA">
    <w:pPr>
      <w:pStyle w:val="Header"/>
    </w:pPr>
    <w:r>
      <w:t xml:space="preserve"> </w:t>
    </w:r>
    <w:r w:rsidR="000F3F21">
      <w:t xml:space="preserve">  </w:t>
    </w:r>
    <w:r w:rsidR="004C0E7D">
      <w:t xml:space="preserve">                                                                                                                                                      </w:t>
    </w:r>
    <w:r w:rsidR="004C0E7D">
      <w:fldChar w:fldCharType="begin"/>
    </w:r>
    <w:r w:rsidR="004C0E7D">
      <w:instrText xml:space="preserve"> PAGE  \* ROMAN  \* MERGEFORMAT </w:instrText>
    </w:r>
    <w:r w:rsidR="004C0E7D">
      <w:fldChar w:fldCharType="separate"/>
    </w:r>
    <w:r w:rsidR="004C0E7D">
      <w:t>III</w:t>
    </w:r>
    <w:r w:rsidR="004C0E7D">
      <w:fldChar w:fldCharType="end"/>
    </w:r>
    <w:r w:rsidR="004C0E7D">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0F4FFA" w14:textId="3AF4CA50" w:rsidR="00FC5A19" w:rsidRPr="009818B3" w:rsidRDefault="00FC5A19" w:rsidP="00BD31A2">
    <w:pPr>
      <w:pStyle w:val="Header"/>
      <w:pBdr>
        <w:bottom w:val="single" w:sz="4" w:space="0" w:color="auto"/>
      </w:pBdr>
    </w:pPr>
    <w:r w:rsidRPr="009818B3">
      <w:tab/>
    </w:r>
    <w:r w:rsidRPr="009818B3">
      <w:fldChar w:fldCharType="begin"/>
    </w:r>
    <w:r w:rsidRPr="009818B3">
      <w:instrText xml:space="preserve"> PAGE   \* MERGEFORMAT </w:instrText>
    </w:r>
    <w:r w:rsidRPr="009818B3">
      <w:fldChar w:fldCharType="separate"/>
    </w:r>
    <w:r w:rsidRPr="009818B3">
      <w:t>2</w:t>
    </w:r>
    <w:r w:rsidRPr="009818B3">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8A8DE" w14:textId="61C1F4E5" w:rsidR="001D7465" w:rsidRPr="009818B3" w:rsidRDefault="001D7465" w:rsidP="00B14F86">
    <w:pPr>
      <w:pStyle w:val="Header"/>
    </w:pPr>
    <w:r w:rsidRPr="009818B3">
      <w:tab/>
    </w:r>
    <w:r w:rsidRPr="009818B3">
      <w:fldChar w:fldCharType="begin"/>
    </w:r>
    <w:r w:rsidRPr="009818B3">
      <w:instrText xml:space="preserve"> PAGE   \* MERGEFORMAT </w:instrText>
    </w:r>
    <w:r w:rsidRPr="009818B3">
      <w:fldChar w:fldCharType="separate"/>
    </w:r>
    <w:r w:rsidRPr="009818B3">
      <w:t>2</w:t>
    </w:r>
    <w:r w:rsidRPr="009818B3">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8AF82A" w14:textId="07471A96" w:rsidR="00783D0B" w:rsidRPr="009818B3" w:rsidRDefault="00E470C0" w:rsidP="00B14F86">
    <w:pPr>
      <w:pStyle w:val="Header"/>
    </w:pPr>
    <w:fldSimple w:instr=" STYLEREF  &quot;Heading 1&quot;  \* MERGEFORMAT ">
      <w:r w:rsidR="00CE50AB">
        <w:rPr>
          <w:noProof/>
        </w:rPr>
        <w:t>Appendices</w:t>
      </w:r>
    </w:fldSimple>
    <w:r w:rsidR="00783D0B" w:rsidRPr="009818B3">
      <w:tab/>
    </w:r>
    <w:r w:rsidR="00783D0B" w:rsidRPr="009818B3">
      <w:fldChar w:fldCharType="begin"/>
    </w:r>
    <w:r w:rsidR="00783D0B" w:rsidRPr="009818B3">
      <w:instrText xml:space="preserve"> PAGE   \* MERGEFORMAT </w:instrText>
    </w:r>
    <w:r w:rsidR="00783D0B" w:rsidRPr="009818B3">
      <w:fldChar w:fldCharType="separate"/>
    </w:r>
    <w:r w:rsidR="00783D0B" w:rsidRPr="009818B3">
      <w:t>11</w:t>
    </w:r>
    <w:r w:rsidR="00783D0B" w:rsidRPr="009818B3">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3F5AFC" w14:textId="49CFEC22" w:rsidR="00A40AED" w:rsidRPr="009818B3" w:rsidRDefault="00E470C0">
    <w:pPr>
      <w:pStyle w:val="Header"/>
    </w:pPr>
    <w:fldSimple w:instr=" STYLEREF  &quot;Heading 1&quot;  \* MERGEFORMAT ">
      <w:r w:rsidR="00CE50AB">
        <w:rPr>
          <w:noProof/>
        </w:rPr>
        <w:t>Conclusion</w:t>
      </w:r>
    </w:fldSimple>
    <w:r w:rsidR="00A40AED">
      <w:rPr>
        <w:noProof/>
      </w:rPr>
      <w:t xml:space="preserve">                                                                                                                   </w:t>
    </w:r>
    <w:r w:rsidR="00BF7B43">
      <w:rPr>
        <w:noProof/>
      </w:rPr>
      <w:t xml:space="preserve">  </w:t>
    </w:r>
    <w:r w:rsidR="00A40AED">
      <w:rPr>
        <w:noProof/>
      </w:rPr>
      <w:t xml:space="preserve">              </w:t>
    </w:r>
    <w:r w:rsidR="00BF7B43">
      <w:rPr>
        <w:noProof/>
      </w:rPr>
      <w:t xml:space="preserve">   </w:t>
    </w:r>
    <w:r w:rsidR="00A40AED">
      <w:rPr>
        <w:noProof/>
      </w:rPr>
      <w:t xml:space="preserve">   </w:t>
    </w:r>
    <w:r w:rsidR="00A40AED" w:rsidRPr="009818B3">
      <w:fldChar w:fldCharType="begin"/>
    </w:r>
    <w:r w:rsidR="00A40AED" w:rsidRPr="009818B3">
      <w:instrText xml:space="preserve"> PAGE   \* MERGEFORMAT </w:instrText>
    </w:r>
    <w:r w:rsidR="00A40AED" w:rsidRPr="009818B3">
      <w:fldChar w:fldCharType="separate"/>
    </w:r>
    <w:r w:rsidR="00A40AED">
      <w:t>5</w:t>
    </w:r>
    <w:r w:rsidR="00A40AED" w:rsidRPr="009818B3">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35689"/>
    <w:multiLevelType w:val="multilevel"/>
    <w:tmpl w:val="0270E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F4E9C"/>
    <w:multiLevelType w:val="hybridMultilevel"/>
    <w:tmpl w:val="E4C87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BC4EF8"/>
    <w:multiLevelType w:val="multilevel"/>
    <w:tmpl w:val="ED22C010"/>
    <w:styleLink w:val="WissArb"/>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none"/>
      <w:lvlRestart w:val="0"/>
      <w:pStyle w:val="Heading6"/>
      <w:suff w:val="nothing"/>
      <w:lvlText w:val=""/>
      <w:lvlJc w:val="left"/>
      <w:pPr>
        <w:ind w:left="851" w:hanging="851"/>
      </w:pPr>
      <w:rPr>
        <w:rFonts w:hint="default"/>
      </w:rPr>
    </w:lvl>
    <w:lvl w:ilvl="6">
      <w:start w:val="1"/>
      <w:numFmt w:val="upperLetter"/>
      <w:pStyle w:val="Heading7"/>
      <w:lvlText w:val="%7"/>
      <w:lvlJc w:val="left"/>
      <w:pPr>
        <w:ind w:left="851" w:hanging="851"/>
      </w:pPr>
      <w:rPr>
        <w:rFonts w:hint="default"/>
      </w:rPr>
    </w:lvl>
    <w:lvl w:ilvl="7">
      <w:start w:val="1"/>
      <w:numFmt w:val="decimal"/>
      <w:pStyle w:val="Heading8"/>
      <w:lvlText w:val="%7.%8"/>
      <w:lvlJc w:val="left"/>
      <w:pPr>
        <w:ind w:left="851" w:hanging="851"/>
      </w:pPr>
      <w:rPr>
        <w:rFonts w:hint="default"/>
      </w:rPr>
    </w:lvl>
    <w:lvl w:ilvl="8">
      <w:start w:val="1"/>
      <w:numFmt w:val="decimal"/>
      <w:pStyle w:val="Heading9"/>
      <w:lvlText w:val="%7.%8.%9"/>
      <w:lvlJc w:val="left"/>
      <w:pPr>
        <w:ind w:left="851" w:hanging="851"/>
      </w:pPr>
      <w:rPr>
        <w:rFonts w:hint="default"/>
      </w:rPr>
    </w:lvl>
  </w:abstractNum>
  <w:abstractNum w:abstractNumId="3" w15:restartNumberingAfterBreak="0">
    <w:nsid w:val="19104070"/>
    <w:multiLevelType w:val="multilevel"/>
    <w:tmpl w:val="A17CA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ED58DF"/>
    <w:multiLevelType w:val="hybridMultilevel"/>
    <w:tmpl w:val="ED9E4596"/>
    <w:lvl w:ilvl="0" w:tplc="40090003">
      <w:start w:val="1"/>
      <w:numFmt w:val="bullet"/>
      <w:lvlText w:val="o"/>
      <w:lvlJc w:val="left"/>
      <w:pPr>
        <w:ind w:left="1455" w:hanging="360"/>
      </w:pPr>
      <w:rPr>
        <w:rFonts w:ascii="Courier New" w:hAnsi="Courier New" w:cs="Courier New" w:hint="default"/>
      </w:rPr>
    </w:lvl>
    <w:lvl w:ilvl="1" w:tplc="40090003" w:tentative="1">
      <w:start w:val="1"/>
      <w:numFmt w:val="bullet"/>
      <w:lvlText w:val="o"/>
      <w:lvlJc w:val="left"/>
      <w:pPr>
        <w:ind w:left="2175" w:hanging="360"/>
      </w:pPr>
      <w:rPr>
        <w:rFonts w:ascii="Courier New" w:hAnsi="Courier New" w:cs="Courier New" w:hint="default"/>
      </w:rPr>
    </w:lvl>
    <w:lvl w:ilvl="2" w:tplc="40090005" w:tentative="1">
      <w:start w:val="1"/>
      <w:numFmt w:val="bullet"/>
      <w:lvlText w:val=""/>
      <w:lvlJc w:val="left"/>
      <w:pPr>
        <w:ind w:left="2895" w:hanging="360"/>
      </w:pPr>
      <w:rPr>
        <w:rFonts w:ascii="Wingdings" w:hAnsi="Wingdings" w:hint="default"/>
      </w:rPr>
    </w:lvl>
    <w:lvl w:ilvl="3" w:tplc="40090001" w:tentative="1">
      <w:start w:val="1"/>
      <w:numFmt w:val="bullet"/>
      <w:lvlText w:val=""/>
      <w:lvlJc w:val="left"/>
      <w:pPr>
        <w:ind w:left="3615" w:hanging="360"/>
      </w:pPr>
      <w:rPr>
        <w:rFonts w:ascii="Symbol" w:hAnsi="Symbol" w:hint="default"/>
      </w:rPr>
    </w:lvl>
    <w:lvl w:ilvl="4" w:tplc="40090003" w:tentative="1">
      <w:start w:val="1"/>
      <w:numFmt w:val="bullet"/>
      <w:lvlText w:val="o"/>
      <w:lvlJc w:val="left"/>
      <w:pPr>
        <w:ind w:left="4335" w:hanging="360"/>
      </w:pPr>
      <w:rPr>
        <w:rFonts w:ascii="Courier New" w:hAnsi="Courier New" w:cs="Courier New" w:hint="default"/>
      </w:rPr>
    </w:lvl>
    <w:lvl w:ilvl="5" w:tplc="40090005" w:tentative="1">
      <w:start w:val="1"/>
      <w:numFmt w:val="bullet"/>
      <w:lvlText w:val=""/>
      <w:lvlJc w:val="left"/>
      <w:pPr>
        <w:ind w:left="5055" w:hanging="360"/>
      </w:pPr>
      <w:rPr>
        <w:rFonts w:ascii="Wingdings" w:hAnsi="Wingdings" w:hint="default"/>
      </w:rPr>
    </w:lvl>
    <w:lvl w:ilvl="6" w:tplc="40090001" w:tentative="1">
      <w:start w:val="1"/>
      <w:numFmt w:val="bullet"/>
      <w:lvlText w:val=""/>
      <w:lvlJc w:val="left"/>
      <w:pPr>
        <w:ind w:left="5775" w:hanging="360"/>
      </w:pPr>
      <w:rPr>
        <w:rFonts w:ascii="Symbol" w:hAnsi="Symbol" w:hint="default"/>
      </w:rPr>
    </w:lvl>
    <w:lvl w:ilvl="7" w:tplc="40090003" w:tentative="1">
      <w:start w:val="1"/>
      <w:numFmt w:val="bullet"/>
      <w:lvlText w:val="o"/>
      <w:lvlJc w:val="left"/>
      <w:pPr>
        <w:ind w:left="6495" w:hanging="360"/>
      </w:pPr>
      <w:rPr>
        <w:rFonts w:ascii="Courier New" w:hAnsi="Courier New" w:cs="Courier New" w:hint="default"/>
      </w:rPr>
    </w:lvl>
    <w:lvl w:ilvl="8" w:tplc="40090005" w:tentative="1">
      <w:start w:val="1"/>
      <w:numFmt w:val="bullet"/>
      <w:lvlText w:val=""/>
      <w:lvlJc w:val="left"/>
      <w:pPr>
        <w:ind w:left="7215" w:hanging="360"/>
      </w:pPr>
      <w:rPr>
        <w:rFonts w:ascii="Wingdings" w:hAnsi="Wingdings" w:hint="default"/>
      </w:rPr>
    </w:lvl>
  </w:abstractNum>
  <w:abstractNum w:abstractNumId="5" w15:restartNumberingAfterBreak="0">
    <w:nsid w:val="466A0C0E"/>
    <w:multiLevelType w:val="hybridMultilevel"/>
    <w:tmpl w:val="67D03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78571A1"/>
    <w:multiLevelType w:val="hybridMultilevel"/>
    <w:tmpl w:val="140EAE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F1E75B6"/>
    <w:multiLevelType w:val="multilevel"/>
    <w:tmpl w:val="34841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A80D7B"/>
    <w:multiLevelType w:val="hybridMultilevel"/>
    <w:tmpl w:val="C04A7D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5D22A64"/>
    <w:multiLevelType w:val="hybridMultilevel"/>
    <w:tmpl w:val="5DF63AB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0D57205"/>
    <w:multiLevelType w:val="hybridMultilevel"/>
    <w:tmpl w:val="CD32A87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79B43E55"/>
    <w:multiLevelType w:val="multilevel"/>
    <w:tmpl w:val="AA947742"/>
    <w:styleLink w:val="Formatvorlage1"/>
    <w:lvl w:ilvl="0">
      <w:start w:val="1"/>
      <w:numFmt w:val="bullet"/>
      <w:lvlText w:val=""/>
      <w:lvlJc w:val="left"/>
      <w:pPr>
        <w:ind w:left="284" w:hanging="284"/>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124739874">
    <w:abstractNumId w:val="2"/>
  </w:num>
  <w:num w:numId="2" w16cid:durableId="1001859516">
    <w:abstractNumId w:val="11"/>
  </w:num>
  <w:num w:numId="3" w16cid:durableId="259066853">
    <w:abstractNumId w:val="2"/>
  </w:num>
  <w:num w:numId="4" w16cid:durableId="9931479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17944195">
    <w:abstractNumId w:val="0"/>
  </w:num>
  <w:num w:numId="6" w16cid:durableId="364059442">
    <w:abstractNumId w:val="3"/>
  </w:num>
  <w:num w:numId="7" w16cid:durableId="1128160173">
    <w:abstractNumId w:val="7"/>
  </w:num>
  <w:num w:numId="8" w16cid:durableId="866211579">
    <w:abstractNumId w:val="1"/>
  </w:num>
  <w:num w:numId="9" w16cid:durableId="261645897">
    <w:abstractNumId w:val="5"/>
  </w:num>
  <w:num w:numId="10" w16cid:durableId="1730229682">
    <w:abstractNumId w:val="4"/>
  </w:num>
  <w:num w:numId="11" w16cid:durableId="1168790145">
    <w:abstractNumId w:val="10"/>
  </w:num>
  <w:num w:numId="12" w16cid:durableId="1551380631">
    <w:abstractNumId w:val="8"/>
  </w:num>
  <w:num w:numId="13" w16cid:durableId="1846936027">
    <w:abstractNumId w:val="9"/>
  </w:num>
  <w:num w:numId="14" w16cid:durableId="59401481">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465"/>
    <w:rsid w:val="000110A4"/>
    <w:rsid w:val="00022E37"/>
    <w:rsid w:val="00024112"/>
    <w:rsid w:val="000245A0"/>
    <w:rsid w:val="0003371E"/>
    <w:rsid w:val="00051B37"/>
    <w:rsid w:val="00061DDB"/>
    <w:rsid w:val="00064817"/>
    <w:rsid w:val="000661BF"/>
    <w:rsid w:val="00086E06"/>
    <w:rsid w:val="00087008"/>
    <w:rsid w:val="00091660"/>
    <w:rsid w:val="00095CAD"/>
    <w:rsid w:val="000A1EA6"/>
    <w:rsid w:val="000A2A0F"/>
    <w:rsid w:val="000A2E36"/>
    <w:rsid w:val="000B5A30"/>
    <w:rsid w:val="000B6901"/>
    <w:rsid w:val="000D3692"/>
    <w:rsid w:val="000E12A6"/>
    <w:rsid w:val="000E14E0"/>
    <w:rsid w:val="000E1FFD"/>
    <w:rsid w:val="000F00C6"/>
    <w:rsid w:val="000F3F21"/>
    <w:rsid w:val="000F50C2"/>
    <w:rsid w:val="000F5A86"/>
    <w:rsid w:val="000F6281"/>
    <w:rsid w:val="000F6B48"/>
    <w:rsid w:val="00100812"/>
    <w:rsid w:val="00100E23"/>
    <w:rsid w:val="00104C29"/>
    <w:rsid w:val="00105B9F"/>
    <w:rsid w:val="00111FB1"/>
    <w:rsid w:val="00127BF7"/>
    <w:rsid w:val="001307B5"/>
    <w:rsid w:val="00152364"/>
    <w:rsid w:val="001579CB"/>
    <w:rsid w:val="00175A7A"/>
    <w:rsid w:val="00175DB4"/>
    <w:rsid w:val="00182D81"/>
    <w:rsid w:val="00186C05"/>
    <w:rsid w:val="001903CA"/>
    <w:rsid w:val="00192912"/>
    <w:rsid w:val="00197B93"/>
    <w:rsid w:val="001A633F"/>
    <w:rsid w:val="001C1815"/>
    <w:rsid w:val="001C435D"/>
    <w:rsid w:val="001C63B7"/>
    <w:rsid w:val="001C6AA0"/>
    <w:rsid w:val="001D7465"/>
    <w:rsid w:val="001D75E1"/>
    <w:rsid w:val="00204605"/>
    <w:rsid w:val="002060D8"/>
    <w:rsid w:val="0020689A"/>
    <w:rsid w:val="00206EF3"/>
    <w:rsid w:val="00207495"/>
    <w:rsid w:val="00212A20"/>
    <w:rsid w:val="00214E79"/>
    <w:rsid w:val="00220934"/>
    <w:rsid w:val="00223551"/>
    <w:rsid w:val="00224599"/>
    <w:rsid w:val="00224879"/>
    <w:rsid w:val="00226656"/>
    <w:rsid w:val="002435DF"/>
    <w:rsid w:val="00256537"/>
    <w:rsid w:val="002650E8"/>
    <w:rsid w:val="00265BA1"/>
    <w:rsid w:val="00271040"/>
    <w:rsid w:val="0027105C"/>
    <w:rsid w:val="00271D32"/>
    <w:rsid w:val="0027487E"/>
    <w:rsid w:val="002762B0"/>
    <w:rsid w:val="00290E36"/>
    <w:rsid w:val="0029360C"/>
    <w:rsid w:val="00296DFF"/>
    <w:rsid w:val="002972A7"/>
    <w:rsid w:val="002A1900"/>
    <w:rsid w:val="002A48F9"/>
    <w:rsid w:val="002B0A36"/>
    <w:rsid w:val="002B3768"/>
    <w:rsid w:val="002E03E0"/>
    <w:rsid w:val="002E30EE"/>
    <w:rsid w:val="00302007"/>
    <w:rsid w:val="00313FFC"/>
    <w:rsid w:val="00317A93"/>
    <w:rsid w:val="00320207"/>
    <w:rsid w:val="00352D79"/>
    <w:rsid w:val="003602A5"/>
    <w:rsid w:val="00367BAF"/>
    <w:rsid w:val="0037016D"/>
    <w:rsid w:val="00370852"/>
    <w:rsid w:val="00375416"/>
    <w:rsid w:val="00376195"/>
    <w:rsid w:val="0038102E"/>
    <w:rsid w:val="00382FEA"/>
    <w:rsid w:val="00390433"/>
    <w:rsid w:val="0039451B"/>
    <w:rsid w:val="00397C6E"/>
    <w:rsid w:val="003A07EB"/>
    <w:rsid w:val="003A4124"/>
    <w:rsid w:val="003A4174"/>
    <w:rsid w:val="003A6D45"/>
    <w:rsid w:val="003B6B98"/>
    <w:rsid w:val="003C24BA"/>
    <w:rsid w:val="003C6865"/>
    <w:rsid w:val="003C76CE"/>
    <w:rsid w:val="003E1E0E"/>
    <w:rsid w:val="003E60CD"/>
    <w:rsid w:val="003F59CE"/>
    <w:rsid w:val="00407B59"/>
    <w:rsid w:val="0041075E"/>
    <w:rsid w:val="0041081D"/>
    <w:rsid w:val="00413701"/>
    <w:rsid w:val="00417E05"/>
    <w:rsid w:val="00420DEA"/>
    <w:rsid w:val="004251BD"/>
    <w:rsid w:val="00426532"/>
    <w:rsid w:val="00426970"/>
    <w:rsid w:val="004407A5"/>
    <w:rsid w:val="00443B6D"/>
    <w:rsid w:val="00445AC1"/>
    <w:rsid w:val="00447D5B"/>
    <w:rsid w:val="00454387"/>
    <w:rsid w:val="0045619D"/>
    <w:rsid w:val="00457EA4"/>
    <w:rsid w:val="00461002"/>
    <w:rsid w:val="00464AC4"/>
    <w:rsid w:val="00465E8B"/>
    <w:rsid w:val="004866AB"/>
    <w:rsid w:val="004938E5"/>
    <w:rsid w:val="00495876"/>
    <w:rsid w:val="004A4947"/>
    <w:rsid w:val="004B2067"/>
    <w:rsid w:val="004B2E6B"/>
    <w:rsid w:val="004B3880"/>
    <w:rsid w:val="004B6944"/>
    <w:rsid w:val="004C0E7D"/>
    <w:rsid w:val="004C4BFE"/>
    <w:rsid w:val="004C5E4F"/>
    <w:rsid w:val="004C5EBE"/>
    <w:rsid w:val="004D51DA"/>
    <w:rsid w:val="004F04D7"/>
    <w:rsid w:val="00513F21"/>
    <w:rsid w:val="00516665"/>
    <w:rsid w:val="00521908"/>
    <w:rsid w:val="00533E72"/>
    <w:rsid w:val="00534456"/>
    <w:rsid w:val="005358D2"/>
    <w:rsid w:val="00541374"/>
    <w:rsid w:val="005419AE"/>
    <w:rsid w:val="00545A10"/>
    <w:rsid w:val="00545FFA"/>
    <w:rsid w:val="0056373D"/>
    <w:rsid w:val="0056536D"/>
    <w:rsid w:val="00566D58"/>
    <w:rsid w:val="00567766"/>
    <w:rsid w:val="00575418"/>
    <w:rsid w:val="00577D81"/>
    <w:rsid w:val="00580B3B"/>
    <w:rsid w:val="0058583A"/>
    <w:rsid w:val="005A5B05"/>
    <w:rsid w:val="005A5DDD"/>
    <w:rsid w:val="005B03BE"/>
    <w:rsid w:val="005B2EF2"/>
    <w:rsid w:val="005B7ECC"/>
    <w:rsid w:val="005C3A5B"/>
    <w:rsid w:val="005C4EBE"/>
    <w:rsid w:val="005D1B78"/>
    <w:rsid w:val="005D6C56"/>
    <w:rsid w:val="005E3768"/>
    <w:rsid w:val="005E4ECA"/>
    <w:rsid w:val="005E4F84"/>
    <w:rsid w:val="005E7CAB"/>
    <w:rsid w:val="005F126C"/>
    <w:rsid w:val="006002BA"/>
    <w:rsid w:val="006072F8"/>
    <w:rsid w:val="00612D43"/>
    <w:rsid w:val="00621926"/>
    <w:rsid w:val="0062220E"/>
    <w:rsid w:val="0063370A"/>
    <w:rsid w:val="0065476F"/>
    <w:rsid w:val="00654CFF"/>
    <w:rsid w:val="00655665"/>
    <w:rsid w:val="00673661"/>
    <w:rsid w:val="00673F75"/>
    <w:rsid w:val="006766BB"/>
    <w:rsid w:val="006A4BD0"/>
    <w:rsid w:val="006A71D9"/>
    <w:rsid w:val="006B0643"/>
    <w:rsid w:val="006B27F1"/>
    <w:rsid w:val="006C3C84"/>
    <w:rsid w:val="006C44CB"/>
    <w:rsid w:val="006C4B0B"/>
    <w:rsid w:val="006C57C0"/>
    <w:rsid w:val="006D31E1"/>
    <w:rsid w:val="006E1598"/>
    <w:rsid w:val="006E4A86"/>
    <w:rsid w:val="006E4F52"/>
    <w:rsid w:val="006F3809"/>
    <w:rsid w:val="0070699B"/>
    <w:rsid w:val="00732AA0"/>
    <w:rsid w:val="00732FDA"/>
    <w:rsid w:val="00733307"/>
    <w:rsid w:val="00734C8D"/>
    <w:rsid w:val="0075468A"/>
    <w:rsid w:val="00754FF5"/>
    <w:rsid w:val="0076158F"/>
    <w:rsid w:val="00772D39"/>
    <w:rsid w:val="00783D0B"/>
    <w:rsid w:val="00786E3B"/>
    <w:rsid w:val="00795F88"/>
    <w:rsid w:val="007A0E42"/>
    <w:rsid w:val="007A62CC"/>
    <w:rsid w:val="007B397A"/>
    <w:rsid w:val="007C7733"/>
    <w:rsid w:val="007D31AA"/>
    <w:rsid w:val="007E165D"/>
    <w:rsid w:val="007E28D3"/>
    <w:rsid w:val="007E725F"/>
    <w:rsid w:val="007F667E"/>
    <w:rsid w:val="007F772D"/>
    <w:rsid w:val="00804FBF"/>
    <w:rsid w:val="0081139D"/>
    <w:rsid w:val="008202F7"/>
    <w:rsid w:val="00821E3B"/>
    <w:rsid w:val="00822AF4"/>
    <w:rsid w:val="008422A2"/>
    <w:rsid w:val="008522CE"/>
    <w:rsid w:val="00864231"/>
    <w:rsid w:val="008658E9"/>
    <w:rsid w:val="00866217"/>
    <w:rsid w:val="00876CE9"/>
    <w:rsid w:val="0088025B"/>
    <w:rsid w:val="00881423"/>
    <w:rsid w:val="008826F0"/>
    <w:rsid w:val="008835DB"/>
    <w:rsid w:val="008861D6"/>
    <w:rsid w:val="0088701E"/>
    <w:rsid w:val="00896364"/>
    <w:rsid w:val="008A53BE"/>
    <w:rsid w:val="008B1393"/>
    <w:rsid w:val="008B46EA"/>
    <w:rsid w:val="008C2102"/>
    <w:rsid w:val="008C6CC5"/>
    <w:rsid w:val="008D1ECB"/>
    <w:rsid w:val="008D7DFF"/>
    <w:rsid w:val="008E0EC4"/>
    <w:rsid w:val="008F2627"/>
    <w:rsid w:val="008F368F"/>
    <w:rsid w:val="00900465"/>
    <w:rsid w:val="00901A39"/>
    <w:rsid w:val="00901E26"/>
    <w:rsid w:val="009026DE"/>
    <w:rsid w:val="00902B63"/>
    <w:rsid w:val="00906A54"/>
    <w:rsid w:val="00906C25"/>
    <w:rsid w:val="00920909"/>
    <w:rsid w:val="00933734"/>
    <w:rsid w:val="00934FD9"/>
    <w:rsid w:val="00941485"/>
    <w:rsid w:val="0094648E"/>
    <w:rsid w:val="0094732A"/>
    <w:rsid w:val="0096537F"/>
    <w:rsid w:val="00970B92"/>
    <w:rsid w:val="00972440"/>
    <w:rsid w:val="00975A39"/>
    <w:rsid w:val="00977343"/>
    <w:rsid w:val="009818B3"/>
    <w:rsid w:val="00985FC2"/>
    <w:rsid w:val="00993093"/>
    <w:rsid w:val="00994703"/>
    <w:rsid w:val="0099745A"/>
    <w:rsid w:val="009A4111"/>
    <w:rsid w:val="009A4B18"/>
    <w:rsid w:val="009A7BFF"/>
    <w:rsid w:val="009B2233"/>
    <w:rsid w:val="009B4BA6"/>
    <w:rsid w:val="009B4EF2"/>
    <w:rsid w:val="009C00A2"/>
    <w:rsid w:val="009D0FFC"/>
    <w:rsid w:val="009D1A13"/>
    <w:rsid w:val="009D1FC8"/>
    <w:rsid w:val="009E4F8C"/>
    <w:rsid w:val="009F1E4D"/>
    <w:rsid w:val="009F6984"/>
    <w:rsid w:val="00A01825"/>
    <w:rsid w:val="00A0281B"/>
    <w:rsid w:val="00A05A25"/>
    <w:rsid w:val="00A1197D"/>
    <w:rsid w:val="00A40AED"/>
    <w:rsid w:val="00A43CA5"/>
    <w:rsid w:val="00A44DEE"/>
    <w:rsid w:val="00A452B0"/>
    <w:rsid w:val="00A472F5"/>
    <w:rsid w:val="00A47408"/>
    <w:rsid w:val="00A53C19"/>
    <w:rsid w:val="00A56A82"/>
    <w:rsid w:val="00A57891"/>
    <w:rsid w:val="00A66AAA"/>
    <w:rsid w:val="00A70249"/>
    <w:rsid w:val="00A80457"/>
    <w:rsid w:val="00A80DB1"/>
    <w:rsid w:val="00A91BDC"/>
    <w:rsid w:val="00A92319"/>
    <w:rsid w:val="00A951D4"/>
    <w:rsid w:val="00AA11C5"/>
    <w:rsid w:val="00AA324E"/>
    <w:rsid w:val="00AA4D06"/>
    <w:rsid w:val="00AA5853"/>
    <w:rsid w:val="00AA72BD"/>
    <w:rsid w:val="00AB2547"/>
    <w:rsid w:val="00AB54FA"/>
    <w:rsid w:val="00AB6777"/>
    <w:rsid w:val="00AB74E3"/>
    <w:rsid w:val="00AC3FFE"/>
    <w:rsid w:val="00AC4000"/>
    <w:rsid w:val="00AC5B2B"/>
    <w:rsid w:val="00AC60E7"/>
    <w:rsid w:val="00AD407A"/>
    <w:rsid w:val="00AD65B6"/>
    <w:rsid w:val="00AE000A"/>
    <w:rsid w:val="00AE1B73"/>
    <w:rsid w:val="00AE37A2"/>
    <w:rsid w:val="00AE6402"/>
    <w:rsid w:val="00AF2230"/>
    <w:rsid w:val="00AF3785"/>
    <w:rsid w:val="00B171F7"/>
    <w:rsid w:val="00B17F8C"/>
    <w:rsid w:val="00B20096"/>
    <w:rsid w:val="00B231CA"/>
    <w:rsid w:val="00B2649F"/>
    <w:rsid w:val="00B3181F"/>
    <w:rsid w:val="00B31E5D"/>
    <w:rsid w:val="00B36D24"/>
    <w:rsid w:val="00B415A1"/>
    <w:rsid w:val="00B53C6C"/>
    <w:rsid w:val="00B54288"/>
    <w:rsid w:val="00B5592D"/>
    <w:rsid w:val="00B72C3B"/>
    <w:rsid w:val="00B822A6"/>
    <w:rsid w:val="00B83EB4"/>
    <w:rsid w:val="00B863FB"/>
    <w:rsid w:val="00B91E28"/>
    <w:rsid w:val="00B92435"/>
    <w:rsid w:val="00BA1647"/>
    <w:rsid w:val="00BB5F9C"/>
    <w:rsid w:val="00BD2ACA"/>
    <w:rsid w:val="00BD31A2"/>
    <w:rsid w:val="00BD75D0"/>
    <w:rsid w:val="00BE56E2"/>
    <w:rsid w:val="00BF4C90"/>
    <w:rsid w:val="00BF7B43"/>
    <w:rsid w:val="00C00A52"/>
    <w:rsid w:val="00C01D82"/>
    <w:rsid w:val="00C0755E"/>
    <w:rsid w:val="00C10A89"/>
    <w:rsid w:val="00C14111"/>
    <w:rsid w:val="00C15D03"/>
    <w:rsid w:val="00C20CFB"/>
    <w:rsid w:val="00C36434"/>
    <w:rsid w:val="00C52F20"/>
    <w:rsid w:val="00C56448"/>
    <w:rsid w:val="00C60192"/>
    <w:rsid w:val="00C64FB9"/>
    <w:rsid w:val="00C6655D"/>
    <w:rsid w:val="00C7244B"/>
    <w:rsid w:val="00C734C5"/>
    <w:rsid w:val="00C750D9"/>
    <w:rsid w:val="00C805DE"/>
    <w:rsid w:val="00C85CD1"/>
    <w:rsid w:val="00C90D2C"/>
    <w:rsid w:val="00C95CB4"/>
    <w:rsid w:val="00C96FF0"/>
    <w:rsid w:val="00CA2A3C"/>
    <w:rsid w:val="00CA69A0"/>
    <w:rsid w:val="00CA7B16"/>
    <w:rsid w:val="00CB04B5"/>
    <w:rsid w:val="00CB634D"/>
    <w:rsid w:val="00CC1B8D"/>
    <w:rsid w:val="00CC2793"/>
    <w:rsid w:val="00CC3A20"/>
    <w:rsid w:val="00CE0224"/>
    <w:rsid w:val="00CE1DB2"/>
    <w:rsid w:val="00CE50AB"/>
    <w:rsid w:val="00CF5F0F"/>
    <w:rsid w:val="00D0227E"/>
    <w:rsid w:val="00D022E6"/>
    <w:rsid w:val="00D03FC4"/>
    <w:rsid w:val="00D055AD"/>
    <w:rsid w:val="00D1263D"/>
    <w:rsid w:val="00D147AA"/>
    <w:rsid w:val="00D1489B"/>
    <w:rsid w:val="00D27669"/>
    <w:rsid w:val="00D32D57"/>
    <w:rsid w:val="00D33554"/>
    <w:rsid w:val="00D37F46"/>
    <w:rsid w:val="00D4158B"/>
    <w:rsid w:val="00D435C4"/>
    <w:rsid w:val="00D56B79"/>
    <w:rsid w:val="00D60601"/>
    <w:rsid w:val="00D61CBB"/>
    <w:rsid w:val="00D62CB9"/>
    <w:rsid w:val="00D63F89"/>
    <w:rsid w:val="00D64C78"/>
    <w:rsid w:val="00D72A0F"/>
    <w:rsid w:val="00D75A7B"/>
    <w:rsid w:val="00D85AE5"/>
    <w:rsid w:val="00D92C81"/>
    <w:rsid w:val="00D9332A"/>
    <w:rsid w:val="00D94CAD"/>
    <w:rsid w:val="00DB68F5"/>
    <w:rsid w:val="00DC651E"/>
    <w:rsid w:val="00DC706C"/>
    <w:rsid w:val="00DD7303"/>
    <w:rsid w:val="00DE0704"/>
    <w:rsid w:val="00DF1E41"/>
    <w:rsid w:val="00DF5B20"/>
    <w:rsid w:val="00DF727F"/>
    <w:rsid w:val="00E046C4"/>
    <w:rsid w:val="00E06ECC"/>
    <w:rsid w:val="00E104C5"/>
    <w:rsid w:val="00E13441"/>
    <w:rsid w:val="00E1605A"/>
    <w:rsid w:val="00E21BBA"/>
    <w:rsid w:val="00E30245"/>
    <w:rsid w:val="00E31B06"/>
    <w:rsid w:val="00E3738C"/>
    <w:rsid w:val="00E40CF2"/>
    <w:rsid w:val="00E40FBA"/>
    <w:rsid w:val="00E43B56"/>
    <w:rsid w:val="00E46683"/>
    <w:rsid w:val="00E4677A"/>
    <w:rsid w:val="00E470C0"/>
    <w:rsid w:val="00E578B7"/>
    <w:rsid w:val="00E63CEA"/>
    <w:rsid w:val="00E65C08"/>
    <w:rsid w:val="00E71856"/>
    <w:rsid w:val="00E71BBA"/>
    <w:rsid w:val="00E72AC0"/>
    <w:rsid w:val="00E74650"/>
    <w:rsid w:val="00E7777A"/>
    <w:rsid w:val="00E800FB"/>
    <w:rsid w:val="00EA2307"/>
    <w:rsid w:val="00EA7275"/>
    <w:rsid w:val="00EA7FE8"/>
    <w:rsid w:val="00EB6203"/>
    <w:rsid w:val="00ED0101"/>
    <w:rsid w:val="00ED5EE4"/>
    <w:rsid w:val="00EE1840"/>
    <w:rsid w:val="00EF14BB"/>
    <w:rsid w:val="00EF3E7E"/>
    <w:rsid w:val="00EF7770"/>
    <w:rsid w:val="00F007B4"/>
    <w:rsid w:val="00F01F6D"/>
    <w:rsid w:val="00F10F7A"/>
    <w:rsid w:val="00F145B4"/>
    <w:rsid w:val="00F276EE"/>
    <w:rsid w:val="00F31528"/>
    <w:rsid w:val="00F36370"/>
    <w:rsid w:val="00F409AE"/>
    <w:rsid w:val="00F50AF3"/>
    <w:rsid w:val="00F57542"/>
    <w:rsid w:val="00F62B24"/>
    <w:rsid w:val="00F63430"/>
    <w:rsid w:val="00F6776D"/>
    <w:rsid w:val="00F71511"/>
    <w:rsid w:val="00F7334A"/>
    <w:rsid w:val="00F87A46"/>
    <w:rsid w:val="00F932D8"/>
    <w:rsid w:val="00FA2111"/>
    <w:rsid w:val="00FA2D4C"/>
    <w:rsid w:val="00FA57C2"/>
    <w:rsid w:val="00FA6FD2"/>
    <w:rsid w:val="00FB2E02"/>
    <w:rsid w:val="00FC0C4E"/>
    <w:rsid w:val="00FC3089"/>
    <w:rsid w:val="00FC55D8"/>
    <w:rsid w:val="00FC5A19"/>
    <w:rsid w:val="00FC684A"/>
    <w:rsid w:val="00FD58C0"/>
    <w:rsid w:val="00FD5E3B"/>
    <w:rsid w:val="00FD6444"/>
    <w:rsid w:val="00FD79C0"/>
    <w:rsid w:val="00FE086C"/>
    <w:rsid w:val="00FE2AB4"/>
    <w:rsid w:val="00FE5576"/>
    <w:rsid w:val="00FE63BC"/>
    <w:rsid w:val="00FF7E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918D41"/>
  <w15:docId w15:val="{99636C0D-520C-440B-9C8F-BA43E1CD4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de-DE" w:eastAsia="en-US" w:bidi="ar-SA"/>
      </w:rPr>
    </w:rPrDefault>
    <w:pPrDefault>
      <w:pPr>
        <w:spacing w:after="240" w:line="3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8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89" w:qFormat="1"/>
    <w:lsdException w:name="Intense Reference" w:uiPriority="89"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07A"/>
    <w:rPr>
      <w:rFonts w:ascii="Arial" w:hAnsi="Arial"/>
      <w:lang w:val="en-IN"/>
    </w:rPr>
  </w:style>
  <w:style w:type="paragraph" w:styleId="Heading1">
    <w:name w:val="heading 1"/>
    <w:basedOn w:val="Normal"/>
    <w:next w:val="Normal"/>
    <w:link w:val="Heading1Char"/>
    <w:uiPriority w:val="9"/>
    <w:qFormat/>
    <w:rsid w:val="00A66AAA"/>
    <w:pPr>
      <w:keepNext/>
      <w:keepLines/>
      <w:numPr>
        <w:numId w:val="3"/>
      </w:numPr>
      <w:spacing w:before="600" w:after="480" w:line="240" w:lineRule="auto"/>
      <w:jc w:val="left"/>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qFormat/>
    <w:rsid w:val="00105B9F"/>
    <w:pPr>
      <w:keepNext/>
      <w:keepLines/>
      <w:numPr>
        <w:ilvl w:val="1"/>
        <w:numId w:val="3"/>
      </w:numPr>
      <w:spacing w:before="600" w:after="360" w:line="240" w:lineRule="auto"/>
      <w:jc w:val="left"/>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qFormat/>
    <w:rsid w:val="00105B9F"/>
    <w:pPr>
      <w:keepNext/>
      <w:keepLines/>
      <w:numPr>
        <w:ilvl w:val="2"/>
        <w:numId w:val="3"/>
      </w:numPr>
      <w:spacing w:before="480" w:line="240" w:lineRule="auto"/>
      <w:jc w:val="left"/>
      <w:outlineLvl w:val="2"/>
    </w:pPr>
    <w:rPr>
      <w:rFonts w:asciiTheme="majorHAnsi" w:eastAsiaTheme="majorEastAsia" w:hAnsiTheme="majorHAnsi" w:cstheme="majorBidi"/>
      <w:b/>
      <w:bCs/>
      <w:sz w:val="28"/>
    </w:rPr>
  </w:style>
  <w:style w:type="paragraph" w:styleId="Heading4">
    <w:name w:val="heading 4"/>
    <w:basedOn w:val="Normal"/>
    <w:next w:val="Normal"/>
    <w:link w:val="Heading4Char"/>
    <w:uiPriority w:val="9"/>
    <w:qFormat/>
    <w:rsid w:val="00105B9F"/>
    <w:pPr>
      <w:keepNext/>
      <w:keepLines/>
      <w:numPr>
        <w:ilvl w:val="3"/>
        <w:numId w:val="3"/>
      </w:numPr>
      <w:spacing w:before="360" w:after="120" w:line="240" w:lineRule="auto"/>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unhideWhenUsed/>
    <w:qFormat/>
    <w:rsid w:val="00105B9F"/>
    <w:pPr>
      <w:keepNext/>
      <w:keepLines/>
      <w:numPr>
        <w:ilvl w:val="4"/>
        <w:numId w:val="3"/>
      </w:numPr>
      <w:spacing w:before="240" w:after="60" w:line="240" w:lineRule="auto"/>
      <w:jc w:val="left"/>
      <w:outlineLvl w:val="4"/>
    </w:pPr>
    <w:rPr>
      <w:rFonts w:asciiTheme="majorHAnsi" w:eastAsiaTheme="majorEastAsia" w:hAnsiTheme="majorHAnsi" w:cstheme="majorBidi"/>
    </w:rPr>
  </w:style>
  <w:style w:type="paragraph" w:styleId="Heading6">
    <w:name w:val="heading 6"/>
    <w:aliases w:val="Verzeichnis,Verzeichnisse"/>
    <w:basedOn w:val="Heading1"/>
    <w:next w:val="Normal"/>
    <w:link w:val="Heading6Char"/>
    <w:uiPriority w:val="9"/>
    <w:qFormat/>
    <w:rsid w:val="00105B9F"/>
    <w:pPr>
      <w:numPr>
        <w:ilvl w:val="5"/>
      </w:numPr>
      <w:outlineLvl w:val="5"/>
    </w:pPr>
    <w:rPr>
      <w:iCs/>
    </w:rPr>
  </w:style>
  <w:style w:type="paragraph" w:styleId="Heading7">
    <w:name w:val="heading 7"/>
    <w:aliases w:val="Anhang"/>
    <w:basedOn w:val="Heading1"/>
    <w:next w:val="Normal"/>
    <w:link w:val="Heading7Char"/>
    <w:uiPriority w:val="9"/>
    <w:qFormat/>
    <w:rsid w:val="00105B9F"/>
    <w:pPr>
      <w:numPr>
        <w:ilvl w:val="6"/>
      </w:numPr>
      <w:outlineLvl w:val="6"/>
    </w:pPr>
    <w:rPr>
      <w:iCs/>
    </w:rPr>
  </w:style>
  <w:style w:type="paragraph" w:styleId="Heading8">
    <w:name w:val="heading 8"/>
    <w:aliases w:val="Anhang 2.Ebene"/>
    <w:basedOn w:val="Heading2"/>
    <w:next w:val="Normal"/>
    <w:link w:val="Heading8Char"/>
    <w:uiPriority w:val="9"/>
    <w:qFormat/>
    <w:rsid w:val="00105B9F"/>
    <w:pPr>
      <w:numPr>
        <w:ilvl w:val="7"/>
      </w:numPr>
      <w:spacing w:before="480"/>
      <w:outlineLvl w:val="7"/>
    </w:pPr>
    <w:rPr>
      <w:szCs w:val="20"/>
    </w:rPr>
  </w:style>
  <w:style w:type="paragraph" w:styleId="Heading9">
    <w:name w:val="heading 9"/>
    <w:aliases w:val="Anhang 3.Ebene"/>
    <w:basedOn w:val="Heading3"/>
    <w:next w:val="Normal"/>
    <w:link w:val="Heading9Char"/>
    <w:uiPriority w:val="9"/>
    <w:unhideWhenUsed/>
    <w:qFormat/>
    <w:rsid w:val="00105B9F"/>
    <w:pPr>
      <w:numPr>
        <w:ilvl w:val="8"/>
      </w:numPr>
      <w:outlineLvl w:val="8"/>
    </w:pPr>
    <w:rPr>
      <w:iCs/>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5B9F"/>
    <w:pPr>
      <w:spacing w:after="300" w:line="240" w:lineRule="auto"/>
      <w:contextualSpacing/>
      <w:jc w:val="center"/>
    </w:pPr>
    <w:rPr>
      <w:rFonts w:asciiTheme="majorHAnsi" w:eastAsiaTheme="majorEastAsia" w:hAnsiTheme="majorHAnsi" w:cstheme="majorBidi"/>
      <w:b/>
      <w:spacing w:val="5"/>
      <w:kern w:val="28"/>
      <w:sz w:val="52"/>
      <w:szCs w:val="52"/>
    </w:rPr>
  </w:style>
  <w:style w:type="character" w:customStyle="1" w:styleId="TitleChar">
    <w:name w:val="Title Char"/>
    <w:basedOn w:val="DefaultParagraphFont"/>
    <w:link w:val="Title"/>
    <w:uiPriority w:val="10"/>
    <w:rsid w:val="00105B9F"/>
    <w:rPr>
      <w:rFonts w:asciiTheme="majorHAnsi" w:eastAsiaTheme="majorEastAsia" w:hAnsiTheme="majorHAnsi" w:cstheme="majorBidi"/>
      <w:b/>
      <w:spacing w:val="5"/>
      <w:kern w:val="28"/>
      <w:sz w:val="52"/>
      <w:szCs w:val="52"/>
    </w:rPr>
  </w:style>
  <w:style w:type="paragraph" w:styleId="Subtitle">
    <w:name w:val="Subtitle"/>
    <w:basedOn w:val="Normal"/>
    <w:next w:val="Normal"/>
    <w:link w:val="SubtitleChar"/>
    <w:uiPriority w:val="11"/>
    <w:qFormat/>
    <w:rsid w:val="00105B9F"/>
    <w:pPr>
      <w:numPr>
        <w:ilvl w:val="1"/>
      </w:numPr>
      <w:spacing w:after="120"/>
      <w:jc w:val="center"/>
    </w:pPr>
    <w:rPr>
      <w:rFonts w:asciiTheme="majorHAnsi" w:eastAsiaTheme="majorEastAsia" w:hAnsiTheme="majorHAnsi" w:cstheme="majorBidi"/>
      <w:iCs/>
      <w:spacing w:val="15"/>
    </w:rPr>
  </w:style>
  <w:style w:type="character" w:customStyle="1" w:styleId="SubtitleChar">
    <w:name w:val="Subtitle Char"/>
    <w:basedOn w:val="DefaultParagraphFont"/>
    <w:link w:val="Subtitle"/>
    <w:uiPriority w:val="11"/>
    <w:rsid w:val="00105B9F"/>
    <w:rPr>
      <w:rFonts w:asciiTheme="majorHAnsi" w:eastAsiaTheme="majorEastAsia" w:hAnsiTheme="majorHAnsi" w:cstheme="majorBidi"/>
      <w:iCs/>
      <w:spacing w:val="15"/>
    </w:rPr>
  </w:style>
  <w:style w:type="character" w:customStyle="1" w:styleId="Heading1Char">
    <w:name w:val="Heading 1 Char"/>
    <w:basedOn w:val="DefaultParagraphFont"/>
    <w:link w:val="Heading1"/>
    <w:uiPriority w:val="9"/>
    <w:rsid w:val="00A66AAA"/>
    <w:rPr>
      <w:rFonts w:asciiTheme="majorHAnsi" w:eastAsiaTheme="majorEastAsia" w:hAnsiTheme="majorHAnsi" w:cstheme="majorBidi"/>
      <w:b/>
      <w:bCs/>
      <w:sz w:val="36"/>
      <w:szCs w:val="28"/>
      <w:lang w:val="en-IN"/>
    </w:rPr>
  </w:style>
  <w:style w:type="character" w:customStyle="1" w:styleId="Heading2Char">
    <w:name w:val="Heading 2 Char"/>
    <w:basedOn w:val="DefaultParagraphFont"/>
    <w:link w:val="Heading2"/>
    <w:uiPriority w:val="9"/>
    <w:rsid w:val="00105B9F"/>
    <w:rPr>
      <w:rFonts w:asciiTheme="majorHAnsi" w:eastAsiaTheme="majorEastAsia" w:hAnsiTheme="majorHAnsi" w:cstheme="majorBidi"/>
      <w:b/>
      <w:bCs/>
      <w:sz w:val="32"/>
      <w:szCs w:val="26"/>
      <w:lang w:val="en-IN"/>
    </w:rPr>
  </w:style>
  <w:style w:type="character" w:customStyle="1" w:styleId="Heading3Char">
    <w:name w:val="Heading 3 Char"/>
    <w:basedOn w:val="DefaultParagraphFont"/>
    <w:link w:val="Heading3"/>
    <w:uiPriority w:val="9"/>
    <w:rsid w:val="00105B9F"/>
    <w:rPr>
      <w:rFonts w:asciiTheme="majorHAnsi" w:eastAsiaTheme="majorEastAsia" w:hAnsiTheme="majorHAnsi" w:cstheme="majorBidi"/>
      <w:b/>
      <w:bCs/>
      <w:sz w:val="28"/>
      <w:lang w:val="en-IN"/>
    </w:rPr>
  </w:style>
  <w:style w:type="character" w:customStyle="1" w:styleId="Heading4Char">
    <w:name w:val="Heading 4 Char"/>
    <w:basedOn w:val="DefaultParagraphFont"/>
    <w:link w:val="Heading4"/>
    <w:uiPriority w:val="9"/>
    <w:rsid w:val="00105B9F"/>
    <w:rPr>
      <w:rFonts w:asciiTheme="majorHAnsi" w:eastAsiaTheme="majorEastAsia" w:hAnsiTheme="majorHAnsi" w:cstheme="majorBidi"/>
      <w:b/>
      <w:bCs/>
      <w:iCs/>
      <w:lang w:val="en-IN"/>
    </w:rPr>
  </w:style>
  <w:style w:type="character" w:customStyle="1" w:styleId="Heading5Char">
    <w:name w:val="Heading 5 Char"/>
    <w:basedOn w:val="DefaultParagraphFont"/>
    <w:link w:val="Heading5"/>
    <w:uiPriority w:val="9"/>
    <w:rsid w:val="00105B9F"/>
    <w:rPr>
      <w:rFonts w:asciiTheme="majorHAnsi" w:eastAsiaTheme="majorEastAsia" w:hAnsiTheme="majorHAnsi" w:cstheme="majorBidi"/>
      <w:lang w:val="en-IN"/>
    </w:rPr>
  </w:style>
  <w:style w:type="numbering" w:customStyle="1" w:styleId="WissArb">
    <w:name w:val="WissArb"/>
    <w:uiPriority w:val="99"/>
    <w:rsid w:val="00105B9F"/>
    <w:pPr>
      <w:numPr>
        <w:numId w:val="1"/>
      </w:numPr>
    </w:pPr>
  </w:style>
  <w:style w:type="character" w:customStyle="1" w:styleId="Heading6Char">
    <w:name w:val="Heading 6 Char"/>
    <w:aliases w:val="Verzeichnis Char,Verzeichnisse Char"/>
    <w:basedOn w:val="DefaultParagraphFont"/>
    <w:link w:val="Heading6"/>
    <w:uiPriority w:val="9"/>
    <w:rsid w:val="00105B9F"/>
    <w:rPr>
      <w:rFonts w:asciiTheme="majorHAnsi" w:eastAsiaTheme="majorEastAsia" w:hAnsiTheme="majorHAnsi" w:cstheme="majorBidi"/>
      <w:b/>
      <w:bCs/>
      <w:iCs/>
      <w:sz w:val="36"/>
      <w:szCs w:val="28"/>
      <w:lang w:val="en-IN"/>
    </w:rPr>
  </w:style>
  <w:style w:type="character" w:customStyle="1" w:styleId="Heading7Char">
    <w:name w:val="Heading 7 Char"/>
    <w:aliases w:val="Anhang Char"/>
    <w:basedOn w:val="DefaultParagraphFont"/>
    <w:link w:val="Heading7"/>
    <w:uiPriority w:val="9"/>
    <w:rsid w:val="00105B9F"/>
    <w:rPr>
      <w:rFonts w:asciiTheme="majorHAnsi" w:eastAsiaTheme="majorEastAsia" w:hAnsiTheme="majorHAnsi" w:cstheme="majorBidi"/>
      <w:b/>
      <w:bCs/>
      <w:iCs/>
      <w:sz w:val="36"/>
      <w:szCs w:val="28"/>
      <w:lang w:val="en-IN"/>
    </w:rPr>
  </w:style>
  <w:style w:type="character" w:customStyle="1" w:styleId="Heading8Char">
    <w:name w:val="Heading 8 Char"/>
    <w:aliases w:val="Anhang 2.Ebene Char"/>
    <w:basedOn w:val="DefaultParagraphFont"/>
    <w:link w:val="Heading8"/>
    <w:uiPriority w:val="9"/>
    <w:rsid w:val="00105B9F"/>
    <w:rPr>
      <w:rFonts w:asciiTheme="majorHAnsi" w:eastAsiaTheme="majorEastAsia" w:hAnsiTheme="majorHAnsi" w:cstheme="majorBidi"/>
      <w:b/>
      <w:bCs/>
      <w:sz w:val="32"/>
      <w:szCs w:val="20"/>
      <w:lang w:val="en-IN"/>
    </w:rPr>
  </w:style>
  <w:style w:type="character" w:customStyle="1" w:styleId="Heading9Char">
    <w:name w:val="Heading 9 Char"/>
    <w:aliases w:val="Anhang 3.Ebene Char"/>
    <w:basedOn w:val="DefaultParagraphFont"/>
    <w:link w:val="Heading9"/>
    <w:uiPriority w:val="9"/>
    <w:rsid w:val="00105B9F"/>
    <w:rPr>
      <w:rFonts w:asciiTheme="majorHAnsi" w:eastAsiaTheme="majorEastAsia" w:hAnsiTheme="majorHAnsi" w:cstheme="majorBidi"/>
      <w:b/>
      <w:bCs/>
      <w:iCs/>
      <w:sz w:val="28"/>
      <w:szCs w:val="20"/>
      <w:lang w:val="en-IN"/>
    </w:rPr>
  </w:style>
  <w:style w:type="paragraph" w:styleId="ListParagraph">
    <w:name w:val="List Paragraph"/>
    <w:basedOn w:val="Normal"/>
    <w:uiPriority w:val="34"/>
    <w:qFormat/>
    <w:rsid w:val="00105B9F"/>
    <w:pPr>
      <w:ind w:left="720"/>
      <w:contextualSpacing/>
    </w:pPr>
  </w:style>
  <w:style w:type="table" w:styleId="TableGrid">
    <w:name w:val="Table Grid"/>
    <w:basedOn w:val="TableNormal"/>
    <w:rsid w:val="00105B9F"/>
    <w:pPr>
      <w:spacing w:before="40" w:after="40" w:line="240" w:lineRule="auto"/>
      <w:jc w:val="left"/>
    </w:pPr>
    <w:rPr>
      <w:rFonts w:eastAsia="Times New Roman" w:cs="Times New Roman"/>
      <w:lang w:eastAsia="de-DE"/>
    </w:rPr>
    <w:tblPr/>
  </w:style>
  <w:style w:type="character" w:styleId="Strong">
    <w:name w:val="Strong"/>
    <w:uiPriority w:val="22"/>
    <w:qFormat/>
    <w:rsid w:val="00105B9F"/>
    <w:rPr>
      <w:b/>
      <w:bCs/>
    </w:rPr>
  </w:style>
  <w:style w:type="character" w:styleId="Emphasis">
    <w:name w:val="Emphasis"/>
    <w:uiPriority w:val="20"/>
    <w:qFormat/>
    <w:rsid w:val="00105B9F"/>
    <w:rPr>
      <w:i/>
      <w:iCs/>
    </w:rPr>
  </w:style>
  <w:style w:type="paragraph" w:styleId="NoSpacing">
    <w:name w:val="No Spacing"/>
    <w:basedOn w:val="Normal"/>
    <w:uiPriority w:val="1"/>
    <w:qFormat/>
    <w:rsid w:val="00105B9F"/>
    <w:pPr>
      <w:spacing w:after="0" w:line="240" w:lineRule="auto"/>
    </w:pPr>
  </w:style>
  <w:style w:type="paragraph" w:styleId="Quote">
    <w:name w:val="Quote"/>
    <w:basedOn w:val="Normal"/>
    <w:next w:val="Normal"/>
    <w:link w:val="QuoteChar"/>
    <w:uiPriority w:val="29"/>
    <w:qFormat/>
    <w:rsid w:val="00105B9F"/>
    <w:pPr>
      <w:ind w:left="567" w:right="567"/>
    </w:pPr>
    <w:rPr>
      <w:i/>
      <w:iCs/>
      <w:color w:val="000000" w:themeColor="text1"/>
    </w:rPr>
  </w:style>
  <w:style w:type="character" w:customStyle="1" w:styleId="QuoteChar">
    <w:name w:val="Quote Char"/>
    <w:basedOn w:val="DefaultParagraphFont"/>
    <w:link w:val="Quote"/>
    <w:uiPriority w:val="29"/>
    <w:rsid w:val="00105B9F"/>
    <w:rPr>
      <w:i/>
      <w:iCs/>
      <w:color w:val="000000" w:themeColor="text1"/>
    </w:rPr>
  </w:style>
  <w:style w:type="character" w:styleId="SubtleEmphasis">
    <w:name w:val="Subtle Emphasis"/>
    <w:uiPriority w:val="19"/>
    <w:qFormat/>
    <w:rsid w:val="00105B9F"/>
    <w:rPr>
      <w:i/>
      <w:iCs/>
      <w:color w:val="808080" w:themeColor="text1" w:themeTint="7F"/>
    </w:rPr>
  </w:style>
  <w:style w:type="character" w:styleId="IntenseEmphasis">
    <w:name w:val="Intense Emphasis"/>
    <w:uiPriority w:val="21"/>
    <w:qFormat/>
    <w:rsid w:val="00105B9F"/>
    <w:rPr>
      <w:b/>
      <w:bCs/>
      <w:i/>
      <w:iCs/>
      <w:color w:val="auto"/>
    </w:rPr>
  </w:style>
  <w:style w:type="character" w:styleId="IntenseReference">
    <w:name w:val="Intense Reference"/>
    <w:uiPriority w:val="89"/>
    <w:semiHidden/>
    <w:qFormat/>
    <w:rsid w:val="00105B9F"/>
    <w:rPr>
      <w:b/>
      <w:bCs/>
      <w:smallCaps/>
      <w:color w:val="BFBFBF" w:themeColor="accent2"/>
      <w:spacing w:val="5"/>
      <w:u w:val="single"/>
    </w:rPr>
  </w:style>
  <w:style w:type="character" w:styleId="BookTitle">
    <w:name w:val="Book Title"/>
    <w:uiPriority w:val="33"/>
    <w:semiHidden/>
    <w:qFormat/>
    <w:rsid w:val="00105B9F"/>
    <w:rPr>
      <w:b/>
      <w:bCs/>
      <w:smallCaps/>
      <w:spacing w:val="5"/>
    </w:rPr>
  </w:style>
  <w:style w:type="paragraph" w:styleId="TOCHeading">
    <w:name w:val="TOC Heading"/>
    <w:basedOn w:val="Heading1"/>
    <w:next w:val="Normal"/>
    <w:uiPriority w:val="39"/>
    <w:unhideWhenUsed/>
    <w:qFormat/>
    <w:rsid w:val="00105B9F"/>
    <w:pPr>
      <w:numPr>
        <w:numId w:val="0"/>
      </w:numPr>
      <w:spacing w:before="480" w:after="0" w:line="360" w:lineRule="exact"/>
      <w:jc w:val="both"/>
      <w:outlineLvl w:val="9"/>
    </w:pPr>
    <w:rPr>
      <w:color w:val="5F5F5F" w:themeColor="accent1" w:themeShade="BF"/>
      <w:sz w:val="28"/>
    </w:rPr>
  </w:style>
  <w:style w:type="paragraph" w:customStyle="1" w:styleId="Bild">
    <w:name w:val="Bild"/>
    <w:basedOn w:val="Normal"/>
    <w:next w:val="Bildbeschriftung"/>
    <w:qFormat/>
    <w:rsid w:val="00105B9F"/>
    <w:pPr>
      <w:spacing w:before="240" w:after="0" w:line="240" w:lineRule="auto"/>
    </w:pPr>
  </w:style>
  <w:style w:type="paragraph" w:styleId="BalloonText">
    <w:name w:val="Balloon Text"/>
    <w:basedOn w:val="Normal"/>
    <w:link w:val="BalloonTextChar"/>
    <w:uiPriority w:val="99"/>
    <w:semiHidden/>
    <w:unhideWhenUsed/>
    <w:rsid w:val="00105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B9F"/>
    <w:rPr>
      <w:rFonts w:ascii="Tahoma" w:hAnsi="Tahoma" w:cs="Tahoma"/>
      <w:sz w:val="16"/>
      <w:szCs w:val="16"/>
    </w:rPr>
  </w:style>
  <w:style w:type="paragraph" w:styleId="Caption">
    <w:name w:val="caption"/>
    <w:basedOn w:val="Normal"/>
    <w:next w:val="Normal"/>
    <w:uiPriority w:val="35"/>
    <w:unhideWhenUsed/>
    <w:qFormat/>
    <w:rsid w:val="00105B9F"/>
    <w:pPr>
      <w:tabs>
        <w:tab w:val="left" w:pos="851"/>
        <w:tab w:val="left" w:pos="992"/>
      </w:tabs>
      <w:spacing w:before="120" w:after="120" w:line="240" w:lineRule="auto"/>
    </w:pPr>
    <w:rPr>
      <w:bCs/>
      <w:i/>
      <w:sz w:val="20"/>
      <w:szCs w:val="18"/>
    </w:rPr>
  </w:style>
  <w:style w:type="paragraph" w:customStyle="1" w:styleId="Bildbeschriftung">
    <w:name w:val="Bildbeschriftung"/>
    <w:basedOn w:val="Caption"/>
    <w:next w:val="Normal"/>
    <w:qFormat/>
    <w:rsid w:val="00105B9F"/>
    <w:pPr>
      <w:spacing w:before="60" w:after="360"/>
      <w:ind w:left="851" w:hanging="851"/>
    </w:pPr>
  </w:style>
  <w:style w:type="paragraph" w:customStyle="1" w:styleId="Tabellenbeschriftung">
    <w:name w:val="Tabellenbeschriftung"/>
    <w:basedOn w:val="Caption"/>
    <w:qFormat/>
    <w:rsid w:val="00105B9F"/>
    <w:pPr>
      <w:tabs>
        <w:tab w:val="clear" w:pos="851"/>
        <w:tab w:val="clear" w:pos="992"/>
        <w:tab w:val="left" w:pos="1134"/>
        <w:tab w:val="left" w:pos="1276"/>
        <w:tab w:val="left" w:pos="1418"/>
      </w:tabs>
      <w:spacing w:before="360" w:after="60"/>
    </w:pPr>
  </w:style>
  <w:style w:type="paragraph" w:customStyle="1" w:styleId="Quelle">
    <w:name w:val="Quelle"/>
    <w:basedOn w:val="Caption"/>
    <w:next w:val="Normal"/>
    <w:qFormat/>
    <w:rsid w:val="00105B9F"/>
    <w:pPr>
      <w:spacing w:before="60" w:after="360"/>
      <w:ind w:left="709" w:hanging="709"/>
    </w:pPr>
  </w:style>
  <w:style w:type="character" w:styleId="PlaceholderText">
    <w:name w:val="Placeholder Text"/>
    <w:basedOn w:val="DefaultParagraphFont"/>
    <w:uiPriority w:val="99"/>
    <w:semiHidden/>
    <w:rsid w:val="00105B9F"/>
    <w:rPr>
      <w:color w:val="808080"/>
    </w:rPr>
  </w:style>
  <w:style w:type="numbering" w:customStyle="1" w:styleId="Formatvorlage1">
    <w:name w:val="Formatvorlage1"/>
    <w:uiPriority w:val="99"/>
    <w:rsid w:val="00105B9F"/>
    <w:pPr>
      <w:numPr>
        <w:numId w:val="2"/>
      </w:numPr>
    </w:pPr>
  </w:style>
  <w:style w:type="paragraph" w:styleId="Header">
    <w:name w:val="header"/>
    <w:basedOn w:val="Normal"/>
    <w:link w:val="HeaderChar"/>
    <w:uiPriority w:val="99"/>
    <w:unhideWhenUsed/>
    <w:rsid w:val="00105B9F"/>
    <w:pPr>
      <w:pBdr>
        <w:bottom w:val="single" w:sz="4" w:space="1" w:color="auto"/>
      </w:pBdr>
      <w:tabs>
        <w:tab w:val="right" w:pos="8789"/>
      </w:tabs>
      <w:spacing w:after="0" w:line="240" w:lineRule="auto"/>
    </w:pPr>
    <w:rPr>
      <w:sz w:val="20"/>
    </w:rPr>
  </w:style>
  <w:style w:type="character" w:customStyle="1" w:styleId="HeaderChar">
    <w:name w:val="Header Char"/>
    <w:basedOn w:val="DefaultParagraphFont"/>
    <w:link w:val="Header"/>
    <w:uiPriority w:val="99"/>
    <w:rsid w:val="00105B9F"/>
    <w:rPr>
      <w:sz w:val="20"/>
    </w:rPr>
  </w:style>
  <w:style w:type="paragraph" w:styleId="Footer">
    <w:name w:val="footer"/>
    <w:basedOn w:val="Normal"/>
    <w:link w:val="FooterChar"/>
    <w:uiPriority w:val="99"/>
    <w:unhideWhenUsed/>
    <w:rsid w:val="00105B9F"/>
    <w:pPr>
      <w:tabs>
        <w:tab w:val="center" w:pos="4536"/>
        <w:tab w:val="right" w:pos="9072"/>
      </w:tabs>
      <w:spacing w:after="0" w:line="240" w:lineRule="auto"/>
    </w:pPr>
  </w:style>
  <w:style w:type="character" w:customStyle="1" w:styleId="FooterChar">
    <w:name w:val="Footer Char"/>
    <w:basedOn w:val="DefaultParagraphFont"/>
    <w:link w:val="Footer"/>
    <w:uiPriority w:val="99"/>
    <w:rsid w:val="00105B9F"/>
  </w:style>
  <w:style w:type="paragraph" w:customStyle="1" w:styleId="Inhalt">
    <w:name w:val="Inhalt"/>
    <w:basedOn w:val="Heading6"/>
    <w:next w:val="Normal"/>
    <w:link w:val="InhaltZchn"/>
    <w:qFormat/>
    <w:rsid w:val="00A66AAA"/>
    <w:pPr>
      <w:numPr>
        <w:ilvl w:val="0"/>
        <w:numId w:val="0"/>
      </w:numPr>
      <w:ind w:left="851" w:hanging="851"/>
    </w:pPr>
  </w:style>
  <w:style w:type="character" w:customStyle="1" w:styleId="InhaltZchn">
    <w:name w:val="Inhalt Zchn"/>
    <w:basedOn w:val="Heading6Char"/>
    <w:link w:val="Inhalt"/>
    <w:rsid w:val="00A66AAA"/>
    <w:rPr>
      <w:rFonts w:asciiTheme="majorHAnsi" w:eastAsiaTheme="majorEastAsia" w:hAnsiTheme="majorHAnsi" w:cstheme="majorBidi"/>
      <w:b/>
      <w:bCs/>
      <w:iCs/>
      <w:sz w:val="36"/>
      <w:szCs w:val="28"/>
      <w:lang w:val="en-IN"/>
    </w:rPr>
  </w:style>
  <w:style w:type="paragraph" w:styleId="TOC1">
    <w:name w:val="toc 1"/>
    <w:basedOn w:val="Normal"/>
    <w:next w:val="Normal"/>
    <w:uiPriority w:val="39"/>
    <w:unhideWhenUsed/>
    <w:rsid w:val="00786E3B"/>
    <w:pPr>
      <w:spacing w:before="240" w:after="60" w:line="240" w:lineRule="auto"/>
    </w:pPr>
    <w:rPr>
      <w:rFonts w:asciiTheme="majorHAnsi" w:hAnsiTheme="majorHAnsi"/>
      <w:b/>
    </w:rPr>
  </w:style>
  <w:style w:type="paragraph" w:styleId="TOC2">
    <w:name w:val="toc 2"/>
    <w:basedOn w:val="Normal"/>
    <w:next w:val="Normal"/>
    <w:uiPriority w:val="39"/>
    <w:unhideWhenUsed/>
    <w:rsid w:val="00786E3B"/>
    <w:pPr>
      <w:spacing w:after="60" w:line="240" w:lineRule="auto"/>
    </w:pPr>
  </w:style>
  <w:style w:type="paragraph" w:styleId="TOC3">
    <w:name w:val="toc 3"/>
    <w:basedOn w:val="Normal"/>
    <w:next w:val="Normal"/>
    <w:uiPriority w:val="39"/>
    <w:unhideWhenUsed/>
    <w:rsid w:val="00786E3B"/>
    <w:pPr>
      <w:spacing w:after="60" w:line="240" w:lineRule="auto"/>
      <w:ind w:left="737"/>
    </w:pPr>
    <w:rPr>
      <w:sz w:val="22"/>
    </w:rPr>
  </w:style>
  <w:style w:type="paragraph" w:styleId="TOC4">
    <w:name w:val="toc 4"/>
    <w:basedOn w:val="Normal"/>
    <w:next w:val="Normal"/>
    <w:uiPriority w:val="39"/>
    <w:semiHidden/>
    <w:unhideWhenUsed/>
    <w:rsid w:val="00105B9F"/>
    <w:pPr>
      <w:spacing w:after="60" w:line="240" w:lineRule="auto"/>
    </w:pPr>
  </w:style>
  <w:style w:type="paragraph" w:styleId="TableofFigures">
    <w:name w:val="table of figures"/>
    <w:basedOn w:val="Normal"/>
    <w:next w:val="Normal"/>
    <w:uiPriority w:val="99"/>
    <w:unhideWhenUsed/>
    <w:rsid w:val="00105B9F"/>
    <w:pPr>
      <w:spacing w:after="0"/>
      <w:ind w:left="1134" w:hanging="1134"/>
      <w:jc w:val="left"/>
    </w:pPr>
  </w:style>
  <w:style w:type="character" w:styleId="Hyperlink">
    <w:name w:val="Hyperlink"/>
    <w:basedOn w:val="DefaultParagraphFont"/>
    <w:uiPriority w:val="99"/>
    <w:unhideWhenUsed/>
    <w:rsid w:val="00413701"/>
    <w:rPr>
      <w:color w:val="3F3F3F" w:themeColor="hyperlink"/>
      <w:u w:val="single"/>
    </w:rPr>
  </w:style>
  <w:style w:type="paragraph" w:customStyle="1" w:styleId="Formel">
    <w:name w:val="Formel"/>
    <w:basedOn w:val="Normal"/>
    <w:rsid w:val="00EA2307"/>
    <w:pPr>
      <w:overflowPunct w:val="0"/>
      <w:autoSpaceDE w:val="0"/>
      <w:autoSpaceDN w:val="0"/>
      <w:adjustRightInd w:val="0"/>
      <w:spacing w:before="180" w:after="300" w:line="240" w:lineRule="auto"/>
      <w:textAlignment w:val="baseline"/>
    </w:pPr>
    <w:rPr>
      <w:rFonts w:ascii="Cambria Math" w:eastAsia="Times New Roman" w:hAnsi="Cambria Math" w:cs="Times New Roman"/>
      <w:szCs w:val="20"/>
      <w:lang w:eastAsia="de-DE"/>
    </w:rPr>
  </w:style>
  <w:style w:type="paragraph" w:styleId="Bibliography">
    <w:name w:val="Bibliography"/>
    <w:basedOn w:val="Normal"/>
    <w:next w:val="Normal"/>
    <w:uiPriority w:val="37"/>
    <w:unhideWhenUsed/>
    <w:rsid w:val="00224879"/>
    <w:pPr>
      <w:keepLines/>
      <w:ind w:left="567" w:hanging="567"/>
      <w:jc w:val="left"/>
    </w:pPr>
  </w:style>
  <w:style w:type="paragraph" w:styleId="NormalWeb">
    <w:name w:val="Normal (Web)"/>
    <w:basedOn w:val="Normal"/>
    <w:uiPriority w:val="99"/>
    <w:unhideWhenUsed/>
    <w:rsid w:val="00DE0704"/>
    <w:pPr>
      <w:spacing w:before="100" w:beforeAutospacing="1" w:after="100" w:afterAutospacing="1" w:line="240" w:lineRule="auto"/>
      <w:jc w:val="left"/>
    </w:pPr>
    <w:rPr>
      <w:rFonts w:ascii="Times New Roman" w:eastAsia="Times New Roman" w:hAnsi="Times New Roman" w:cs="Times New Roman"/>
      <w:lang w:eastAsia="en-IN"/>
    </w:rPr>
  </w:style>
  <w:style w:type="character" w:styleId="UnresolvedMention">
    <w:name w:val="Unresolved Mention"/>
    <w:basedOn w:val="DefaultParagraphFont"/>
    <w:uiPriority w:val="99"/>
    <w:semiHidden/>
    <w:unhideWhenUsed/>
    <w:rsid w:val="00226656"/>
    <w:rPr>
      <w:color w:val="605E5C"/>
      <w:shd w:val="clear" w:color="auto" w:fill="E1DFDD"/>
    </w:rPr>
  </w:style>
  <w:style w:type="paragraph" w:styleId="EndnoteText">
    <w:name w:val="endnote text"/>
    <w:basedOn w:val="Normal"/>
    <w:link w:val="EndnoteTextChar"/>
    <w:uiPriority w:val="99"/>
    <w:semiHidden/>
    <w:unhideWhenUsed/>
    <w:rsid w:val="008202F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202F7"/>
    <w:rPr>
      <w:rFonts w:ascii="Arial" w:hAnsi="Arial"/>
      <w:sz w:val="20"/>
      <w:szCs w:val="20"/>
      <w:lang w:val="en-IN"/>
    </w:rPr>
  </w:style>
  <w:style w:type="character" w:styleId="EndnoteReference">
    <w:name w:val="endnote reference"/>
    <w:basedOn w:val="DefaultParagraphFont"/>
    <w:uiPriority w:val="99"/>
    <w:semiHidden/>
    <w:unhideWhenUsed/>
    <w:rsid w:val="008202F7"/>
    <w:rPr>
      <w:vertAlign w:val="superscript"/>
    </w:rPr>
  </w:style>
  <w:style w:type="paragraph" w:customStyle="1" w:styleId="CitaviBibliographyEntry">
    <w:name w:val="Citavi Bibliography Entry"/>
    <w:basedOn w:val="Normal"/>
    <w:link w:val="CitaviBibliographyEntryChar"/>
    <w:uiPriority w:val="99"/>
    <w:rsid w:val="00533E72"/>
    <w:pPr>
      <w:tabs>
        <w:tab w:val="left" w:pos="720"/>
      </w:tabs>
      <w:spacing w:after="0"/>
      <w:ind w:left="720" w:hanging="720"/>
      <w:jc w:val="left"/>
    </w:pPr>
  </w:style>
  <w:style w:type="character" w:customStyle="1" w:styleId="CitaviBibliographyEntryChar">
    <w:name w:val="Citavi Bibliography Entry Char"/>
    <w:basedOn w:val="DefaultParagraphFont"/>
    <w:link w:val="CitaviBibliographyEntry"/>
    <w:uiPriority w:val="99"/>
    <w:rsid w:val="00533E72"/>
    <w:rPr>
      <w:rFonts w:ascii="Arial" w:hAnsi="Arial"/>
      <w:lang w:val="en-IN"/>
    </w:rPr>
  </w:style>
  <w:style w:type="paragraph" w:customStyle="1" w:styleId="CitaviBibliographyHeading">
    <w:name w:val="Citavi Bibliography Heading"/>
    <w:basedOn w:val="Heading1"/>
    <w:link w:val="CitaviBibliographyHeadingChar"/>
    <w:uiPriority w:val="99"/>
    <w:rsid w:val="00533E72"/>
  </w:style>
  <w:style w:type="character" w:customStyle="1" w:styleId="CitaviBibliographyHeadingChar">
    <w:name w:val="Citavi Bibliography Heading Char"/>
    <w:basedOn w:val="DefaultParagraphFont"/>
    <w:link w:val="CitaviBibliographyHeading"/>
    <w:uiPriority w:val="99"/>
    <w:rsid w:val="00533E72"/>
    <w:rPr>
      <w:rFonts w:asciiTheme="majorHAnsi" w:eastAsiaTheme="majorEastAsia" w:hAnsiTheme="majorHAnsi" w:cstheme="majorBidi"/>
      <w:b/>
      <w:bCs/>
      <w:sz w:val="36"/>
      <w:szCs w:val="28"/>
      <w:lang w:val="en-IN"/>
    </w:rPr>
  </w:style>
  <w:style w:type="paragraph" w:customStyle="1" w:styleId="CitaviChapterBibliographyHeading">
    <w:name w:val="Citavi Chapter Bibliography Heading"/>
    <w:basedOn w:val="Heading2"/>
    <w:link w:val="CitaviChapterBibliographyHeadingChar"/>
    <w:uiPriority w:val="99"/>
    <w:rsid w:val="00533E72"/>
  </w:style>
  <w:style w:type="character" w:customStyle="1" w:styleId="CitaviChapterBibliographyHeadingChar">
    <w:name w:val="Citavi Chapter Bibliography Heading Char"/>
    <w:basedOn w:val="DefaultParagraphFont"/>
    <w:link w:val="CitaviChapterBibliographyHeading"/>
    <w:uiPriority w:val="99"/>
    <w:rsid w:val="00533E72"/>
    <w:rPr>
      <w:rFonts w:asciiTheme="majorHAnsi" w:eastAsiaTheme="majorEastAsia" w:hAnsiTheme="majorHAnsi" w:cstheme="majorBidi"/>
      <w:b/>
      <w:bCs/>
      <w:sz w:val="32"/>
      <w:szCs w:val="26"/>
      <w:lang w:val="en-IN"/>
    </w:rPr>
  </w:style>
  <w:style w:type="paragraph" w:customStyle="1" w:styleId="CitaviBibliographySubheading1">
    <w:name w:val="Citavi Bibliography Subheading 1"/>
    <w:basedOn w:val="Heading2"/>
    <w:link w:val="CitaviBibliographySubheading1Char"/>
    <w:uiPriority w:val="99"/>
    <w:rsid w:val="00533E72"/>
    <w:pPr>
      <w:spacing w:line="360" w:lineRule="auto"/>
      <w:outlineLvl w:val="9"/>
    </w:pPr>
  </w:style>
  <w:style w:type="character" w:customStyle="1" w:styleId="CitaviBibliographySubheading1Char">
    <w:name w:val="Citavi Bibliography Subheading 1 Char"/>
    <w:basedOn w:val="DefaultParagraphFont"/>
    <w:link w:val="CitaviBibliographySubheading1"/>
    <w:uiPriority w:val="99"/>
    <w:rsid w:val="00533E72"/>
    <w:rPr>
      <w:rFonts w:asciiTheme="majorHAnsi" w:eastAsiaTheme="majorEastAsia" w:hAnsiTheme="majorHAnsi" w:cstheme="majorBidi"/>
      <w:b/>
      <w:bCs/>
      <w:sz w:val="32"/>
      <w:szCs w:val="26"/>
      <w:lang w:val="en-IN"/>
    </w:rPr>
  </w:style>
  <w:style w:type="paragraph" w:customStyle="1" w:styleId="CitaviBibliographySubheading2">
    <w:name w:val="Citavi Bibliography Subheading 2"/>
    <w:basedOn w:val="Heading3"/>
    <w:link w:val="CitaviBibliographySubheading2Char"/>
    <w:uiPriority w:val="99"/>
    <w:rsid w:val="00533E72"/>
    <w:pPr>
      <w:spacing w:line="360" w:lineRule="auto"/>
      <w:outlineLvl w:val="9"/>
    </w:pPr>
  </w:style>
  <w:style w:type="character" w:customStyle="1" w:styleId="CitaviBibliographySubheading2Char">
    <w:name w:val="Citavi Bibliography Subheading 2 Char"/>
    <w:basedOn w:val="DefaultParagraphFont"/>
    <w:link w:val="CitaviBibliographySubheading2"/>
    <w:uiPriority w:val="99"/>
    <w:rsid w:val="00533E72"/>
    <w:rPr>
      <w:rFonts w:asciiTheme="majorHAnsi" w:eastAsiaTheme="majorEastAsia" w:hAnsiTheme="majorHAnsi" w:cstheme="majorBidi"/>
      <w:b/>
      <w:bCs/>
      <w:sz w:val="28"/>
      <w:lang w:val="en-IN"/>
    </w:rPr>
  </w:style>
  <w:style w:type="paragraph" w:customStyle="1" w:styleId="CitaviBibliographySubheading3">
    <w:name w:val="Citavi Bibliography Subheading 3"/>
    <w:basedOn w:val="Heading4"/>
    <w:link w:val="CitaviBibliographySubheading3Char"/>
    <w:uiPriority w:val="99"/>
    <w:rsid w:val="00533E72"/>
    <w:pPr>
      <w:spacing w:line="360" w:lineRule="auto"/>
      <w:jc w:val="left"/>
      <w:outlineLvl w:val="9"/>
    </w:pPr>
  </w:style>
  <w:style w:type="character" w:customStyle="1" w:styleId="CitaviBibliographySubheading3Char">
    <w:name w:val="Citavi Bibliography Subheading 3 Char"/>
    <w:basedOn w:val="DefaultParagraphFont"/>
    <w:link w:val="CitaviBibliographySubheading3"/>
    <w:uiPriority w:val="99"/>
    <w:rsid w:val="00533E72"/>
    <w:rPr>
      <w:rFonts w:asciiTheme="majorHAnsi" w:eastAsiaTheme="majorEastAsia" w:hAnsiTheme="majorHAnsi" w:cstheme="majorBidi"/>
      <w:b/>
      <w:bCs/>
      <w:iCs/>
      <w:lang w:val="en-IN"/>
    </w:rPr>
  </w:style>
  <w:style w:type="paragraph" w:customStyle="1" w:styleId="CitaviBibliographySubheading4">
    <w:name w:val="Citavi Bibliography Subheading 4"/>
    <w:basedOn w:val="Heading5"/>
    <w:link w:val="CitaviBibliographySubheading4Char"/>
    <w:uiPriority w:val="99"/>
    <w:rsid w:val="00533E72"/>
    <w:pPr>
      <w:spacing w:line="360" w:lineRule="auto"/>
      <w:outlineLvl w:val="9"/>
    </w:pPr>
  </w:style>
  <w:style w:type="character" w:customStyle="1" w:styleId="CitaviBibliographySubheading4Char">
    <w:name w:val="Citavi Bibliography Subheading 4 Char"/>
    <w:basedOn w:val="DefaultParagraphFont"/>
    <w:link w:val="CitaviBibliographySubheading4"/>
    <w:uiPriority w:val="99"/>
    <w:rsid w:val="00533E72"/>
    <w:rPr>
      <w:rFonts w:asciiTheme="majorHAnsi" w:eastAsiaTheme="majorEastAsia" w:hAnsiTheme="majorHAnsi" w:cstheme="majorBidi"/>
      <w:lang w:val="en-IN"/>
    </w:rPr>
  </w:style>
  <w:style w:type="paragraph" w:customStyle="1" w:styleId="CitaviBibliographySubheading5">
    <w:name w:val="Citavi Bibliography Subheading 5"/>
    <w:basedOn w:val="Heading6"/>
    <w:link w:val="CitaviBibliographySubheading5Char"/>
    <w:uiPriority w:val="99"/>
    <w:rsid w:val="00533E72"/>
    <w:pPr>
      <w:spacing w:line="360" w:lineRule="auto"/>
      <w:outlineLvl w:val="9"/>
    </w:pPr>
  </w:style>
  <w:style w:type="character" w:customStyle="1" w:styleId="CitaviBibliographySubheading5Char">
    <w:name w:val="Citavi Bibliography Subheading 5 Char"/>
    <w:basedOn w:val="DefaultParagraphFont"/>
    <w:link w:val="CitaviBibliographySubheading5"/>
    <w:uiPriority w:val="99"/>
    <w:rsid w:val="00533E72"/>
    <w:rPr>
      <w:rFonts w:asciiTheme="majorHAnsi" w:eastAsiaTheme="majorEastAsia" w:hAnsiTheme="majorHAnsi" w:cstheme="majorBidi"/>
      <w:b/>
      <w:bCs/>
      <w:iCs/>
      <w:sz w:val="36"/>
      <w:szCs w:val="28"/>
      <w:lang w:val="en-IN"/>
    </w:rPr>
  </w:style>
  <w:style w:type="paragraph" w:customStyle="1" w:styleId="CitaviBibliographySubheading6">
    <w:name w:val="Citavi Bibliography Subheading 6"/>
    <w:basedOn w:val="Heading7"/>
    <w:link w:val="CitaviBibliographySubheading6Char"/>
    <w:uiPriority w:val="99"/>
    <w:rsid w:val="00533E72"/>
    <w:pPr>
      <w:spacing w:line="360" w:lineRule="auto"/>
      <w:outlineLvl w:val="9"/>
    </w:pPr>
  </w:style>
  <w:style w:type="character" w:customStyle="1" w:styleId="CitaviBibliographySubheading6Char">
    <w:name w:val="Citavi Bibliography Subheading 6 Char"/>
    <w:basedOn w:val="DefaultParagraphFont"/>
    <w:link w:val="CitaviBibliographySubheading6"/>
    <w:uiPriority w:val="99"/>
    <w:rsid w:val="00533E72"/>
    <w:rPr>
      <w:rFonts w:asciiTheme="majorHAnsi" w:eastAsiaTheme="majorEastAsia" w:hAnsiTheme="majorHAnsi" w:cstheme="majorBidi"/>
      <w:b/>
      <w:bCs/>
      <w:iCs/>
      <w:sz w:val="36"/>
      <w:szCs w:val="28"/>
      <w:lang w:val="en-IN"/>
    </w:rPr>
  </w:style>
  <w:style w:type="paragraph" w:customStyle="1" w:styleId="CitaviBibliographySubheading7">
    <w:name w:val="Citavi Bibliography Subheading 7"/>
    <w:basedOn w:val="Heading8"/>
    <w:link w:val="CitaviBibliographySubheading7Char"/>
    <w:uiPriority w:val="99"/>
    <w:rsid w:val="00533E72"/>
    <w:pPr>
      <w:spacing w:line="360" w:lineRule="auto"/>
      <w:outlineLvl w:val="9"/>
    </w:pPr>
  </w:style>
  <w:style w:type="character" w:customStyle="1" w:styleId="CitaviBibliographySubheading7Char">
    <w:name w:val="Citavi Bibliography Subheading 7 Char"/>
    <w:basedOn w:val="DefaultParagraphFont"/>
    <w:link w:val="CitaviBibliographySubheading7"/>
    <w:uiPriority w:val="99"/>
    <w:rsid w:val="00533E72"/>
    <w:rPr>
      <w:rFonts w:asciiTheme="majorHAnsi" w:eastAsiaTheme="majorEastAsia" w:hAnsiTheme="majorHAnsi" w:cstheme="majorBidi"/>
      <w:b/>
      <w:bCs/>
      <w:sz w:val="32"/>
      <w:szCs w:val="20"/>
      <w:lang w:val="en-IN"/>
    </w:rPr>
  </w:style>
  <w:style w:type="paragraph" w:customStyle="1" w:styleId="CitaviBibliographySubheading8">
    <w:name w:val="Citavi Bibliography Subheading 8"/>
    <w:basedOn w:val="Heading9"/>
    <w:link w:val="CitaviBibliographySubheading8Char"/>
    <w:uiPriority w:val="99"/>
    <w:rsid w:val="00533E72"/>
    <w:pPr>
      <w:spacing w:line="360" w:lineRule="auto"/>
      <w:outlineLvl w:val="9"/>
    </w:pPr>
  </w:style>
  <w:style w:type="character" w:customStyle="1" w:styleId="CitaviBibliographySubheading8Char">
    <w:name w:val="Citavi Bibliography Subheading 8 Char"/>
    <w:basedOn w:val="DefaultParagraphFont"/>
    <w:link w:val="CitaviBibliographySubheading8"/>
    <w:uiPriority w:val="99"/>
    <w:rsid w:val="00533E72"/>
    <w:rPr>
      <w:rFonts w:asciiTheme="majorHAnsi" w:eastAsiaTheme="majorEastAsia" w:hAnsiTheme="majorHAnsi" w:cstheme="majorBidi"/>
      <w:b/>
      <w:bCs/>
      <w:iCs/>
      <w:sz w:val="28"/>
      <w:szCs w:val="2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72220">
      <w:bodyDiv w:val="1"/>
      <w:marLeft w:val="0"/>
      <w:marRight w:val="0"/>
      <w:marTop w:val="0"/>
      <w:marBottom w:val="0"/>
      <w:divBdr>
        <w:top w:val="none" w:sz="0" w:space="0" w:color="auto"/>
        <w:left w:val="none" w:sz="0" w:space="0" w:color="auto"/>
        <w:bottom w:val="none" w:sz="0" w:space="0" w:color="auto"/>
        <w:right w:val="none" w:sz="0" w:space="0" w:color="auto"/>
      </w:divBdr>
    </w:div>
    <w:div w:id="22901190">
      <w:bodyDiv w:val="1"/>
      <w:marLeft w:val="0"/>
      <w:marRight w:val="0"/>
      <w:marTop w:val="0"/>
      <w:marBottom w:val="0"/>
      <w:divBdr>
        <w:top w:val="none" w:sz="0" w:space="0" w:color="auto"/>
        <w:left w:val="none" w:sz="0" w:space="0" w:color="auto"/>
        <w:bottom w:val="none" w:sz="0" w:space="0" w:color="auto"/>
        <w:right w:val="none" w:sz="0" w:space="0" w:color="auto"/>
      </w:divBdr>
    </w:div>
    <w:div w:id="34502957">
      <w:bodyDiv w:val="1"/>
      <w:marLeft w:val="0"/>
      <w:marRight w:val="0"/>
      <w:marTop w:val="0"/>
      <w:marBottom w:val="0"/>
      <w:divBdr>
        <w:top w:val="none" w:sz="0" w:space="0" w:color="auto"/>
        <w:left w:val="none" w:sz="0" w:space="0" w:color="auto"/>
        <w:bottom w:val="none" w:sz="0" w:space="0" w:color="auto"/>
        <w:right w:val="none" w:sz="0" w:space="0" w:color="auto"/>
      </w:divBdr>
    </w:div>
    <w:div w:id="57560451">
      <w:bodyDiv w:val="1"/>
      <w:marLeft w:val="0"/>
      <w:marRight w:val="0"/>
      <w:marTop w:val="0"/>
      <w:marBottom w:val="0"/>
      <w:divBdr>
        <w:top w:val="none" w:sz="0" w:space="0" w:color="auto"/>
        <w:left w:val="none" w:sz="0" w:space="0" w:color="auto"/>
        <w:bottom w:val="none" w:sz="0" w:space="0" w:color="auto"/>
        <w:right w:val="none" w:sz="0" w:space="0" w:color="auto"/>
      </w:divBdr>
    </w:div>
    <w:div w:id="68697132">
      <w:bodyDiv w:val="1"/>
      <w:marLeft w:val="0"/>
      <w:marRight w:val="0"/>
      <w:marTop w:val="0"/>
      <w:marBottom w:val="0"/>
      <w:divBdr>
        <w:top w:val="none" w:sz="0" w:space="0" w:color="auto"/>
        <w:left w:val="none" w:sz="0" w:space="0" w:color="auto"/>
        <w:bottom w:val="none" w:sz="0" w:space="0" w:color="auto"/>
        <w:right w:val="none" w:sz="0" w:space="0" w:color="auto"/>
      </w:divBdr>
    </w:div>
    <w:div w:id="69232189">
      <w:bodyDiv w:val="1"/>
      <w:marLeft w:val="0"/>
      <w:marRight w:val="0"/>
      <w:marTop w:val="0"/>
      <w:marBottom w:val="0"/>
      <w:divBdr>
        <w:top w:val="none" w:sz="0" w:space="0" w:color="auto"/>
        <w:left w:val="none" w:sz="0" w:space="0" w:color="auto"/>
        <w:bottom w:val="none" w:sz="0" w:space="0" w:color="auto"/>
        <w:right w:val="none" w:sz="0" w:space="0" w:color="auto"/>
      </w:divBdr>
    </w:div>
    <w:div w:id="108478611">
      <w:bodyDiv w:val="1"/>
      <w:marLeft w:val="0"/>
      <w:marRight w:val="0"/>
      <w:marTop w:val="0"/>
      <w:marBottom w:val="0"/>
      <w:divBdr>
        <w:top w:val="none" w:sz="0" w:space="0" w:color="auto"/>
        <w:left w:val="none" w:sz="0" w:space="0" w:color="auto"/>
        <w:bottom w:val="none" w:sz="0" w:space="0" w:color="auto"/>
        <w:right w:val="none" w:sz="0" w:space="0" w:color="auto"/>
      </w:divBdr>
    </w:div>
    <w:div w:id="109016523">
      <w:bodyDiv w:val="1"/>
      <w:marLeft w:val="0"/>
      <w:marRight w:val="0"/>
      <w:marTop w:val="0"/>
      <w:marBottom w:val="0"/>
      <w:divBdr>
        <w:top w:val="none" w:sz="0" w:space="0" w:color="auto"/>
        <w:left w:val="none" w:sz="0" w:space="0" w:color="auto"/>
        <w:bottom w:val="none" w:sz="0" w:space="0" w:color="auto"/>
        <w:right w:val="none" w:sz="0" w:space="0" w:color="auto"/>
      </w:divBdr>
    </w:div>
    <w:div w:id="109597317">
      <w:bodyDiv w:val="1"/>
      <w:marLeft w:val="0"/>
      <w:marRight w:val="0"/>
      <w:marTop w:val="0"/>
      <w:marBottom w:val="0"/>
      <w:divBdr>
        <w:top w:val="none" w:sz="0" w:space="0" w:color="auto"/>
        <w:left w:val="none" w:sz="0" w:space="0" w:color="auto"/>
        <w:bottom w:val="none" w:sz="0" w:space="0" w:color="auto"/>
        <w:right w:val="none" w:sz="0" w:space="0" w:color="auto"/>
      </w:divBdr>
    </w:div>
    <w:div w:id="110629569">
      <w:bodyDiv w:val="1"/>
      <w:marLeft w:val="0"/>
      <w:marRight w:val="0"/>
      <w:marTop w:val="0"/>
      <w:marBottom w:val="0"/>
      <w:divBdr>
        <w:top w:val="none" w:sz="0" w:space="0" w:color="auto"/>
        <w:left w:val="none" w:sz="0" w:space="0" w:color="auto"/>
        <w:bottom w:val="none" w:sz="0" w:space="0" w:color="auto"/>
        <w:right w:val="none" w:sz="0" w:space="0" w:color="auto"/>
      </w:divBdr>
    </w:div>
    <w:div w:id="114178441">
      <w:bodyDiv w:val="1"/>
      <w:marLeft w:val="0"/>
      <w:marRight w:val="0"/>
      <w:marTop w:val="0"/>
      <w:marBottom w:val="0"/>
      <w:divBdr>
        <w:top w:val="none" w:sz="0" w:space="0" w:color="auto"/>
        <w:left w:val="none" w:sz="0" w:space="0" w:color="auto"/>
        <w:bottom w:val="none" w:sz="0" w:space="0" w:color="auto"/>
        <w:right w:val="none" w:sz="0" w:space="0" w:color="auto"/>
      </w:divBdr>
    </w:div>
    <w:div w:id="130755313">
      <w:bodyDiv w:val="1"/>
      <w:marLeft w:val="0"/>
      <w:marRight w:val="0"/>
      <w:marTop w:val="0"/>
      <w:marBottom w:val="0"/>
      <w:divBdr>
        <w:top w:val="none" w:sz="0" w:space="0" w:color="auto"/>
        <w:left w:val="none" w:sz="0" w:space="0" w:color="auto"/>
        <w:bottom w:val="none" w:sz="0" w:space="0" w:color="auto"/>
        <w:right w:val="none" w:sz="0" w:space="0" w:color="auto"/>
      </w:divBdr>
    </w:div>
    <w:div w:id="146672530">
      <w:bodyDiv w:val="1"/>
      <w:marLeft w:val="0"/>
      <w:marRight w:val="0"/>
      <w:marTop w:val="0"/>
      <w:marBottom w:val="0"/>
      <w:divBdr>
        <w:top w:val="none" w:sz="0" w:space="0" w:color="auto"/>
        <w:left w:val="none" w:sz="0" w:space="0" w:color="auto"/>
        <w:bottom w:val="none" w:sz="0" w:space="0" w:color="auto"/>
        <w:right w:val="none" w:sz="0" w:space="0" w:color="auto"/>
      </w:divBdr>
    </w:div>
    <w:div w:id="157575359">
      <w:bodyDiv w:val="1"/>
      <w:marLeft w:val="0"/>
      <w:marRight w:val="0"/>
      <w:marTop w:val="0"/>
      <w:marBottom w:val="0"/>
      <w:divBdr>
        <w:top w:val="none" w:sz="0" w:space="0" w:color="auto"/>
        <w:left w:val="none" w:sz="0" w:space="0" w:color="auto"/>
        <w:bottom w:val="none" w:sz="0" w:space="0" w:color="auto"/>
        <w:right w:val="none" w:sz="0" w:space="0" w:color="auto"/>
      </w:divBdr>
    </w:div>
    <w:div w:id="171770644">
      <w:bodyDiv w:val="1"/>
      <w:marLeft w:val="0"/>
      <w:marRight w:val="0"/>
      <w:marTop w:val="0"/>
      <w:marBottom w:val="0"/>
      <w:divBdr>
        <w:top w:val="none" w:sz="0" w:space="0" w:color="auto"/>
        <w:left w:val="none" w:sz="0" w:space="0" w:color="auto"/>
        <w:bottom w:val="none" w:sz="0" w:space="0" w:color="auto"/>
        <w:right w:val="none" w:sz="0" w:space="0" w:color="auto"/>
      </w:divBdr>
    </w:div>
    <w:div w:id="175267321">
      <w:bodyDiv w:val="1"/>
      <w:marLeft w:val="0"/>
      <w:marRight w:val="0"/>
      <w:marTop w:val="0"/>
      <w:marBottom w:val="0"/>
      <w:divBdr>
        <w:top w:val="none" w:sz="0" w:space="0" w:color="auto"/>
        <w:left w:val="none" w:sz="0" w:space="0" w:color="auto"/>
        <w:bottom w:val="none" w:sz="0" w:space="0" w:color="auto"/>
        <w:right w:val="none" w:sz="0" w:space="0" w:color="auto"/>
      </w:divBdr>
    </w:div>
    <w:div w:id="206645203">
      <w:bodyDiv w:val="1"/>
      <w:marLeft w:val="0"/>
      <w:marRight w:val="0"/>
      <w:marTop w:val="0"/>
      <w:marBottom w:val="0"/>
      <w:divBdr>
        <w:top w:val="none" w:sz="0" w:space="0" w:color="auto"/>
        <w:left w:val="none" w:sz="0" w:space="0" w:color="auto"/>
        <w:bottom w:val="none" w:sz="0" w:space="0" w:color="auto"/>
        <w:right w:val="none" w:sz="0" w:space="0" w:color="auto"/>
      </w:divBdr>
    </w:div>
    <w:div w:id="245459925">
      <w:bodyDiv w:val="1"/>
      <w:marLeft w:val="0"/>
      <w:marRight w:val="0"/>
      <w:marTop w:val="0"/>
      <w:marBottom w:val="0"/>
      <w:divBdr>
        <w:top w:val="none" w:sz="0" w:space="0" w:color="auto"/>
        <w:left w:val="none" w:sz="0" w:space="0" w:color="auto"/>
        <w:bottom w:val="none" w:sz="0" w:space="0" w:color="auto"/>
        <w:right w:val="none" w:sz="0" w:space="0" w:color="auto"/>
      </w:divBdr>
    </w:div>
    <w:div w:id="271061160">
      <w:bodyDiv w:val="1"/>
      <w:marLeft w:val="0"/>
      <w:marRight w:val="0"/>
      <w:marTop w:val="0"/>
      <w:marBottom w:val="0"/>
      <w:divBdr>
        <w:top w:val="none" w:sz="0" w:space="0" w:color="auto"/>
        <w:left w:val="none" w:sz="0" w:space="0" w:color="auto"/>
        <w:bottom w:val="none" w:sz="0" w:space="0" w:color="auto"/>
        <w:right w:val="none" w:sz="0" w:space="0" w:color="auto"/>
      </w:divBdr>
    </w:div>
    <w:div w:id="278148133">
      <w:bodyDiv w:val="1"/>
      <w:marLeft w:val="0"/>
      <w:marRight w:val="0"/>
      <w:marTop w:val="0"/>
      <w:marBottom w:val="0"/>
      <w:divBdr>
        <w:top w:val="none" w:sz="0" w:space="0" w:color="auto"/>
        <w:left w:val="none" w:sz="0" w:space="0" w:color="auto"/>
        <w:bottom w:val="none" w:sz="0" w:space="0" w:color="auto"/>
        <w:right w:val="none" w:sz="0" w:space="0" w:color="auto"/>
      </w:divBdr>
    </w:div>
    <w:div w:id="283780582">
      <w:bodyDiv w:val="1"/>
      <w:marLeft w:val="0"/>
      <w:marRight w:val="0"/>
      <w:marTop w:val="0"/>
      <w:marBottom w:val="0"/>
      <w:divBdr>
        <w:top w:val="none" w:sz="0" w:space="0" w:color="auto"/>
        <w:left w:val="none" w:sz="0" w:space="0" w:color="auto"/>
        <w:bottom w:val="none" w:sz="0" w:space="0" w:color="auto"/>
        <w:right w:val="none" w:sz="0" w:space="0" w:color="auto"/>
      </w:divBdr>
    </w:div>
    <w:div w:id="286545734">
      <w:bodyDiv w:val="1"/>
      <w:marLeft w:val="0"/>
      <w:marRight w:val="0"/>
      <w:marTop w:val="0"/>
      <w:marBottom w:val="0"/>
      <w:divBdr>
        <w:top w:val="none" w:sz="0" w:space="0" w:color="auto"/>
        <w:left w:val="none" w:sz="0" w:space="0" w:color="auto"/>
        <w:bottom w:val="none" w:sz="0" w:space="0" w:color="auto"/>
        <w:right w:val="none" w:sz="0" w:space="0" w:color="auto"/>
      </w:divBdr>
    </w:div>
    <w:div w:id="289363729">
      <w:bodyDiv w:val="1"/>
      <w:marLeft w:val="0"/>
      <w:marRight w:val="0"/>
      <w:marTop w:val="0"/>
      <w:marBottom w:val="0"/>
      <w:divBdr>
        <w:top w:val="none" w:sz="0" w:space="0" w:color="auto"/>
        <w:left w:val="none" w:sz="0" w:space="0" w:color="auto"/>
        <w:bottom w:val="none" w:sz="0" w:space="0" w:color="auto"/>
        <w:right w:val="none" w:sz="0" w:space="0" w:color="auto"/>
      </w:divBdr>
    </w:div>
    <w:div w:id="292756004">
      <w:bodyDiv w:val="1"/>
      <w:marLeft w:val="0"/>
      <w:marRight w:val="0"/>
      <w:marTop w:val="0"/>
      <w:marBottom w:val="0"/>
      <w:divBdr>
        <w:top w:val="none" w:sz="0" w:space="0" w:color="auto"/>
        <w:left w:val="none" w:sz="0" w:space="0" w:color="auto"/>
        <w:bottom w:val="none" w:sz="0" w:space="0" w:color="auto"/>
        <w:right w:val="none" w:sz="0" w:space="0" w:color="auto"/>
      </w:divBdr>
    </w:div>
    <w:div w:id="294986728">
      <w:bodyDiv w:val="1"/>
      <w:marLeft w:val="0"/>
      <w:marRight w:val="0"/>
      <w:marTop w:val="0"/>
      <w:marBottom w:val="0"/>
      <w:divBdr>
        <w:top w:val="none" w:sz="0" w:space="0" w:color="auto"/>
        <w:left w:val="none" w:sz="0" w:space="0" w:color="auto"/>
        <w:bottom w:val="none" w:sz="0" w:space="0" w:color="auto"/>
        <w:right w:val="none" w:sz="0" w:space="0" w:color="auto"/>
      </w:divBdr>
    </w:div>
    <w:div w:id="299456749">
      <w:bodyDiv w:val="1"/>
      <w:marLeft w:val="0"/>
      <w:marRight w:val="0"/>
      <w:marTop w:val="0"/>
      <w:marBottom w:val="0"/>
      <w:divBdr>
        <w:top w:val="none" w:sz="0" w:space="0" w:color="auto"/>
        <w:left w:val="none" w:sz="0" w:space="0" w:color="auto"/>
        <w:bottom w:val="none" w:sz="0" w:space="0" w:color="auto"/>
        <w:right w:val="none" w:sz="0" w:space="0" w:color="auto"/>
      </w:divBdr>
    </w:div>
    <w:div w:id="332606880">
      <w:bodyDiv w:val="1"/>
      <w:marLeft w:val="0"/>
      <w:marRight w:val="0"/>
      <w:marTop w:val="0"/>
      <w:marBottom w:val="0"/>
      <w:divBdr>
        <w:top w:val="none" w:sz="0" w:space="0" w:color="auto"/>
        <w:left w:val="none" w:sz="0" w:space="0" w:color="auto"/>
        <w:bottom w:val="none" w:sz="0" w:space="0" w:color="auto"/>
        <w:right w:val="none" w:sz="0" w:space="0" w:color="auto"/>
      </w:divBdr>
    </w:div>
    <w:div w:id="333916602">
      <w:bodyDiv w:val="1"/>
      <w:marLeft w:val="0"/>
      <w:marRight w:val="0"/>
      <w:marTop w:val="0"/>
      <w:marBottom w:val="0"/>
      <w:divBdr>
        <w:top w:val="none" w:sz="0" w:space="0" w:color="auto"/>
        <w:left w:val="none" w:sz="0" w:space="0" w:color="auto"/>
        <w:bottom w:val="none" w:sz="0" w:space="0" w:color="auto"/>
        <w:right w:val="none" w:sz="0" w:space="0" w:color="auto"/>
      </w:divBdr>
    </w:div>
    <w:div w:id="348067923">
      <w:bodyDiv w:val="1"/>
      <w:marLeft w:val="0"/>
      <w:marRight w:val="0"/>
      <w:marTop w:val="0"/>
      <w:marBottom w:val="0"/>
      <w:divBdr>
        <w:top w:val="none" w:sz="0" w:space="0" w:color="auto"/>
        <w:left w:val="none" w:sz="0" w:space="0" w:color="auto"/>
        <w:bottom w:val="none" w:sz="0" w:space="0" w:color="auto"/>
        <w:right w:val="none" w:sz="0" w:space="0" w:color="auto"/>
      </w:divBdr>
    </w:div>
    <w:div w:id="351955895">
      <w:bodyDiv w:val="1"/>
      <w:marLeft w:val="0"/>
      <w:marRight w:val="0"/>
      <w:marTop w:val="0"/>
      <w:marBottom w:val="0"/>
      <w:divBdr>
        <w:top w:val="none" w:sz="0" w:space="0" w:color="auto"/>
        <w:left w:val="none" w:sz="0" w:space="0" w:color="auto"/>
        <w:bottom w:val="none" w:sz="0" w:space="0" w:color="auto"/>
        <w:right w:val="none" w:sz="0" w:space="0" w:color="auto"/>
      </w:divBdr>
    </w:div>
    <w:div w:id="379935306">
      <w:bodyDiv w:val="1"/>
      <w:marLeft w:val="0"/>
      <w:marRight w:val="0"/>
      <w:marTop w:val="0"/>
      <w:marBottom w:val="0"/>
      <w:divBdr>
        <w:top w:val="none" w:sz="0" w:space="0" w:color="auto"/>
        <w:left w:val="none" w:sz="0" w:space="0" w:color="auto"/>
        <w:bottom w:val="none" w:sz="0" w:space="0" w:color="auto"/>
        <w:right w:val="none" w:sz="0" w:space="0" w:color="auto"/>
      </w:divBdr>
      <w:divsChild>
        <w:div w:id="746148512">
          <w:marLeft w:val="0"/>
          <w:marRight w:val="0"/>
          <w:marTop w:val="0"/>
          <w:marBottom w:val="0"/>
          <w:divBdr>
            <w:top w:val="none" w:sz="0" w:space="0" w:color="auto"/>
            <w:left w:val="none" w:sz="0" w:space="0" w:color="auto"/>
            <w:bottom w:val="none" w:sz="0" w:space="0" w:color="auto"/>
            <w:right w:val="none" w:sz="0" w:space="0" w:color="auto"/>
          </w:divBdr>
          <w:divsChild>
            <w:div w:id="814026886">
              <w:marLeft w:val="0"/>
              <w:marRight w:val="0"/>
              <w:marTop w:val="0"/>
              <w:marBottom w:val="0"/>
              <w:divBdr>
                <w:top w:val="single" w:sz="6" w:space="0" w:color="3B3C45"/>
                <w:left w:val="single" w:sz="6" w:space="0" w:color="3B3C45"/>
                <w:bottom w:val="single" w:sz="6" w:space="0" w:color="3B3C45"/>
                <w:right w:val="none" w:sz="0" w:space="0" w:color="auto"/>
              </w:divBdr>
            </w:div>
            <w:div w:id="1355308720">
              <w:marLeft w:val="0"/>
              <w:marRight w:val="0"/>
              <w:marTop w:val="0"/>
              <w:marBottom w:val="0"/>
              <w:divBdr>
                <w:top w:val="none" w:sz="0" w:space="0" w:color="auto"/>
                <w:left w:val="none" w:sz="0" w:space="0" w:color="auto"/>
                <w:bottom w:val="none" w:sz="0" w:space="0" w:color="auto"/>
                <w:right w:val="none" w:sz="0" w:space="0" w:color="auto"/>
              </w:divBdr>
              <w:divsChild>
                <w:div w:id="212626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04298">
          <w:marLeft w:val="0"/>
          <w:marRight w:val="0"/>
          <w:marTop w:val="0"/>
          <w:marBottom w:val="0"/>
          <w:divBdr>
            <w:top w:val="single" w:sz="6" w:space="0" w:color="3B3C45"/>
            <w:left w:val="single" w:sz="6" w:space="0" w:color="3B3C45"/>
            <w:bottom w:val="single" w:sz="6" w:space="31" w:color="3B3C45"/>
            <w:right w:val="single" w:sz="6" w:space="0" w:color="3B3C45"/>
          </w:divBdr>
          <w:divsChild>
            <w:div w:id="194041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14137">
      <w:bodyDiv w:val="1"/>
      <w:marLeft w:val="0"/>
      <w:marRight w:val="0"/>
      <w:marTop w:val="0"/>
      <w:marBottom w:val="0"/>
      <w:divBdr>
        <w:top w:val="none" w:sz="0" w:space="0" w:color="auto"/>
        <w:left w:val="none" w:sz="0" w:space="0" w:color="auto"/>
        <w:bottom w:val="none" w:sz="0" w:space="0" w:color="auto"/>
        <w:right w:val="none" w:sz="0" w:space="0" w:color="auto"/>
      </w:divBdr>
    </w:div>
    <w:div w:id="388380494">
      <w:bodyDiv w:val="1"/>
      <w:marLeft w:val="0"/>
      <w:marRight w:val="0"/>
      <w:marTop w:val="0"/>
      <w:marBottom w:val="0"/>
      <w:divBdr>
        <w:top w:val="none" w:sz="0" w:space="0" w:color="auto"/>
        <w:left w:val="none" w:sz="0" w:space="0" w:color="auto"/>
        <w:bottom w:val="none" w:sz="0" w:space="0" w:color="auto"/>
        <w:right w:val="none" w:sz="0" w:space="0" w:color="auto"/>
      </w:divBdr>
    </w:div>
    <w:div w:id="421220762">
      <w:bodyDiv w:val="1"/>
      <w:marLeft w:val="0"/>
      <w:marRight w:val="0"/>
      <w:marTop w:val="0"/>
      <w:marBottom w:val="0"/>
      <w:divBdr>
        <w:top w:val="none" w:sz="0" w:space="0" w:color="auto"/>
        <w:left w:val="none" w:sz="0" w:space="0" w:color="auto"/>
        <w:bottom w:val="none" w:sz="0" w:space="0" w:color="auto"/>
        <w:right w:val="none" w:sz="0" w:space="0" w:color="auto"/>
      </w:divBdr>
    </w:div>
    <w:div w:id="430316464">
      <w:bodyDiv w:val="1"/>
      <w:marLeft w:val="0"/>
      <w:marRight w:val="0"/>
      <w:marTop w:val="0"/>
      <w:marBottom w:val="0"/>
      <w:divBdr>
        <w:top w:val="none" w:sz="0" w:space="0" w:color="auto"/>
        <w:left w:val="none" w:sz="0" w:space="0" w:color="auto"/>
        <w:bottom w:val="none" w:sz="0" w:space="0" w:color="auto"/>
        <w:right w:val="none" w:sz="0" w:space="0" w:color="auto"/>
      </w:divBdr>
    </w:div>
    <w:div w:id="432821721">
      <w:bodyDiv w:val="1"/>
      <w:marLeft w:val="0"/>
      <w:marRight w:val="0"/>
      <w:marTop w:val="0"/>
      <w:marBottom w:val="0"/>
      <w:divBdr>
        <w:top w:val="none" w:sz="0" w:space="0" w:color="auto"/>
        <w:left w:val="none" w:sz="0" w:space="0" w:color="auto"/>
        <w:bottom w:val="none" w:sz="0" w:space="0" w:color="auto"/>
        <w:right w:val="none" w:sz="0" w:space="0" w:color="auto"/>
      </w:divBdr>
    </w:div>
    <w:div w:id="435713950">
      <w:bodyDiv w:val="1"/>
      <w:marLeft w:val="0"/>
      <w:marRight w:val="0"/>
      <w:marTop w:val="0"/>
      <w:marBottom w:val="0"/>
      <w:divBdr>
        <w:top w:val="none" w:sz="0" w:space="0" w:color="auto"/>
        <w:left w:val="none" w:sz="0" w:space="0" w:color="auto"/>
        <w:bottom w:val="none" w:sz="0" w:space="0" w:color="auto"/>
        <w:right w:val="none" w:sz="0" w:space="0" w:color="auto"/>
      </w:divBdr>
    </w:div>
    <w:div w:id="440149261">
      <w:bodyDiv w:val="1"/>
      <w:marLeft w:val="0"/>
      <w:marRight w:val="0"/>
      <w:marTop w:val="0"/>
      <w:marBottom w:val="0"/>
      <w:divBdr>
        <w:top w:val="none" w:sz="0" w:space="0" w:color="auto"/>
        <w:left w:val="none" w:sz="0" w:space="0" w:color="auto"/>
        <w:bottom w:val="none" w:sz="0" w:space="0" w:color="auto"/>
        <w:right w:val="none" w:sz="0" w:space="0" w:color="auto"/>
      </w:divBdr>
    </w:div>
    <w:div w:id="440881037">
      <w:bodyDiv w:val="1"/>
      <w:marLeft w:val="0"/>
      <w:marRight w:val="0"/>
      <w:marTop w:val="0"/>
      <w:marBottom w:val="0"/>
      <w:divBdr>
        <w:top w:val="none" w:sz="0" w:space="0" w:color="auto"/>
        <w:left w:val="none" w:sz="0" w:space="0" w:color="auto"/>
        <w:bottom w:val="none" w:sz="0" w:space="0" w:color="auto"/>
        <w:right w:val="none" w:sz="0" w:space="0" w:color="auto"/>
      </w:divBdr>
    </w:div>
    <w:div w:id="471556017">
      <w:bodyDiv w:val="1"/>
      <w:marLeft w:val="0"/>
      <w:marRight w:val="0"/>
      <w:marTop w:val="0"/>
      <w:marBottom w:val="0"/>
      <w:divBdr>
        <w:top w:val="none" w:sz="0" w:space="0" w:color="auto"/>
        <w:left w:val="none" w:sz="0" w:space="0" w:color="auto"/>
        <w:bottom w:val="none" w:sz="0" w:space="0" w:color="auto"/>
        <w:right w:val="none" w:sz="0" w:space="0" w:color="auto"/>
      </w:divBdr>
    </w:div>
    <w:div w:id="484669693">
      <w:bodyDiv w:val="1"/>
      <w:marLeft w:val="0"/>
      <w:marRight w:val="0"/>
      <w:marTop w:val="0"/>
      <w:marBottom w:val="0"/>
      <w:divBdr>
        <w:top w:val="none" w:sz="0" w:space="0" w:color="auto"/>
        <w:left w:val="none" w:sz="0" w:space="0" w:color="auto"/>
        <w:bottom w:val="none" w:sz="0" w:space="0" w:color="auto"/>
        <w:right w:val="none" w:sz="0" w:space="0" w:color="auto"/>
      </w:divBdr>
    </w:div>
    <w:div w:id="495724489">
      <w:bodyDiv w:val="1"/>
      <w:marLeft w:val="0"/>
      <w:marRight w:val="0"/>
      <w:marTop w:val="0"/>
      <w:marBottom w:val="0"/>
      <w:divBdr>
        <w:top w:val="none" w:sz="0" w:space="0" w:color="auto"/>
        <w:left w:val="none" w:sz="0" w:space="0" w:color="auto"/>
        <w:bottom w:val="none" w:sz="0" w:space="0" w:color="auto"/>
        <w:right w:val="none" w:sz="0" w:space="0" w:color="auto"/>
      </w:divBdr>
    </w:div>
    <w:div w:id="515771704">
      <w:bodyDiv w:val="1"/>
      <w:marLeft w:val="0"/>
      <w:marRight w:val="0"/>
      <w:marTop w:val="0"/>
      <w:marBottom w:val="0"/>
      <w:divBdr>
        <w:top w:val="none" w:sz="0" w:space="0" w:color="auto"/>
        <w:left w:val="none" w:sz="0" w:space="0" w:color="auto"/>
        <w:bottom w:val="none" w:sz="0" w:space="0" w:color="auto"/>
        <w:right w:val="none" w:sz="0" w:space="0" w:color="auto"/>
      </w:divBdr>
    </w:div>
    <w:div w:id="518274736">
      <w:bodyDiv w:val="1"/>
      <w:marLeft w:val="0"/>
      <w:marRight w:val="0"/>
      <w:marTop w:val="0"/>
      <w:marBottom w:val="0"/>
      <w:divBdr>
        <w:top w:val="none" w:sz="0" w:space="0" w:color="auto"/>
        <w:left w:val="none" w:sz="0" w:space="0" w:color="auto"/>
        <w:bottom w:val="none" w:sz="0" w:space="0" w:color="auto"/>
        <w:right w:val="none" w:sz="0" w:space="0" w:color="auto"/>
      </w:divBdr>
    </w:div>
    <w:div w:id="529344016">
      <w:bodyDiv w:val="1"/>
      <w:marLeft w:val="0"/>
      <w:marRight w:val="0"/>
      <w:marTop w:val="0"/>
      <w:marBottom w:val="0"/>
      <w:divBdr>
        <w:top w:val="none" w:sz="0" w:space="0" w:color="auto"/>
        <w:left w:val="none" w:sz="0" w:space="0" w:color="auto"/>
        <w:bottom w:val="none" w:sz="0" w:space="0" w:color="auto"/>
        <w:right w:val="none" w:sz="0" w:space="0" w:color="auto"/>
      </w:divBdr>
    </w:div>
    <w:div w:id="529489628">
      <w:bodyDiv w:val="1"/>
      <w:marLeft w:val="0"/>
      <w:marRight w:val="0"/>
      <w:marTop w:val="0"/>
      <w:marBottom w:val="0"/>
      <w:divBdr>
        <w:top w:val="none" w:sz="0" w:space="0" w:color="auto"/>
        <w:left w:val="none" w:sz="0" w:space="0" w:color="auto"/>
        <w:bottom w:val="none" w:sz="0" w:space="0" w:color="auto"/>
        <w:right w:val="none" w:sz="0" w:space="0" w:color="auto"/>
      </w:divBdr>
    </w:div>
    <w:div w:id="538201207">
      <w:bodyDiv w:val="1"/>
      <w:marLeft w:val="0"/>
      <w:marRight w:val="0"/>
      <w:marTop w:val="0"/>
      <w:marBottom w:val="0"/>
      <w:divBdr>
        <w:top w:val="none" w:sz="0" w:space="0" w:color="auto"/>
        <w:left w:val="none" w:sz="0" w:space="0" w:color="auto"/>
        <w:bottom w:val="none" w:sz="0" w:space="0" w:color="auto"/>
        <w:right w:val="none" w:sz="0" w:space="0" w:color="auto"/>
      </w:divBdr>
    </w:div>
    <w:div w:id="547883561">
      <w:bodyDiv w:val="1"/>
      <w:marLeft w:val="0"/>
      <w:marRight w:val="0"/>
      <w:marTop w:val="0"/>
      <w:marBottom w:val="0"/>
      <w:divBdr>
        <w:top w:val="none" w:sz="0" w:space="0" w:color="auto"/>
        <w:left w:val="none" w:sz="0" w:space="0" w:color="auto"/>
        <w:bottom w:val="none" w:sz="0" w:space="0" w:color="auto"/>
        <w:right w:val="none" w:sz="0" w:space="0" w:color="auto"/>
      </w:divBdr>
    </w:div>
    <w:div w:id="552546936">
      <w:bodyDiv w:val="1"/>
      <w:marLeft w:val="0"/>
      <w:marRight w:val="0"/>
      <w:marTop w:val="0"/>
      <w:marBottom w:val="0"/>
      <w:divBdr>
        <w:top w:val="none" w:sz="0" w:space="0" w:color="auto"/>
        <w:left w:val="none" w:sz="0" w:space="0" w:color="auto"/>
        <w:bottom w:val="none" w:sz="0" w:space="0" w:color="auto"/>
        <w:right w:val="none" w:sz="0" w:space="0" w:color="auto"/>
      </w:divBdr>
    </w:div>
    <w:div w:id="554438317">
      <w:bodyDiv w:val="1"/>
      <w:marLeft w:val="0"/>
      <w:marRight w:val="0"/>
      <w:marTop w:val="0"/>
      <w:marBottom w:val="0"/>
      <w:divBdr>
        <w:top w:val="none" w:sz="0" w:space="0" w:color="auto"/>
        <w:left w:val="none" w:sz="0" w:space="0" w:color="auto"/>
        <w:bottom w:val="none" w:sz="0" w:space="0" w:color="auto"/>
        <w:right w:val="none" w:sz="0" w:space="0" w:color="auto"/>
      </w:divBdr>
    </w:div>
    <w:div w:id="555899751">
      <w:bodyDiv w:val="1"/>
      <w:marLeft w:val="0"/>
      <w:marRight w:val="0"/>
      <w:marTop w:val="0"/>
      <w:marBottom w:val="0"/>
      <w:divBdr>
        <w:top w:val="none" w:sz="0" w:space="0" w:color="auto"/>
        <w:left w:val="none" w:sz="0" w:space="0" w:color="auto"/>
        <w:bottom w:val="none" w:sz="0" w:space="0" w:color="auto"/>
        <w:right w:val="none" w:sz="0" w:space="0" w:color="auto"/>
      </w:divBdr>
    </w:div>
    <w:div w:id="559874986">
      <w:bodyDiv w:val="1"/>
      <w:marLeft w:val="0"/>
      <w:marRight w:val="0"/>
      <w:marTop w:val="0"/>
      <w:marBottom w:val="0"/>
      <w:divBdr>
        <w:top w:val="none" w:sz="0" w:space="0" w:color="auto"/>
        <w:left w:val="none" w:sz="0" w:space="0" w:color="auto"/>
        <w:bottom w:val="none" w:sz="0" w:space="0" w:color="auto"/>
        <w:right w:val="none" w:sz="0" w:space="0" w:color="auto"/>
      </w:divBdr>
    </w:div>
    <w:div w:id="587160558">
      <w:bodyDiv w:val="1"/>
      <w:marLeft w:val="0"/>
      <w:marRight w:val="0"/>
      <w:marTop w:val="0"/>
      <w:marBottom w:val="0"/>
      <w:divBdr>
        <w:top w:val="none" w:sz="0" w:space="0" w:color="auto"/>
        <w:left w:val="none" w:sz="0" w:space="0" w:color="auto"/>
        <w:bottom w:val="none" w:sz="0" w:space="0" w:color="auto"/>
        <w:right w:val="none" w:sz="0" w:space="0" w:color="auto"/>
      </w:divBdr>
    </w:div>
    <w:div w:id="601718209">
      <w:bodyDiv w:val="1"/>
      <w:marLeft w:val="0"/>
      <w:marRight w:val="0"/>
      <w:marTop w:val="0"/>
      <w:marBottom w:val="0"/>
      <w:divBdr>
        <w:top w:val="none" w:sz="0" w:space="0" w:color="auto"/>
        <w:left w:val="none" w:sz="0" w:space="0" w:color="auto"/>
        <w:bottom w:val="none" w:sz="0" w:space="0" w:color="auto"/>
        <w:right w:val="none" w:sz="0" w:space="0" w:color="auto"/>
      </w:divBdr>
    </w:div>
    <w:div w:id="614094108">
      <w:bodyDiv w:val="1"/>
      <w:marLeft w:val="0"/>
      <w:marRight w:val="0"/>
      <w:marTop w:val="0"/>
      <w:marBottom w:val="0"/>
      <w:divBdr>
        <w:top w:val="none" w:sz="0" w:space="0" w:color="auto"/>
        <w:left w:val="none" w:sz="0" w:space="0" w:color="auto"/>
        <w:bottom w:val="none" w:sz="0" w:space="0" w:color="auto"/>
        <w:right w:val="none" w:sz="0" w:space="0" w:color="auto"/>
      </w:divBdr>
    </w:div>
    <w:div w:id="616987693">
      <w:bodyDiv w:val="1"/>
      <w:marLeft w:val="0"/>
      <w:marRight w:val="0"/>
      <w:marTop w:val="0"/>
      <w:marBottom w:val="0"/>
      <w:divBdr>
        <w:top w:val="none" w:sz="0" w:space="0" w:color="auto"/>
        <w:left w:val="none" w:sz="0" w:space="0" w:color="auto"/>
        <w:bottom w:val="none" w:sz="0" w:space="0" w:color="auto"/>
        <w:right w:val="none" w:sz="0" w:space="0" w:color="auto"/>
      </w:divBdr>
    </w:div>
    <w:div w:id="634799154">
      <w:bodyDiv w:val="1"/>
      <w:marLeft w:val="0"/>
      <w:marRight w:val="0"/>
      <w:marTop w:val="0"/>
      <w:marBottom w:val="0"/>
      <w:divBdr>
        <w:top w:val="none" w:sz="0" w:space="0" w:color="auto"/>
        <w:left w:val="none" w:sz="0" w:space="0" w:color="auto"/>
        <w:bottom w:val="none" w:sz="0" w:space="0" w:color="auto"/>
        <w:right w:val="none" w:sz="0" w:space="0" w:color="auto"/>
      </w:divBdr>
    </w:div>
    <w:div w:id="646394099">
      <w:bodyDiv w:val="1"/>
      <w:marLeft w:val="0"/>
      <w:marRight w:val="0"/>
      <w:marTop w:val="0"/>
      <w:marBottom w:val="0"/>
      <w:divBdr>
        <w:top w:val="none" w:sz="0" w:space="0" w:color="auto"/>
        <w:left w:val="none" w:sz="0" w:space="0" w:color="auto"/>
        <w:bottom w:val="none" w:sz="0" w:space="0" w:color="auto"/>
        <w:right w:val="none" w:sz="0" w:space="0" w:color="auto"/>
      </w:divBdr>
    </w:div>
    <w:div w:id="661079301">
      <w:bodyDiv w:val="1"/>
      <w:marLeft w:val="0"/>
      <w:marRight w:val="0"/>
      <w:marTop w:val="0"/>
      <w:marBottom w:val="0"/>
      <w:divBdr>
        <w:top w:val="none" w:sz="0" w:space="0" w:color="auto"/>
        <w:left w:val="none" w:sz="0" w:space="0" w:color="auto"/>
        <w:bottom w:val="none" w:sz="0" w:space="0" w:color="auto"/>
        <w:right w:val="none" w:sz="0" w:space="0" w:color="auto"/>
      </w:divBdr>
    </w:div>
    <w:div w:id="683283931">
      <w:bodyDiv w:val="1"/>
      <w:marLeft w:val="0"/>
      <w:marRight w:val="0"/>
      <w:marTop w:val="0"/>
      <w:marBottom w:val="0"/>
      <w:divBdr>
        <w:top w:val="none" w:sz="0" w:space="0" w:color="auto"/>
        <w:left w:val="none" w:sz="0" w:space="0" w:color="auto"/>
        <w:bottom w:val="none" w:sz="0" w:space="0" w:color="auto"/>
        <w:right w:val="none" w:sz="0" w:space="0" w:color="auto"/>
      </w:divBdr>
    </w:div>
    <w:div w:id="719592925">
      <w:bodyDiv w:val="1"/>
      <w:marLeft w:val="0"/>
      <w:marRight w:val="0"/>
      <w:marTop w:val="0"/>
      <w:marBottom w:val="0"/>
      <w:divBdr>
        <w:top w:val="none" w:sz="0" w:space="0" w:color="auto"/>
        <w:left w:val="none" w:sz="0" w:space="0" w:color="auto"/>
        <w:bottom w:val="none" w:sz="0" w:space="0" w:color="auto"/>
        <w:right w:val="none" w:sz="0" w:space="0" w:color="auto"/>
      </w:divBdr>
    </w:div>
    <w:div w:id="720515581">
      <w:bodyDiv w:val="1"/>
      <w:marLeft w:val="0"/>
      <w:marRight w:val="0"/>
      <w:marTop w:val="0"/>
      <w:marBottom w:val="0"/>
      <w:divBdr>
        <w:top w:val="none" w:sz="0" w:space="0" w:color="auto"/>
        <w:left w:val="none" w:sz="0" w:space="0" w:color="auto"/>
        <w:bottom w:val="none" w:sz="0" w:space="0" w:color="auto"/>
        <w:right w:val="none" w:sz="0" w:space="0" w:color="auto"/>
      </w:divBdr>
    </w:div>
    <w:div w:id="725303476">
      <w:bodyDiv w:val="1"/>
      <w:marLeft w:val="0"/>
      <w:marRight w:val="0"/>
      <w:marTop w:val="0"/>
      <w:marBottom w:val="0"/>
      <w:divBdr>
        <w:top w:val="none" w:sz="0" w:space="0" w:color="auto"/>
        <w:left w:val="none" w:sz="0" w:space="0" w:color="auto"/>
        <w:bottom w:val="none" w:sz="0" w:space="0" w:color="auto"/>
        <w:right w:val="none" w:sz="0" w:space="0" w:color="auto"/>
      </w:divBdr>
    </w:div>
    <w:div w:id="725878868">
      <w:bodyDiv w:val="1"/>
      <w:marLeft w:val="0"/>
      <w:marRight w:val="0"/>
      <w:marTop w:val="0"/>
      <w:marBottom w:val="0"/>
      <w:divBdr>
        <w:top w:val="none" w:sz="0" w:space="0" w:color="auto"/>
        <w:left w:val="none" w:sz="0" w:space="0" w:color="auto"/>
        <w:bottom w:val="none" w:sz="0" w:space="0" w:color="auto"/>
        <w:right w:val="none" w:sz="0" w:space="0" w:color="auto"/>
      </w:divBdr>
    </w:div>
    <w:div w:id="735787568">
      <w:bodyDiv w:val="1"/>
      <w:marLeft w:val="0"/>
      <w:marRight w:val="0"/>
      <w:marTop w:val="0"/>
      <w:marBottom w:val="0"/>
      <w:divBdr>
        <w:top w:val="none" w:sz="0" w:space="0" w:color="auto"/>
        <w:left w:val="none" w:sz="0" w:space="0" w:color="auto"/>
        <w:bottom w:val="none" w:sz="0" w:space="0" w:color="auto"/>
        <w:right w:val="none" w:sz="0" w:space="0" w:color="auto"/>
      </w:divBdr>
    </w:div>
    <w:div w:id="737509181">
      <w:bodyDiv w:val="1"/>
      <w:marLeft w:val="0"/>
      <w:marRight w:val="0"/>
      <w:marTop w:val="0"/>
      <w:marBottom w:val="0"/>
      <w:divBdr>
        <w:top w:val="none" w:sz="0" w:space="0" w:color="auto"/>
        <w:left w:val="none" w:sz="0" w:space="0" w:color="auto"/>
        <w:bottom w:val="none" w:sz="0" w:space="0" w:color="auto"/>
        <w:right w:val="none" w:sz="0" w:space="0" w:color="auto"/>
      </w:divBdr>
    </w:div>
    <w:div w:id="770709529">
      <w:bodyDiv w:val="1"/>
      <w:marLeft w:val="0"/>
      <w:marRight w:val="0"/>
      <w:marTop w:val="0"/>
      <w:marBottom w:val="0"/>
      <w:divBdr>
        <w:top w:val="none" w:sz="0" w:space="0" w:color="auto"/>
        <w:left w:val="none" w:sz="0" w:space="0" w:color="auto"/>
        <w:bottom w:val="none" w:sz="0" w:space="0" w:color="auto"/>
        <w:right w:val="none" w:sz="0" w:space="0" w:color="auto"/>
      </w:divBdr>
    </w:div>
    <w:div w:id="774325584">
      <w:bodyDiv w:val="1"/>
      <w:marLeft w:val="0"/>
      <w:marRight w:val="0"/>
      <w:marTop w:val="0"/>
      <w:marBottom w:val="0"/>
      <w:divBdr>
        <w:top w:val="none" w:sz="0" w:space="0" w:color="auto"/>
        <w:left w:val="none" w:sz="0" w:space="0" w:color="auto"/>
        <w:bottom w:val="none" w:sz="0" w:space="0" w:color="auto"/>
        <w:right w:val="none" w:sz="0" w:space="0" w:color="auto"/>
      </w:divBdr>
    </w:div>
    <w:div w:id="786121394">
      <w:bodyDiv w:val="1"/>
      <w:marLeft w:val="0"/>
      <w:marRight w:val="0"/>
      <w:marTop w:val="0"/>
      <w:marBottom w:val="0"/>
      <w:divBdr>
        <w:top w:val="none" w:sz="0" w:space="0" w:color="auto"/>
        <w:left w:val="none" w:sz="0" w:space="0" w:color="auto"/>
        <w:bottom w:val="none" w:sz="0" w:space="0" w:color="auto"/>
        <w:right w:val="none" w:sz="0" w:space="0" w:color="auto"/>
      </w:divBdr>
    </w:div>
    <w:div w:id="792946590">
      <w:bodyDiv w:val="1"/>
      <w:marLeft w:val="0"/>
      <w:marRight w:val="0"/>
      <w:marTop w:val="0"/>
      <w:marBottom w:val="0"/>
      <w:divBdr>
        <w:top w:val="none" w:sz="0" w:space="0" w:color="auto"/>
        <w:left w:val="none" w:sz="0" w:space="0" w:color="auto"/>
        <w:bottom w:val="none" w:sz="0" w:space="0" w:color="auto"/>
        <w:right w:val="none" w:sz="0" w:space="0" w:color="auto"/>
      </w:divBdr>
    </w:div>
    <w:div w:id="809633207">
      <w:bodyDiv w:val="1"/>
      <w:marLeft w:val="0"/>
      <w:marRight w:val="0"/>
      <w:marTop w:val="0"/>
      <w:marBottom w:val="0"/>
      <w:divBdr>
        <w:top w:val="none" w:sz="0" w:space="0" w:color="auto"/>
        <w:left w:val="none" w:sz="0" w:space="0" w:color="auto"/>
        <w:bottom w:val="none" w:sz="0" w:space="0" w:color="auto"/>
        <w:right w:val="none" w:sz="0" w:space="0" w:color="auto"/>
      </w:divBdr>
    </w:div>
    <w:div w:id="815874600">
      <w:bodyDiv w:val="1"/>
      <w:marLeft w:val="0"/>
      <w:marRight w:val="0"/>
      <w:marTop w:val="0"/>
      <w:marBottom w:val="0"/>
      <w:divBdr>
        <w:top w:val="none" w:sz="0" w:space="0" w:color="auto"/>
        <w:left w:val="none" w:sz="0" w:space="0" w:color="auto"/>
        <w:bottom w:val="none" w:sz="0" w:space="0" w:color="auto"/>
        <w:right w:val="none" w:sz="0" w:space="0" w:color="auto"/>
      </w:divBdr>
    </w:div>
    <w:div w:id="838885316">
      <w:bodyDiv w:val="1"/>
      <w:marLeft w:val="0"/>
      <w:marRight w:val="0"/>
      <w:marTop w:val="0"/>
      <w:marBottom w:val="0"/>
      <w:divBdr>
        <w:top w:val="none" w:sz="0" w:space="0" w:color="auto"/>
        <w:left w:val="none" w:sz="0" w:space="0" w:color="auto"/>
        <w:bottom w:val="none" w:sz="0" w:space="0" w:color="auto"/>
        <w:right w:val="none" w:sz="0" w:space="0" w:color="auto"/>
      </w:divBdr>
    </w:div>
    <w:div w:id="843596406">
      <w:bodyDiv w:val="1"/>
      <w:marLeft w:val="0"/>
      <w:marRight w:val="0"/>
      <w:marTop w:val="0"/>
      <w:marBottom w:val="0"/>
      <w:divBdr>
        <w:top w:val="none" w:sz="0" w:space="0" w:color="auto"/>
        <w:left w:val="none" w:sz="0" w:space="0" w:color="auto"/>
        <w:bottom w:val="none" w:sz="0" w:space="0" w:color="auto"/>
        <w:right w:val="none" w:sz="0" w:space="0" w:color="auto"/>
      </w:divBdr>
    </w:div>
    <w:div w:id="845099836">
      <w:bodyDiv w:val="1"/>
      <w:marLeft w:val="0"/>
      <w:marRight w:val="0"/>
      <w:marTop w:val="0"/>
      <w:marBottom w:val="0"/>
      <w:divBdr>
        <w:top w:val="none" w:sz="0" w:space="0" w:color="auto"/>
        <w:left w:val="none" w:sz="0" w:space="0" w:color="auto"/>
        <w:bottom w:val="none" w:sz="0" w:space="0" w:color="auto"/>
        <w:right w:val="none" w:sz="0" w:space="0" w:color="auto"/>
      </w:divBdr>
      <w:divsChild>
        <w:div w:id="925965015">
          <w:marLeft w:val="0"/>
          <w:marRight w:val="0"/>
          <w:marTop w:val="0"/>
          <w:marBottom w:val="0"/>
          <w:divBdr>
            <w:top w:val="none" w:sz="0" w:space="0" w:color="auto"/>
            <w:left w:val="none" w:sz="0" w:space="0" w:color="auto"/>
            <w:bottom w:val="none" w:sz="0" w:space="0" w:color="auto"/>
            <w:right w:val="none" w:sz="0" w:space="0" w:color="auto"/>
          </w:divBdr>
          <w:divsChild>
            <w:div w:id="1593775801">
              <w:marLeft w:val="0"/>
              <w:marRight w:val="0"/>
              <w:marTop w:val="0"/>
              <w:marBottom w:val="0"/>
              <w:divBdr>
                <w:top w:val="none" w:sz="0" w:space="0" w:color="auto"/>
                <w:left w:val="none" w:sz="0" w:space="0" w:color="auto"/>
                <w:bottom w:val="none" w:sz="0" w:space="0" w:color="auto"/>
                <w:right w:val="none" w:sz="0" w:space="0" w:color="auto"/>
              </w:divBdr>
              <w:divsChild>
                <w:div w:id="2104959267">
                  <w:marLeft w:val="0"/>
                  <w:marRight w:val="0"/>
                  <w:marTop w:val="0"/>
                  <w:marBottom w:val="0"/>
                  <w:divBdr>
                    <w:top w:val="none" w:sz="0" w:space="0" w:color="auto"/>
                    <w:left w:val="none" w:sz="0" w:space="0" w:color="auto"/>
                    <w:bottom w:val="none" w:sz="0" w:space="0" w:color="auto"/>
                    <w:right w:val="none" w:sz="0" w:space="0" w:color="auto"/>
                  </w:divBdr>
                  <w:divsChild>
                    <w:div w:id="2015526360">
                      <w:marLeft w:val="0"/>
                      <w:marRight w:val="0"/>
                      <w:marTop w:val="0"/>
                      <w:marBottom w:val="0"/>
                      <w:divBdr>
                        <w:top w:val="none" w:sz="0" w:space="0" w:color="auto"/>
                        <w:left w:val="none" w:sz="0" w:space="0" w:color="auto"/>
                        <w:bottom w:val="none" w:sz="0" w:space="0" w:color="auto"/>
                        <w:right w:val="none" w:sz="0" w:space="0" w:color="auto"/>
                      </w:divBdr>
                      <w:divsChild>
                        <w:div w:id="265115233">
                          <w:marLeft w:val="0"/>
                          <w:marRight w:val="0"/>
                          <w:marTop w:val="0"/>
                          <w:marBottom w:val="0"/>
                          <w:divBdr>
                            <w:top w:val="none" w:sz="0" w:space="0" w:color="auto"/>
                            <w:left w:val="none" w:sz="0" w:space="0" w:color="auto"/>
                            <w:bottom w:val="none" w:sz="0" w:space="0" w:color="auto"/>
                            <w:right w:val="none" w:sz="0" w:space="0" w:color="auto"/>
                          </w:divBdr>
                          <w:divsChild>
                            <w:div w:id="1590918667">
                              <w:marLeft w:val="0"/>
                              <w:marRight w:val="0"/>
                              <w:marTop w:val="0"/>
                              <w:marBottom w:val="0"/>
                              <w:divBdr>
                                <w:top w:val="none" w:sz="0" w:space="0" w:color="auto"/>
                                <w:left w:val="none" w:sz="0" w:space="0" w:color="auto"/>
                                <w:bottom w:val="none" w:sz="0" w:space="0" w:color="auto"/>
                                <w:right w:val="none" w:sz="0" w:space="0" w:color="auto"/>
                              </w:divBdr>
                              <w:divsChild>
                                <w:div w:id="179323657">
                                  <w:marLeft w:val="0"/>
                                  <w:marRight w:val="0"/>
                                  <w:marTop w:val="0"/>
                                  <w:marBottom w:val="0"/>
                                  <w:divBdr>
                                    <w:top w:val="none" w:sz="0" w:space="0" w:color="auto"/>
                                    <w:left w:val="none" w:sz="0" w:space="0" w:color="auto"/>
                                    <w:bottom w:val="none" w:sz="0" w:space="0" w:color="auto"/>
                                    <w:right w:val="none" w:sz="0" w:space="0" w:color="auto"/>
                                  </w:divBdr>
                                  <w:divsChild>
                                    <w:div w:id="164103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6526510">
      <w:bodyDiv w:val="1"/>
      <w:marLeft w:val="0"/>
      <w:marRight w:val="0"/>
      <w:marTop w:val="0"/>
      <w:marBottom w:val="0"/>
      <w:divBdr>
        <w:top w:val="none" w:sz="0" w:space="0" w:color="auto"/>
        <w:left w:val="none" w:sz="0" w:space="0" w:color="auto"/>
        <w:bottom w:val="none" w:sz="0" w:space="0" w:color="auto"/>
        <w:right w:val="none" w:sz="0" w:space="0" w:color="auto"/>
      </w:divBdr>
    </w:div>
    <w:div w:id="871378358">
      <w:bodyDiv w:val="1"/>
      <w:marLeft w:val="0"/>
      <w:marRight w:val="0"/>
      <w:marTop w:val="0"/>
      <w:marBottom w:val="0"/>
      <w:divBdr>
        <w:top w:val="none" w:sz="0" w:space="0" w:color="auto"/>
        <w:left w:val="none" w:sz="0" w:space="0" w:color="auto"/>
        <w:bottom w:val="none" w:sz="0" w:space="0" w:color="auto"/>
        <w:right w:val="none" w:sz="0" w:space="0" w:color="auto"/>
      </w:divBdr>
    </w:div>
    <w:div w:id="897788456">
      <w:bodyDiv w:val="1"/>
      <w:marLeft w:val="0"/>
      <w:marRight w:val="0"/>
      <w:marTop w:val="0"/>
      <w:marBottom w:val="0"/>
      <w:divBdr>
        <w:top w:val="none" w:sz="0" w:space="0" w:color="auto"/>
        <w:left w:val="none" w:sz="0" w:space="0" w:color="auto"/>
        <w:bottom w:val="none" w:sz="0" w:space="0" w:color="auto"/>
        <w:right w:val="none" w:sz="0" w:space="0" w:color="auto"/>
      </w:divBdr>
    </w:div>
    <w:div w:id="919756473">
      <w:bodyDiv w:val="1"/>
      <w:marLeft w:val="0"/>
      <w:marRight w:val="0"/>
      <w:marTop w:val="0"/>
      <w:marBottom w:val="0"/>
      <w:divBdr>
        <w:top w:val="none" w:sz="0" w:space="0" w:color="auto"/>
        <w:left w:val="none" w:sz="0" w:space="0" w:color="auto"/>
        <w:bottom w:val="none" w:sz="0" w:space="0" w:color="auto"/>
        <w:right w:val="none" w:sz="0" w:space="0" w:color="auto"/>
      </w:divBdr>
      <w:divsChild>
        <w:div w:id="140730513">
          <w:marLeft w:val="0"/>
          <w:marRight w:val="0"/>
          <w:marTop w:val="0"/>
          <w:marBottom w:val="0"/>
          <w:divBdr>
            <w:top w:val="none" w:sz="0" w:space="0" w:color="auto"/>
            <w:left w:val="none" w:sz="0" w:space="0" w:color="auto"/>
            <w:bottom w:val="none" w:sz="0" w:space="0" w:color="auto"/>
            <w:right w:val="none" w:sz="0" w:space="0" w:color="auto"/>
          </w:divBdr>
          <w:divsChild>
            <w:div w:id="141508851">
              <w:marLeft w:val="0"/>
              <w:marRight w:val="0"/>
              <w:marTop w:val="0"/>
              <w:marBottom w:val="0"/>
              <w:divBdr>
                <w:top w:val="single" w:sz="6" w:space="0" w:color="3B3C45"/>
                <w:left w:val="single" w:sz="6" w:space="0" w:color="3B3C45"/>
                <w:bottom w:val="single" w:sz="6" w:space="0" w:color="3B3C45"/>
                <w:right w:val="none" w:sz="0" w:space="0" w:color="auto"/>
              </w:divBdr>
            </w:div>
            <w:div w:id="1573540963">
              <w:marLeft w:val="0"/>
              <w:marRight w:val="0"/>
              <w:marTop w:val="0"/>
              <w:marBottom w:val="0"/>
              <w:divBdr>
                <w:top w:val="none" w:sz="0" w:space="0" w:color="auto"/>
                <w:left w:val="none" w:sz="0" w:space="0" w:color="auto"/>
                <w:bottom w:val="none" w:sz="0" w:space="0" w:color="auto"/>
                <w:right w:val="none" w:sz="0" w:space="0" w:color="auto"/>
              </w:divBdr>
              <w:divsChild>
                <w:div w:id="131013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22335">
          <w:marLeft w:val="0"/>
          <w:marRight w:val="0"/>
          <w:marTop w:val="0"/>
          <w:marBottom w:val="0"/>
          <w:divBdr>
            <w:top w:val="single" w:sz="6" w:space="0" w:color="3B3C45"/>
            <w:left w:val="single" w:sz="6" w:space="0" w:color="3B3C45"/>
            <w:bottom w:val="single" w:sz="6" w:space="31" w:color="3B3C45"/>
            <w:right w:val="single" w:sz="6" w:space="0" w:color="3B3C45"/>
          </w:divBdr>
          <w:divsChild>
            <w:div w:id="102193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61416">
      <w:bodyDiv w:val="1"/>
      <w:marLeft w:val="0"/>
      <w:marRight w:val="0"/>
      <w:marTop w:val="0"/>
      <w:marBottom w:val="0"/>
      <w:divBdr>
        <w:top w:val="none" w:sz="0" w:space="0" w:color="auto"/>
        <w:left w:val="none" w:sz="0" w:space="0" w:color="auto"/>
        <w:bottom w:val="none" w:sz="0" w:space="0" w:color="auto"/>
        <w:right w:val="none" w:sz="0" w:space="0" w:color="auto"/>
      </w:divBdr>
    </w:div>
    <w:div w:id="932973842">
      <w:bodyDiv w:val="1"/>
      <w:marLeft w:val="0"/>
      <w:marRight w:val="0"/>
      <w:marTop w:val="0"/>
      <w:marBottom w:val="0"/>
      <w:divBdr>
        <w:top w:val="none" w:sz="0" w:space="0" w:color="auto"/>
        <w:left w:val="none" w:sz="0" w:space="0" w:color="auto"/>
        <w:bottom w:val="none" w:sz="0" w:space="0" w:color="auto"/>
        <w:right w:val="none" w:sz="0" w:space="0" w:color="auto"/>
      </w:divBdr>
    </w:div>
    <w:div w:id="944844280">
      <w:bodyDiv w:val="1"/>
      <w:marLeft w:val="0"/>
      <w:marRight w:val="0"/>
      <w:marTop w:val="0"/>
      <w:marBottom w:val="0"/>
      <w:divBdr>
        <w:top w:val="none" w:sz="0" w:space="0" w:color="auto"/>
        <w:left w:val="none" w:sz="0" w:space="0" w:color="auto"/>
        <w:bottom w:val="none" w:sz="0" w:space="0" w:color="auto"/>
        <w:right w:val="none" w:sz="0" w:space="0" w:color="auto"/>
      </w:divBdr>
    </w:div>
    <w:div w:id="951866242">
      <w:bodyDiv w:val="1"/>
      <w:marLeft w:val="0"/>
      <w:marRight w:val="0"/>
      <w:marTop w:val="0"/>
      <w:marBottom w:val="0"/>
      <w:divBdr>
        <w:top w:val="none" w:sz="0" w:space="0" w:color="auto"/>
        <w:left w:val="none" w:sz="0" w:space="0" w:color="auto"/>
        <w:bottom w:val="none" w:sz="0" w:space="0" w:color="auto"/>
        <w:right w:val="none" w:sz="0" w:space="0" w:color="auto"/>
      </w:divBdr>
    </w:div>
    <w:div w:id="959141962">
      <w:bodyDiv w:val="1"/>
      <w:marLeft w:val="0"/>
      <w:marRight w:val="0"/>
      <w:marTop w:val="0"/>
      <w:marBottom w:val="0"/>
      <w:divBdr>
        <w:top w:val="none" w:sz="0" w:space="0" w:color="auto"/>
        <w:left w:val="none" w:sz="0" w:space="0" w:color="auto"/>
        <w:bottom w:val="none" w:sz="0" w:space="0" w:color="auto"/>
        <w:right w:val="none" w:sz="0" w:space="0" w:color="auto"/>
      </w:divBdr>
    </w:div>
    <w:div w:id="959918526">
      <w:bodyDiv w:val="1"/>
      <w:marLeft w:val="0"/>
      <w:marRight w:val="0"/>
      <w:marTop w:val="0"/>
      <w:marBottom w:val="0"/>
      <w:divBdr>
        <w:top w:val="none" w:sz="0" w:space="0" w:color="auto"/>
        <w:left w:val="none" w:sz="0" w:space="0" w:color="auto"/>
        <w:bottom w:val="none" w:sz="0" w:space="0" w:color="auto"/>
        <w:right w:val="none" w:sz="0" w:space="0" w:color="auto"/>
      </w:divBdr>
    </w:div>
    <w:div w:id="965547516">
      <w:bodyDiv w:val="1"/>
      <w:marLeft w:val="0"/>
      <w:marRight w:val="0"/>
      <w:marTop w:val="0"/>
      <w:marBottom w:val="0"/>
      <w:divBdr>
        <w:top w:val="none" w:sz="0" w:space="0" w:color="auto"/>
        <w:left w:val="none" w:sz="0" w:space="0" w:color="auto"/>
        <w:bottom w:val="none" w:sz="0" w:space="0" w:color="auto"/>
        <w:right w:val="none" w:sz="0" w:space="0" w:color="auto"/>
      </w:divBdr>
    </w:div>
    <w:div w:id="973101650">
      <w:bodyDiv w:val="1"/>
      <w:marLeft w:val="0"/>
      <w:marRight w:val="0"/>
      <w:marTop w:val="0"/>
      <w:marBottom w:val="0"/>
      <w:divBdr>
        <w:top w:val="none" w:sz="0" w:space="0" w:color="auto"/>
        <w:left w:val="none" w:sz="0" w:space="0" w:color="auto"/>
        <w:bottom w:val="none" w:sz="0" w:space="0" w:color="auto"/>
        <w:right w:val="none" w:sz="0" w:space="0" w:color="auto"/>
      </w:divBdr>
    </w:div>
    <w:div w:id="997029113">
      <w:bodyDiv w:val="1"/>
      <w:marLeft w:val="0"/>
      <w:marRight w:val="0"/>
      <w:marTop w:val="0"/>
      <w:marBottom w:val="0"/>
      <w:divBdr>
        <w:top w:val="none" w:sz="0" w:space="0" w:color="auto"/>
        <w:left w:val="none" w:sz="0" w:space="0" w:color="auto"/>
        <w:bottom w:val="none" w:sz="0" w:space="0" w:color="auto"/>
        <w:right w:val="none" w:sz="0" w:space="0" w:color="auto"/>
      </w:divBdr>
    </w:div>
    <w:div w:id="1006636787">
      <w:bodyDiv w:val="1"/>
      <w:marLeft w:val="0"/>
      <w:marRight w:val="0"/>
      <w:marTop w:val="0"/>
      <w:marBottom w:val="0"/>
      <w:divBdr>
        <w:top w:val="none" w:sz="0" w:space="0" w:color="auto"/>
        <w:left w:val="none" w:sz="0" w:space="0" w:color="auto"/>
        <w:bottom w:val="none" w:sz="0" w:space="0" w:color="auto"/>
        <w:right w:val="none" w:sz="0" w:space="0" w:color="auto"/>
      </w:divBdr>
    </w:div>
    <w:div w:id="1021056405">
      <w:bodyDiv w:val="1"/>
      <w:marLeft w:val="0"/>
      <w:marRight w:val="0"/>
      <w:marTop w:val="0"/>
      <w:marBottom w:val="0"/>
      <w:divBdr>
        <w:top w:val="none" w:sz="0" w:space="0" w:color="auto"/>
        <w:left w:val="none" w:sz="0" w:space="0" w:color="auto"/>
        <w:bottom w:val="none" w:sz="0" w:space="0" w:color="auto"/>
        <w:right w:val="none" w:sz="0" w:space="0" w:color="auto"/>
      </w:divBdr>
    </w:div>
    <w:div w:id="1082066965">
      <w:bodyDiv w:val="1"/>
      <w:marLeft w:val="0"/>
      <w:marRight w:val="0"/>
      <w:marTop w:val="0"/>
      <w:marBottom w:val="0"/>
      <w:divBdr>
        <w:top w:val="none" w:sz="0" w:space="0" w:color="auto"/>
        <w:left w:val="none" w:sz="0" w:space="0" w:color="auto"/>
        <w:bottom w:val="none" w:sz="0" w:space="0" w:color="auto"/>
        <w:right w:val="none" w:sz="0" w:space="0" w:color="auto"/>
      </w:divBdr>
    </w:div>
    <w:div w:id="1116678641">
      <w:bodyDiv w:val="1"/>
      <w:marLeft w:val="0"/>
      <w:marRight w:val="0"/>
      <w:marTop w:val="0"/>
      <w:marBottom w:val="0"/>
      <w:divBdr>
        <w:top w:val="none" w:sz="0" w:space="0" w:color="auto"/>
        <w:left w:val="none" w:sz="0" w:space="0" w:color="auto"/>
        <w:bottom w:val="none" w:sz="0" w:space="0" w:color="auto"/>
        <w:right w:val="none" w:sz="0" w:space="0" w:color="auto"/>
      </w:divBdr>
    </w:div>
    <w:div w:id="1140071334">
      <w:bodyDiv w:val="1"/>
      <w:marLeft w:val="0"/>
      <w:marRight w:val="0"/>
      <w:marTop w:val="0"/>
      <w:marBottom w:val="0"/>
      <w:divBdr>
        <w:top w:val="none" w:sz="0" w:space="0" w:color="auto"/>
        <w:left w:val="none" w:sz="0" w:space="0" w:color="auto"/>
        <w:bottom w:val="none" w:sz="0" w:space="0" w:color="auto"/>
        <w:right w:val="none" w:sz="0" w:space="0" w:color="auto"/>
      </w:divBdr>
    </w:div>
    <w:div w:id="1168638901">
      <w:bodyDiv w:val="1"/>
      <w:marLeft w:val="0"/>
      <w:marRight w:val="0"/>
      <w:marTop w:val="0"/>
      <w:marBottom w:val="0"/>
      <w:divBdr>
        <w:top w:val="none" w:sz="0" w:space="0" w:color="auto"/>
        <w:left w:val="none" w:sz="0" w:space="0" w:color="auto"/>
        <w:bottom w:val="none" w:sz="0" w:space="0" w:color="auto"/>
        <w:right w:val="none" w:sz="0" w:space="0" w:color="auto"/>
      </w:divBdr>
    </w:div>
    <w:div w:id="1175420156">
      <w:bodyDiv w:val="1"/>
      <w:marLeft w:val="0"/>
      <w:marRight w:val="0"/>
      <w:marTop w:val="0"/>
      <w:marBottom w:val="0"/>
      <w:divBdr>
        <w:top w:val="none" w:sz="0" w:space="0" w:color="auto"/>
        <w:left w:val="none" w:sz="0" w:space="0" w:color="auto"/>
        <w:bottom w:val="none" w:sz="0" w:space="0" w:color="auto"/>
        <w:right w:val="none" w:sz="0" w:space="0" w:color="auto"/>
      </w:divBdr>
    </w:div>
    <w:div w:id="1186791433">
      <w:bodyDiv w:val="1"/>
      <w:marLeft w:val="0"/>
      <w:marRight w:val="0"/>
      <w:marTop w:val="0"/>
      <w:marBottom w:val="0"/>
      <w:divBdr>
        <w:top w:val="none" w:sz="0" w:space="0" w:color="auto"/>
        <w:left w:val="none" w:sz="0" w:space="0" w:color="auto"/>
        <w:bottom w:val="none" w:sz="0" w:space="0" w:color="auto"/>
        <w:right w:val="none" w:sz="0" w:space="0" w:color="auto"/>
      </w:divBdr>
    </w:div>
    <w:div w:id="1196234866">
      <w:bodyDiv w:val="1"/>
      <w:marLeft w:val="0"/>
      <w:marRight w:val="0"/>
      <w:marTop w:val="0"/>
      <w:marBottom w:val="0"/>
      <w:divBdr>
        <w:top w:val="none" w:sz="0" w:space="0" w:color="auto"/>
        <w:left w:val="none" w:sz="0" w:space="0" w:color="auto"/>
        <w:bottom w:val="none" w:sz="0" w:space="0" w:color="auto"/>
        <w:right w:val="none" w:sz="0" w:space="0" w:color="auto"/>
      </w:divBdr>
    </w:div>
    <w:div w:id="1202329433">
      <w:bodyDiv w:val="1"/>
      <w:marLeft w:val="0"/>
      <w:marRight w:val="0"/>
      <w:marTop w:val="0"/>
      <w:marBottom w:val="0"/>
      <w:divBdr>
        <w:top w:val="none" w:sz="0" w:space="0" w:color="auto"/>
        <w:left w:val="none" w:sz="0" w:space="0" w:color="auto"/>
        <w:bottom w:val="none" w:sz="0" w:space="0" w:color="auto"/>
        <w:right w:val="none" w:sz="0" w:space="0" w:color="auto"/>
      </w:divBdr>
    </w:div>
    <w:div w:id="1204248484">
      <w:bodyDiv w:val="1"/>
      <w:marLeft w:val="0"/>
      <w:marRight w:val="0"/>
      <w:marTop w:val="0"/>
      <w:marBottom w:val="0"/>
      <w:divBdr>
        <w:top w:val="none" w:sz="0" w:space="0" w:color="auto"/>
        <w:left w:val="none" w:sz="0" w:space="0" w:color="auto"/>
        <w:bottom w:val="none" w:sz="0" w:space="0" w:color="auto"/>
        <w:right w:val="none" w:sz="0" w:space="0" w:color="auto"/>
      </w:divBdr>
    </w:div>
    <w:div w:id="1212765194">
      <w:bodyDiv w:val="1"/>
      <w:marLeft w:val="0"/>
      <w:marRight w:val="0"/>
      <w:marTop w:val="0"/>
      <w:marBottom w:val="0"/>
      <w:divBdr>
        <w:top w:val="none" w:sz="0" w:space="0" w:color="auto"/>
        <w:left w:val="none" w:sz="0" w:space="0" w:color="auto"/>
        <w:bottom w:val="none" w:sz="0" w:space="0" w:color="auto"/>
        <w:right w:val="none" w:sz="0" w:space="0" w:color="auto"/>
      </w:divBdr>
    </w:div>
    <w:div w:id="1225946101">
      <w:bodyDiv w:val="1"/>
      <w:marLeft w:val="0"/>
      <w:marRight w:val="0"/>
      <w:marTop w:val="0"/>
      <w:marBottom w:val="0"/>
      <w:divBdr>
        <w:top w:val="none" w:sz="0" w:space="0" w:color="auto"/>
        <w:left w:val="none" w:sz="0" w:space="0" w:color="auto"/>
        <w:bottom w:val="none" w:sz="0" w:space="0" w:color="auto"/>
        <w:right w:val="none" w:sz="0" w:space="0" w:color="auto"/>
      </w:divBdr>
    </w:div>
    <w:div w:id="1231961534">
      <w:bodyDiv w:val="1"/>
      <w:marLeft w:val="0"/>
      <w:marRight w:val="0"/>
      <w:marTop w:val="0"/>
      <w:marBottom w:val="0"/>
      <w:divBdr>
        <w:top w:val="none" w:sz="0" w:space="0" w:color="auto"/>
        <w:left w:val="none" w:sz="0" w:space="0" w:color="auto"/>
        <w:bottom w:val="none" w:sz="0" w:space="0" w:color="auto"/>
        <w:right w:val="none" w:sz="0" w:space="0" w:color="auto"/>
      </w:divBdr>
    </w:div>
    <w:div w:id="1234244094">
      <w:bodyDiv w:val="1"/>
      <w:marLeft w:val="0"/>
      <w:marRight w:val="0"/>
      <w:marTop w:val="0"/>
      <w:marBottom w:val="0"/>
      <w:divBdr>
        <w:top w:val="none" w:sz="0" w:space="0" w:color="auto"/>
        <w:left w:val="none" w:sz="0" w:space="0" w:color="auto"/>
        <w:bottom w:val="none" w:sz="0" w:space="0" w:color="auto"/>
        <w:right w:val="none" w:sz="0" w:space="0" w:color="auto"/>
      </w:divBdr>
    </w:div>
    <w:div w:id="1251815858">
      <w:bodyDiv w:val="1"/>
      <w:marLeft w:val="0"/>
      <w:marRight w:val="0"/>
      <w:marTop w:val="0"/>
      <w:marBottom w:val="0"/>
      <w:divBdr>
        <w:top w:val="none" w:sz="0" w:space="0" w:color="auto"/>
        <w:left w:val="none" w:sz="0" w:space="0" w:color="auto"/>
        <w:bottom w:val="none" w:sz="0" w:space="0" w:color="auto"/>
        <w:right w:val="none" w:sz="0" w:space="0" w:color="auto"/>
      </w:divBdr>
    </w:div>
    <w:div w:id="1270090261">
      <w:bodyDiv w:val="1"/>
      <w:marLeft w:val="0"/>
      <w:marRight w:val="0"/>
      <w:marTop w:val="0"/>
      <w:marBottom w:val="0"/>
      <w:divBdr>
        <w:top w:val="none" w:sz="0" w:space="0" w:color="auto"/>
        <w:left w:val="none" w:sz="0" w:space="0" w:color="auto"/>
        <w:bottom w:val="none" w:sz="0" w:space="0" w:color="auto"/>
        <w:right w:val="none" w:sz="0" w:space="0" w:color="auto"/>
      </w:divBdr>
    </w:div>
    <w:div w:id="1281184688">
      <w:bodyDiv w:val="1"/>
      <w:marLeft w:val="0"/>
      <w:marRight w:val="0"/>
      <w:marTop w:val="0"/>
      <w:marBottom w:val="0"/>
      <w:divBdr>
        <w:top w:val="none" w:sz="0" w:space="0" w:color="auto"/>
        <w:left w:val="none" w:sz="0" w:space="0" w:color="auto"/>
        <w:bottom w:val="none" w:sz="0" w:space="0" w:color="auto"/>
        <w:right w:val="none" w:sz="0" w:space="0" w:color="auto"/>
      </w:divBdr>
    </w:div>
    <w:div w:id="1282148479">
      <w:bodyDiv w:val="1"/>
      <w:marLeft w:val="0"/>
      <w:marRight w:val="0"/>
      <w:marTop w:val="0"/>
      <w:marBottom w:val="0"/>
      <w:divBdr>
        <w:top w:val="none" w:sz="0" w:space="0" w:color="auto"/>
        <w:left w:val="none" w:sz="0" w:space="0" w:color="auto"/>
        <w:bottom w:val="none" w:sz="0" w:space="0" w:color="auto"/>
        <w:right w:val="none" w:sz="0" w:space="0" w:color="auto"/>
      </w:divBdr>
    </w:div>
    <w:div w:id="1300452203">
      <w:bodyDiv w:val="1"/>
      <w:marLeft w:val="0"/>
      <w:marRight w:val="0"/>
      <w:marTop w:val="0"/>
      <w:marBottom w:val="0"/>
      <w:divBdr>
        <w:top w:val="none" w:sz="0" w:space="0" w:color="auto"/>
        <w:left w:val="none" w:sz="0" w:space="0" w:color="auto"/>
        <w:bottom w:val="none" w:sz="0" w:space="0" w:color="auto"/>
        <w:right w:val="none" w:sz="0" w:space="0" w:color="auto"/>
      </w:divBdr>
    </w:div>
    <w:div w:id="1331711025">
      <w:bodyDiv w:val="1"/>
      <w:marLeft w:val="0"/>
      <w:marRight w:val="0"/>
      <w:marTop w:val="0"/>
      <w:marBottom w:val="0"/>
      <w:divBdr>
        <w:top w:val="none" w:sz="0" w:space="0" w:color="auto"/>
        <w:left w:val="none" w:sz="0" w:space="0" w:color="auto"/>
        <w:bottom w:val="none" w:sz="0" w:space="0" w:color="auto"/>
        <w:right w:val="none" w:sz="0" w:space="0" w:color="auto"/>
      </w:divBdr>
    </w:div>
    <w:div w:id="1346321639">
      <w:bodyDiv w:val="1"/>
      <w:marLeft w:val="0"/>
      <w:marRight w:val="0"/>
      <w:marTop w:val="0"/>
      <w:marBottom w:val="0"/>
      <w:divBdr>
        <w:top w:val="none" w:sz="0" w:space="0" w:color="auto"/>
        <w:left w:val="none" w:sz="0" w:space="0" w:color="auto"/>
        <w:bottom w:val="none" w:sz="0" w:space="0" w:color="auto"/>
        <w:right w:val="none" w:sz="0" w:space="0" w:color="auto"/>
      </w:divBdr>
    </w:div>
    <w:div w:id="1360620369">
      <w:bodyDiv w:val="1"/>
      <w:marLeft w:val="0"/>
      <w:marRight w:val="0"/>
      <w:marTop w:val="0"/>
      <w:marBottom w:val="0"/>
      <w:divBdr>
        <w:top w:val="none" w:sz="0" w:space="0" w:color="auto"/>
        <w:left w:val="none" w:sz="0" w:space="0" w:color="auto"/>
        <w:bottom w:val="none" w:sz="0" w:space="0" w:color="auto"/>
        <w:right w:val="none" w:sz="0" w:space="0" w:color="auto"/>
      </w:divBdr>
    </w:div>
    <w:div w:id="1394699715">
      <w:bodyDiv w:val="1"/>
      <w:marLeft w:val="0"/>
      <w:marRight w:val="0"/>
      <w:marTop w:val="0"/>
      <w:marBottom w:val="0"/>
      <w:divBdr>
        <w:top w:val="none" w:sz="0" w:space="0" w:color="auto"/>
        <w:left w:val="none" w:sz="0" w:space="0" w:color="auto"/>
        <w:bottom w:val="none" w:sz="0" w:space="0" w:color="auto"/>
        <w:right w:val="none" w:sz="0" w:space="0" w:color="auto"/>
      </w:divBdr>
    </w:div>
    <w:div w:id="1395470682">
      <w:bodyDiv w:val="1"/>
      <w:marLeft w:val="0"/>
      <w:marRight w:val="0"/>
      <w:marTop w:val="0"/>
      <w:marBottom w:val="0"/>
      <w:divBdr>
        <w:top w:val="none" w:sz="0" w:space="0" w:color="auto"/>
        <w:left w:val="none" w:sz="0" w:space="0" w:color="auto"/>
        <w:bottom w:val="none" w:sz="0" w:space="0" w:color="auto"/>
        <w:right w:val="none" w:sz="0" w:space="0" w:color="auto"/>
      </w:divBdr>
    </w:div>
    <w:div w:id="1402097672">
      <w:bodyDiv w:val="1"/>
      <w:marLeft w:val="0"/>
      <w:marRight w:val="0"/>
      <w:marTop w:val="0"/>
      <w:marBottom w:val="0"/>
      <w:divBdr>
        <w:top w:val="none" w:sz="0" w:space="0" w:color="auto"/>
        <w:left w:val="none" w:sz="0" w:space="0" w:color="auto"/>
        <w:bottom w:val="none" w:sz="0" w:space="0" w:color="auto"/>
        <w:right w:val="none" w:sz="0" w:space="0" w:color="auto"/>
      </w:divBdr>
    </w:div>
    <w:div w:id="1456294762">
      <w:bodyDiv w:val="1"/>
      <w:marLeft w:val="0"/>
      <w:marRight w:val="0"/>
      <w:marTop w:val="0"/>
      <w:marBottom w:val="0"/>
      <w:divBdr>
        <w:top w:val="none" w:sz="0" w:space="0" w:color="auto"/>
        <w:left w:val="none" w:sz="0" w:space="0" w:color="auto"/>
        <w:bottom w:val="none" w:sz="0" w:space="0" w:color="auto"/>
        <w:right w:val="none" w:sz="0" w:space="0" w:color="auto"/>
      </w:divBdr>
    </w:div>
    <w:div w:id="1472752787">
      <w:bodyDiv w:val="1"/>
      <w:marLeft w:val="0"/>
      <w:marRight w:val="0"/>
      <w:marTop w:val="0"/>
      <w:marBottom w:val="0"/>
      <w:divBdr>
        <w:top w:val="none" w:sz="0" w:space="0" w:color="auto"/>
        <w:left w:val="none" w:sz="0" w:space="0" w:color="auto"/>
        <w:bottom w:val="none" w:sz="0" w:space="0" w:color="auto"/>
        <w:right w:val="none" w:sz="0" w:space="0" w:color="auto"/>
      </w:divBdr>
    </w:div>
    <w:div w:id="1491602191">
      <w:bodyDiv w:val="1"/>
      <w:marLeft w:val="0"/>
      <w:marRight w:val="0"/>
      <w:marTop w:val="0"/>
      <w:marBottom w:val="0"/>
      <w:divBdr>
        <w:top w:val="none" w:sz="0" w:space="0" w:color="auto"/>
        <w:left w:val="none" w:sz="0" w:space="0" w:color="auto"/>
        <w:bottom w:val="none" w:sz="0" w:space="0" w:color="auto"/>
        <w:right w:val="none" w:sz="0" w:space="0" w:color="auto"/>
      </w:divBdr>
    </w:div>
    <w:div w:id="1492018178">
      <w:bodyDiv w:val="1"/>
      <w:marLeft w:val="0"/>
      <w:marRight w:val="0"/>
      <w:marTop w:val="0"/>
      <w:marBottom w:val="0"/>
      <w:divBdr>
        <w:top w:val="none" w:sz="0" w:space="0" w:color="auto"/>
        <w:left w:val="none" w:sz="0" w:space="0" w:color="auto"/>
        <w:bottom w:val="none" w:sz="0" w:space="0" w:color="auto"/>
        <w:right w:val="none" w:sz="0" w:space="0" w:color="auto"/>
      </w:divBdr>
    </w:div>
    <w:div w:id="1499615626">
      <w:bodyDiv w:val="1"/>
      <w:marLeft w:val="0"/>
      <w:marRight w:val="0"/>
      <w:marTop w:val="0"/>
      <w:marBottom w:val="0"/>
      <w:divBdr>
        <w:top w:val="none" w:sz="0" w:space="0" w:color="auto"/>
        <w:left w:val="none" w:sz="0" w:space="0" w:color="auto"/>
        <w:bottom w:val="none" w:sz="0" w:space="0" w:color="auto"/>
        <w:right w:val="none" w:sz="0" w:space="0" w:color="auto"/>
      </w:divBdr>
    </w:div>
    <w:div w:id="1515337056">
      <w:bodyDiv w:val="1"/>
      <w:marLeft w:val="0"/>
      <w:marRight w:val="0"/>
      <w:marTop w:val="0"/>
      <w:marBottom w:val="0"/>
      <w:divBdr>
        <w:top w:val="none" w:sz="0" w:space="0" w:color="auto"/>
        <w:left w:val="none" w:sz="0" w:space="0" w:color="auto"/>
        <w:bottom w:val="none" w:sz="0" w:space="0" w:color="auto"/>
        <w:right w:val="none" w:sz="0" w:space="0" w:color="auto"/>
      </w:divBdr>
    </w:div>
    <w:div w:id="1526018013">
      <w:bodyDiv w:val="1"/>
      <w:marLeft w:val="0"/>
      <w:marRight w:val="0"/>
      <w:marTop w:val="0"/>
      <w:marBottom w:val="0"/>
      <w:divBdr>
        <w:top w:val="none" w:sz="0" w:space="0" w:color="auto"/>
        <w:left w:val="none" w:sz="0" w:space="0" w:color="auto"/>
        <w:bottom w:val="none" w:sz="0" w:space="0" w:color="auto"/>
        <w:right w:val="none" w:sz="0" w:space="0" w:color="auto"/>
      </w:divBdr>
    </w:div>
    <w:div w:id="1530559538">
      <w:bodyDiv w:val="1"/>
      <w:marLeft w:val="0"/>
      <w:marRight w:val="0"/>
      <w:marTop w:val="0"/>
      <w:marBottom w:val="0"/>
      <w:divBdr>
        <w:top w:val="none" w:sz="0" w:space="0" w:color="auto"/>
        <w:left w:val="none" w:sz="0" w:space="0" w:color="auto"/>
        <w:bottom w:val="none" w:sz="0" w:space="0" w:color="auto"/>
        <w:right w:val="none" w:sz="0" w:space="0" w:color="auto"/>
      </w:divBdr>
    </w:div>
    <w:div w:id="1533179361">
      <w:bodyDiv w:val="1"/>
      <w:marLeft w:val="0"/>
      <w:marRight w:val="0"/>
      <w:marTop w:val="0"/>
      <w:marBottom w:val="0"/>
      <w:divBdr>
        <w:top w:val="none" w:sz="0" w:space="0" w:color="auto"/>
        <w:left w:val="none" w:sz="0" w:space="0" w:color="auto"/>
        <w:bottom w:val="none" w:sz="0" w:space="0" w:color="auto"/>
        <w:right w:val="none" w:sz="0" w:space="0" w:color="auto"/>
      </w:divBdr>
    </w:div>
    <w:div w:id="1534414710">
      <w:bodyDiv w:val="1"/>
      <w:marLeft w:val="0"/>
      <w:marRight w:val="0"/>
      <w:marTop w:val="0"/>
      <w:marBottom w:val="0"/>
      <w:divBdr>
        <w:top w:val="none" w:sz="0" w:space="0" w:color="auto"/>
        <w:left w:val="none" w:sz="0" w:space="0" w:color="auto"/>
        <w:bottom w:val="none" w:sz="0" w:space="0" w:color="auto"/>
        <w:right w:val="none" w:sz="0" w:space="0" w:color="auto"/>
      </w:divBdr>
    </w:div>
    <w:div w:id="1539003887">
      <w:bodyDiv w:val="1"/>
      <w:marLeft w:val="0"/>
      <w:marRight w:val="0"/>
      <w:marTop w:val="0"/>
      <w:marBottom w:val="0"/>
      <w:divBdr>
        <w:top w:val="none" w:sz="0" w:space="0" w:color="auto"/>
        <w:left w:val="none" w:sz="0" w:space="0" w:color="auto"/>
        <w:bottom w:val="none" w:sz="0" w:space="0" w:color="auto"/>
        <w:right w:val="none" w:sz="0" w:space="0" w:color="auto"/>
      </w:divBdr>
    </w:div>
    <w:div w:id="1541749403">
      <w:bodyDiv w:val="1"/>
      <w:marLeft w:val="0"/>
      <w:marRight w:val="0"/>
      <w:marTop w:val="0"/>
      <w:marBottom w:val="0"/>
      <w:divBdr>
        <w:top w:val="none" w:sz="0" w:space="0" w:color="auto"/>
        <w:left w:val="none" w:sz="0" w:space="0" w:color="auto"/>
        <w:bottom w:val="none" w:sz="0" w:space="0" w:color="auto"/>
        <w:right w:val="none" w:sz="0" w:space="0" w:color="auto"/>
      </w:divBdr>
    </w:div>
    <w:div w:id="1544564200">
      <w:bodyDiv w:val="1"/>
      <w:marLeft w:val="0"/>
      <w:marRight w:val="0"/>
      <w:marTop w:val="0"/>
      <w:marBottom w:val="0"/>
      <w:divBdr>
        <w:top w:val="none" w:sz="0" w:space="0" w:color="auto"/>
        <w:left w:val="none" w:sz="0" w:space="0" w:color="auto"/>
        <w:bottom w:val="none" w:sz="0" w:space="0" w:color="auto"/>
        <w:right w:val="none" w:sz="0" w:space="0" w:color="auto"/>
      </w:divBdr>
    </w:div>
    <w:div w:id="1547835117">
      <w:bodyDiv w:val="1"/>
      <w:marLeft w:val="0"/>
      <w:marRight w:val="0"/>
      <w:marTop w:val="0"/>
      <w:marBottom w:val="0"/>
      <w:divBdr>
        <w:top w:val="none" w:sz="0" w:space="0" w:color="auto"/>
        <w:left w:val="none" w:sz="0" w:space="0" w:color="auto"/>
        <w:bottom w:val="none" w:sz="0" w:space="0" w:color="auto"/>
        <w:right w:val="none" w:sz="0" w:space="0" w:color="auto"/>
      </w:divBdr>
    </w:div>
    <w:div w:id="1550457870">
      <w:bodyDiv w:val="1"/>
      <w:marLeft w:val="0"/>
      <w:marRight w:val="0"/>
      <w:marTop w:val="0"/>
      <w:marBottom w:val="0"/>
      <w:divBdr>
        <w:top w:val="none" w:sz="0" w:space="0" w:color="auto"/>
        <w:left w:val="none" w:sz="0" w:space="0" w:color="auto"/>
        <w:bottom w:val="none" w:sz="0" w:space="0" w:color="auto"/>
        <w:right w:val="none" w:sz="0" w:space="0" w:color="auto"/>
      </w:divBdr>
    </w:div>
    <w:div w:id="1551531030">
      <w:bodyDiv w:val="1"/>
      <w:marLeft w:val="0"/>
      <w:marRight w:val="0"/>
      <w:marTop w:val="0"/>
      <w:marBottom w:val="0"/>
      <w:divBdr>
        <w:top w:val="none" w:sz="0" w:space="0" w:color="auto"/>
        <w:left w:val="none" w:sz="0" w:space="0" w:color="auto"/>
        <w:bottom w:val="none" w:sz="0" w:space="0" w:color="auto"/>
        <w:right w:val="none" w:sz="0" w:space="0" w:color="auto"/>
      </w:divBdr>
    </w:div>
    <w:div w:id="1553615559">
      <w:bodyDiv w:val="1"/>
      <w:marLeft w:val="0"/>
      <w:marRight w:val="0"/>
      <w:marTop w:val="0"/>
      <w:marBottom w:val="0"/>
      <w:divBdr>
        <w:top w:val="none" w:sz="0" w:space="0" w:color="auto"/>
        <w:left w:val="none" w:sz="0" w:space="0" w:color="auto"/>
        <w:bottom w:val="none" w:sz="0" w:space="0" w:color="auto"/>
        <w:right w:val="none" w:sz="0" w:space="0" w:color="auto"/>
      </w:divBdr>
    </w:div>
    <w:div w:id="1575166111">
      <w:bodyDiv w:val="1"/>
      <w:marLeft w:val="0"/>
      <w:marRight w:val="0"/>
      <w:marTop w:val="0"/>
      <w:marBottom w:val="0"/>
      <w:divBdr>
        <w:top w:val="none" w:sz="0" w:space="0" w:color="auto"/>
        <w:left w:val="none" w:sz="0" w:space="0" w:color="auto"/>
        <w:bottom w:val="none" w:sz="0" w:space="0" w:color="auto"/>
        <w:right w:val="none" w:sz="0" w:space="0" w:color="auto"/>
      </w:divBdr>
    </w:div>
    <w:div w:id="1576742411">
      <w:bodyDiv w:val="1"/>
      <w:marLeft w:val="0"/>
      <w:marRight w:val="0"/>
      <w:marTop w:val="0"/>
      <w:marBottom w:val="0"/>
      <w:divBdr>
        <w:top w:val="none" w:sz="0" w:space="0" w:color="auto"/>
        <w:left w:val="none" w:sz="0" w:space="0" w:color="auto"/>
        <w:bottom w:val="none" w:sz="0" w:space="0" w:color="auto"/>
        <w:right w:val="none" w:sz="0" w:space="0" w:color="auto"/>
      </w:divBdr>
    </w:div>
    <w:div w:id="1579559857">
      <w:bodyDiv w:val="1"/>
      <w:marLeft w:val="0"/>
      <w:marRight w:val="0"/>
      <w:marTop w:val="0"/>
      <w:marBottom w:val="0"/>
      <w:divBdr>
        <w:top w:val="none" w:sz="0" w:space="0" w:color="auto"/>
        <w:left w:val="none" w:sz="0" w:space="0" w:color="auto"/>
        <w:bottom w:val="none" w:sz="0" w:space="0" w:color="auto"/>
        <w:right w:val="none" w:sz="0" w:space="0" w:color="auto"/>
      </w:divBdr>
    </w:div>
    <w:div w:id="1589343601">
      <w:bodyDiv w:val="1"/>
      <w:marLeft w:val="0"/>
      <w:marRight w:val="0"/>
      <w:marTop w:val="0"/>
      <w:marBottom w:val="0"/>
      <w:divBdr>
        <w:top w:val="none" w:sz="0" w:space="0" w:color="auto"/>
        <w:left w:val="none" w:sz="0" w:space="0" w:color="auto"/>
        <w:bottom w:val="none" w:sz="0" w:space="0" w:color="auto"/>
        <w:right w:val="none" w:sz="0" w:space="0" w:color="auto"/>
      </w:divBdr>
    </w:div>
    <w:div w:id="1610970208">
      <w:bodyDiv w:val="1"/>
      <w:marLeft w:val="0"/>
      <w:marRight w:val="0"/>
      <w:marTop w:val="0"/>
      <w:marBottom w:val="0"/>
      <w:divBdr>
        <w:top w:val="none" w:sz="0" w:space="0" w:color="auto"/>
        <w:left w:val="none" w:sz="0" w:space="0" w:color="auto"/>
        <w:bottom w:val="none" w:sz="0" w:space="0" w:color="auto"/>
        <w:right w:val="none" w:sz="0" w:space="0" w:color="auto"/>
      </w:divBdr>
    </w:div>
    <w:div w:id="1612318180">
      <w:bodyDiv w:val="1"/>
      <w:marLeft w:val="0"/>
      <w:marRight w:val="0"/>
      <w:marTop w:val="0"/>
      <w:marBottom w:val="0"/>
      <w:divBdr>
        <w:top w:val="none" w:sz="0" w:space="0" w:color="auto"/>
        <w:left w:val="none" w:sz="0" w:space="0" w:color="auto"/>
        <w:bottom w:val="none" w:sz="0" w:space="0" w:color="auto"/>
        <w:right w:val="none" w:sz="0" w:space="0" w:color="auto"/>
      </w:divBdr>
    </w:div>
    <w:div w:id="1629167268">
      <w:bodyDiv w:val="1"/>
      <w:marLeft w:val="0"/>
      <w:marRight w:val="0"/>
      <w:marTop w:val="0"/>
      <w:marBottom w:val="0"/>
      <w:divBdr>
        <w:top w:val="none" w:sz="0" w:space="0" w:color="auto"/>
        <w:left w:val="none" w:sz="0" w:space="0" w:color="auto"/>
        <w:bottom w:val="none" w:sz="0" w:space="0" w:color="auto"/>
        <w:right w:val="none" w:sz="0" w:space="0" w:color="auto"/>
      </w:divBdr>
    </w:div>
    <w:div w:id="1647591536">
      <w:bodyDiv w:val="1"/>
      <w:marLeft w:val="0"/>
      <w:marRight w:val="0"/>
      <w:marTop w:val="0"/>
      <w:marBottom w:val="0"/>
      <w:divBdr>
        <w:top w:val="none" w:sz="0" w:space="0" w:color="auto"/>
        <w:left w:val="none" w:sz="0" w:space="0" w:color="auto"/>
        <w:bottom w:val="none" w:sz="0" w:space="0" w:color="auto"/>
        <w:right w:val="none" w:sz="0" w:space="0" w:color="auto"/>
      </w:divBdr>
    </w:div>
    <w:div w:id="1649892385">
      <w:bodyDiv w:val="1"/>
      <w:marLeft w:val="0"/>
      <w:marRight w:val="0"/>
      <w:marTop w:val="0"/>
      <w:marBottom w:val="0"/>
      <w:divBdr>
        <w:top w:val="none" w:sz="0" w:space="0" w:color="auto"/>
        <w:left w:val="none" w:sz="0" w:space="0" w:color="auto"/>
        <w:bottom w:val="none" w:sz="0" w:space="0" w:color="auto"/>
        <w:right w:val="none" w:sz="0" w:space="0" w:color="auto"/>
      </w:divBdr>
    </w:div>
    <w:div w:id="1672368783">
      <w:bodyDiv w:val="1"/>
      <w:marLeft w:val="0"/>
      <w:marRight w:val="0"/>
      <w:marTop w:val="0"/>
      <w:marBottom w:val="0"/>
      <w:divBdr>
        <w:top w:val="none" w:sz="0" w:space="0" w:color="auto"/>
        <w:left w:val="none" w:sz="0" w:space="0" w:color="auto"/>
        <w:bottom w:val="none" w:sz="0" w:space="0" w:color="auto"/>
        <w:right w:val="none" w:sz="0" w:space="0" w:color="auto"/>
      </w:divBdr>
    </w:div>
    <w:div w:id="1673486303">
      <w:bodyDiv w:val="1"/>
      <w:marLeft w:val="0"/>
      <w:marRight w:val="0"/>
      <w:marTop w:val="0"/>
      <w:marBottom w:val="0"/>
      <w:divBdr>
        <w:top w:val="none" w:sz="0" w:space="0" w:color="auto"/>
        <w:left w:val="none" w:sz="0" w:space="0" w:color="auto"/>
        <w:bottom w:val="none" w:sz="0" w:space="0" w:color="auto"/>
        <w:right w:val="none" w:sz="0" w:space="0" w:color="auto"/>
      </w:divBdr>
    </w:div>
    <w:div w:id="1684428893">
      <w:bodyDiv w:val="1"/>
      <w:marLeft w:val="0"/>
      <w:marRight w:val="0"/>
      <w:marTop w:val="0"/>
      <w:marBottom w:val="0"/>
      <w:divBdr>
        <w:top w:val="none" w:sz="0" w:space="0" w:color="auto"/>
        <w:left w:val="none" w:sz="0" w:space="0" w:color="auto"/>
        <w:bottom w:val="none" w:sz="0" w:space="0" w:color="auto"/>
        <w:right w:val="none" w:sz="0" w:space="0" w:color="auto"/>
      </w:divBdr>
    </w:div>
    <w:div w:id="1695958829">
      <w:bodyDiv w:val="1"/>
      <w:marLeft w:val="0"/>
      <w:marRight w:val="0"/>
      <w:marTop w:val="0"/>
      <w:marBottom w:val="0"/>
      <w:divBdr>
        <w:top w:val="none" w:sz="0" w:space="0" w:color="auto"/>
        <w:left w:val="none" w:sz="0" w:space="0" w:color="auto"/>
        <w:bottom w:val="none" w:sz="0" w:space="0" w:color="auto"/>
        <w:right w:val="none" w:sz="0" w:space="0" w:color="auto"/>
      </w:divBdr>
    </w:div>
    <w:div w:id="1700856166">
      <w:bodyDiv w:val="1"/>
      <w:marLeft w:val="0"/>
      <w:marRight w:val="0"/>
      <w:marTop w:val="0"/>
      <w:marBottom w:val="0"/>
      <w:divBdr>
        <w:top w:val="none" w:sz="0" w:space="0" w:color="auto"/>
        <w:left w:val="none" w:sz="0" w:space="0" w:color="auto"/>
        <w:bottom w:val="none" w:sz="0" w:space="0" w:color="auto"/>
        <w:right w:val="none" w:sz="0" w:space="0" w:color="auto"/>
      </w:divBdr>
    </w:div>
    <w:div w:id="1701543452">
      <w:bodyDiv w:val="1"/>
      <w:marLeft w:val="0"/>
      <w:marRight w:val="0"/>
      <w:marTop w:val="0"/>
      <w:marBottom w:val="0"/>
      <w:divBdr>
        <w:top w:val="none" w:sz="0" w:space="0" w:color="auto"/>
        <w:left w:val="none" w:sz="0" w:space="0" w:color="auto"/>
        <w:bottom w:val="none" w:sz="0" w:space="0" w:color="auto"/>
        <w:right w:val="none" w:sz="0" w:space="0" w:color="auto"/>
      </w:divBdr>
    </w:div>
    <w:div w:id="1707755610">
      <w:bodyDiv w:val="1"/>
      <w:marLeft w:val="0"/>
      <w:marRight w:val="0"/>
      <w:marTop w:val="0"/>
      <w:marBottom w:val="0"/>
      <w:divBdr>
        <w:top w:val="none" w:sz="0" w:space="0" w:color="auto"/>
        <w:left w:val="none" w:sz="0" w:space="0" w:color="auto"/>
        <w:bottom w:val="none" w:sz="0" w:space="0" w:color="auto"/>
        <w:right w:val="none" w:sz="0" w:space="0" w:color="auto"/>
      </w:divBdr>
    </w:div>
    <w:div w:id="1721514094">
      <w:bodyDiv w:val="1"/>
      <w:marLeft w:val="0"/>
      <w:marRight w:val="0"/>
      <w:marTop w:val="0"/>
      <w:marBottom w:val="0"/>
      <w:divBdr>
        <w:top w:val="none" w:sz="0" w:space="0" w:color="auto"/>
        <w:left w:val="none" w:sz="0" w:space="0" w:color="auto"/>
        <w:bottom w:val="none" w:sz="0" w:space="0" w:color="auto"/>
        <w:right w:val="none" w:sz="0" w:space="0" w:color="auto"/>
      </w:divBdr>
    </w:div>
    <w:div w:id="1743485847">
      <w:bodyDiv w:val="1"/>
      <w:marLeft w:val="0"/>
      <w:marRight w:val="0"/>
      <w:marTop w:val="0"/>
      <w:marBottom w:val="0"/>
      <w:divBdr>
        <w:top w:val="none" w:sz="0" w:space="0" w:color="auto"/>
        <w:left w:val="none" w:sz="0" w:space="0" w:color="auto"/>
        <w:bottom w:val="none" w:sz="0" w:space="0" w:color="auto"/>
        <w:right w:val="none" w:sz="0" w:space="0" w:color="auto"/>
      </w:divBdr>
    </w:div>
    <w:div w:id="1758361448">
      <w:bodyDiv w:val="1"/>
      <w:marLeft w:val="0"/>
      <w:marRight w:val="0"/>
      <w:marTop w:val="0"/>
      <w:marBottom w:val="0"/>
      <w:divBdr>
        <w:top w:val="none" w:sz="0" w:space="0" w:color="auto"/>
        <w:left w:val="none" w:sz="0" w:space="0" w:color="auto"/>
        <w:bottom w:val="none" w:sz="0" w:space="0" w:color="auto"/>
        <w:right w:val="none" w:sz="0" w:space="0" w:color="auto"/>
      </w:divBdr>
    </w:div>
    <w:div w:id="1787769753">
      <w:bodyDiv w:val="1"/>
      <w:marLeft w:val="0"/>
      <w:marRight w:val="0"/>
      <w:marTop w:val="0"/>
      <w:marBottom w:val="0"/>
      <w:divBdr>
        <w:top w:val="none" w:sz="0" w:space="0" w:color="auto"/>
        <w:left w:val="none" w:sz="0" w:space="0" w:color="auto"/>
        <w:bottom w:val="none" w:sz="0" w:space="0" w:color="auto"/>
        <w:right w:val="none" w:sz="0" w:space="0" w:color="auto"/>
      </w:divBdr>
    </w:div>
    <w:div w:id="1792433128">
      <w:bodyDiv w:val="1"/>
      <w:marLeft w:val="0"/>
      <w:marRight w:val="0"/>
      <w:marTop w:val="0"/>
      <w:marBottom w:val="0"/>
      <w:divBdr>
        <w:top w:val="none" w:sz="0" w:space="0" w:color="auto"/>
        <w:left w:val="none" w:sz="0" w:space="0" w:color="auto"/>
        <w:bottom w:val="none" w:sz="0" w:space="0" w:color="auto"/>
        <w:right w:val="none" w:sz="0" w:space="0" w:color="auto"/>
      </w:divBdr>
    </w:div>
    <w:div w:id="1798137390">
      <w:bodyDiv w:val="1"/>
      <w:marLeft w:val="0"/>
      <w:marRight w:val="0"/>
      <w:marTop w:val="0"/>
      <w:marBottom w:val="0"/>
      <w:divBdr>
        <w:top w:val="none" w:sz="0" w:space="0" w:color="auto"/>
        <w:left w:val="none" w:sz="0" w:space="0" w:color="auto"/>
        <w:bottom w:val="none" w:sz="0" w:space="0" w:color="auto"/>
        <w:right w:val="none" w:sz="0" w:space="0" w:color="auto"/>
      </w:divBdr>
    </w:div>
    <w:div w:id="1818649387">
      <w:bodyDiv w:val="1"/>
      <w:marLeft w:val="0"/>
      <w:marRight w:val="0"/>
      <w:marTop w:val="0"/>
      <w:marBottom w:val="0"/>
      <w:divBdr>
        <w:top w:val="none" w:sz="0" w:space="0" w:color="auto"/>
        <w:left w:val="none" w:sz="0" w:space="0" w:color="auto"/>
        <w:bottom w:val="none" w:sz="0" w:space="0" w:color="auto"/>
        <w:right w:val="none" w:sz="0" w:space="0" w:color="auto"/>
      </w:divBdr>
      <w:divsChild>
        <w:div w:id="50469752">
          <w:marLeft w:val="0"/>
          <w:marRight w:val="0"/>
          <w:marTop w:val="0"/>
          <w:marBottom w:val="0"/>
          <w:divBdr>
            <w:top w:val="none" w:sz="0" w:space="0" w:color="auto"/>
            <w:left w:val="none" w:sz="0" w:space="0" w:color="auto"/>
            <w:bottom w:val="none" w:sz="0" w:space="0" w:color="auto"/>
            <w:right w:val="none" w:sz="0" w:space="0" w:color="auto"/>
          </w:divBdr>
          <w:divsChild>
            <w:div w:id="2068645425">
              <w:marLeft w:val="0"/>
              <w:marRight w:val="0"/>
              <w:marTop w:val="0"/>
              <w:marBottom w:val="0"/>
              <w:divBdr>
                <w:top w:val="none" w:sz="0" w:space="0" w:color="auto"/>
                <w:left w:val="none" w:sz="0" w:space="0" w:color="auto"/>
                <w:bottom w:val="none" w:sz="0" w:space="0" w:color="auto"/>
                <w:right w:val="none" w:sz="0" w:space="0" w:color="auto"/>
              </w:divBdr>
              <w:divsChild>
                <w:div w:id="940457558">
                  <w:marLeft w:val="0"/>
                  <w:marRight w:val="0"/>
                  <w:marTop w:val="0"/>
                  <w:marBottom w:val="0"/>
                  <w:divBdr>
                    <w:top w:val="none" w:sz="0" w:space="0" w:color="auto"/>
                    <w:left w:val="none" w:sz="0" w:space="0" w:color="auto"/>
                    <w:bottom w:val="none" w:sz="0" w:space="0" w:color="auto"/>
                    <w:right w:val="none" w:sz="0" w:space="0" w:color="auto"/>
                  </w:divBdr>
                  <w:divsChild>
                    <w:div w:id="571474001">
                      <w:marLeft w:val="0"/>
                      <w:marRight w:val="0"/>
                      <w:marTop w:val="0"/>
                      <w:marBottom w:val="0"/>
                      <w:divBdr>
                        <w:top w:val="none" w:sz="0" w:space="0" w:color="auto"/>
                        <w:left w:val="none" w:sz="0" w:space="0" w:color="auto"/>
                        <w:bottom w:val="none" w:sz="0" w:space="0" w:color="auto"/>
                        <w:right w:val="none" w:sz="0" w:space="0" w:color="auto"/>
                      </w:divBdr>
                      <w:divsChild>
                        <w:div w:id="190460866">
                          <w:marLeft w:val="0"/>
                          <w:marRight w:val="0"/>
                          <w:marTop w:val="0"/>
                          <w:marBottom w:val="0"/>
                          <w:divBdr>
                            <w:top w:val="none" w:sz="0" w:space="0" w:color="auto"/>
                            <w:left w:val="none" w:sz="0" w:space="0" w:color="auto"/>
                            <w:bottom w:val="none" w:sz="0" w:space="0" w:color="auto"/>
                            <w:right w:val="none" w:sz="0" w:space="0" w:color="auto"/>
                          </w:divBdr>
                          <w:divsChild>
                            <w:div w:id="1659111154">
                              <w:marLeft w:val="0"/>
                              <w:marRight w:val="0"/>
                              <w:marTop w:val="0"/>
                              <w:marBottom w:val="0"/>
                              <w:divBdr>
                                <w:top w:val="none" w:sz="0" w:space="0" w:color="auto"/>
                                <w:left w:val="none" w:sz="0" w:space="0" w:color="auto"/>
                                <w:bottom w:val="none" w:sz="0" w:space="0" w:color="auto"/>
                                <w:right w:val="none" w:sz="0" w:space="0" w:color="auto"/>
                              </w:divBdr>
                              <w:divsChild>
                                <w:div w:id="1570727358">
                                  <w:marLeft w:val="0"/>
                                  <w:marRight w:val="0"/>
                                  <w:marTop w:val="0"/>
                                  <w:marBottom w:val="0"/>
                                  <w:divBdr>
                                    <w:top w:val="none" w:sz="0" w:space="0" w:color="auto"/>
                                    <w:left w:val="none" w:sz="0" w:space="0" w:color="auto"/>
                                    <w:bottom w:val="none" w:sz="0" w:space="0" w:color="auto"/>
                                    <w:right w:val="none" w:sz="0" w:space="0" w:color="auto"/>
                                  </w:divBdr>
                                  <w:divsChild>
                                    <w:div w:id="130203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0462417">
      <w:bodyDiv w:val="1"/>
      <w:marLeft w:val="0"/>
      <w:marRight w:val="0"/>
      <w:marTop w:val="0"/>
      <w:marBottom w:val="0"/>
      <w:divBdr>
        <w:top w:val="none" w:sz="0" w:space="0" w:color="auto"/>
        <w:left w:val="none" w:sz="0" w:space="0" w:color="auto"/>
        <w:bottom w:val="none" w:sz="0" w:space="0" w:color="auto"/>
        <w:right w:val="none" w:sz="0" w:space="0" w:color="auto"/>
      </w:divBdr>
    </w:div>
    <w:div w:id="1826775854">
      <w:bodyDiv w:val="1"/>
      <w:marLeft w:val="0"/>
      <w:marRight w:val="0"/>
      <w:marTop w:val="0"/>
      <w:marBottom w:val="0"/>
      <w:divBdr>
        <w:top w:val="none" w:sz="0" w:space="0" w:color="auto"/>
        <w:left w:val="none" w:sz="0" w:space="0" w:color="auto"/>
        <w:bottom w:val="none" w:sz="0" w:space="0" w:color="auto"/>
        <w:right w:val="none" w:sz="0" w:space="0" w:color="auto"/>
      </w:divBdr>
    </w:div>
    <w:div w:id="1833329158">
      <w:bodyDiv w:val="1"/>
      <w:marLeft w:val="0"/>
      <w:marRight w:val="0"/>
      <w:marTop w:val="0"/>
      <w:marBottom w:val="0"/>
      <w:divBdr>
        <w:top w:val="none" w:sz="0" w:space="0" w:color="auto"/>
        <w:left w:val="none" w:sz="0" w:space="0" w:color="auto"/>
        <w:bottom w:val="none" w:sz="0" w:space="0" w:color="auto"/>
        <w:right w:val="none" w:sz="0" w:space="0" w:color="auto"/>
      </w:divBdr>
    </w:div>
    <w:div w:id="1858420292">
      <w:bodyDiv w:val="1"/>
      <w:marLeft w:val="0"/>
      <w:marRight w:val="0"/>
      <w:marTop w:val="0"/>
      <w:marBottom w:val="0"/>
      <w:divBdr>
        <w:top w:val="none" w:sz="0" w:space="0" w:color="auto"/>
        <w:left w:val="none" w:sz="0" w:space="0" w:color="auto"/>
        <w:bottom w:val="none" w:sz="0" w:space="0" w:color="auto"/>
        <w:right w:val="none" w:sz="0" w:space="0" w:color="auto"/>
      </w:divBdr>
    </w:div>
    <w:div w:id="1864855503">
      <w:bodyDiv w:val="1"/>
      <w:marLeft w:val="0"/>
      <w:marRight w:val="0"/>
      <w:marTop w:val="0"/>
      <w:marBottom w:val="0"/>
      <w:divBdr>
        <w:top w:val="none" w:sz="0" w:space="0" w:color="auto"/>
        <w:left w:val="none" w:sz="0" w:space="0" w:color="auto"/>
        <w:bottom w:val="none" w:sz="0" w:space="0" w:color="auto"/>
        <w:right w:val="none" w:sz="0" w:space="0" w:color="auto"/>
      </w:divBdr>
    </w:div>
    <w:div w:id="1874415192">
      <w:bodyDiv w:val="1"/>
      <w:marLeft w:val="0"/>
      <w:marRight w:val="0"/>
      <w:marTop w:val="0"/>
      <w:marBottom w:val="0"/>
      <w:divBdr>
        <w:top w:val="none" w:sz="0" w:space="0" w:color="auto"/>
        <w:left w:val="none" w:sz="0" w:space="0" w:color="auto"/>
        <w:bottom w:val="none" w:sz="0" w:space="0" w:color="auto"/>
        <w:right w:val="none" w:sz="0" w:space="0" w:color="auto"/>
      </w:divBdr>
    </w:div>
    <w:div w:id="1877112544">
      <w:bodyDiv w:val="1"/>
      <w:marLeft w:val="0"/>
      <w:marRight w:val="0"/>
      <w:marTop w:val="0"/>
      <w:marBottom w:val="0"/>
      <w:divBdr>
        <w:top w:val="none" w:sz="0" w:space="0" w:color="auto"/>
        <w:left w:val="none" w:sz="0" w:space="0" w:color="auto"/>
        <w:bottom w:val="none" w:sz="0" w:space="0" w:color="auto"/>
        <w:right w:val="none" w:sz="0" w:space="0" w:color="auto"/>
      </w:divBdr>
    </w:div>
    <w:div w:id="1881936882">
      <w:bodyDiv w:val="1"/>
      <w:marLeft w:val="0"/>
      <w:marRight w:val="0"/>
      <w:marTop w:val="0"/>
      <w:marBottom w:val="0"/>
      <w:divBdr>
        <w:top w:val="none" w:sz="0" w:space="0" w:color="auto"/>
        <w:left w:val="none" w:sz="0" w:space="0" w:color="auto"/>
        <w:bottom w:val="none" w:sz="0" w:space="0" w:color="auto"/>
        <w:right w:val="none" w:sz="0" w:space="0" w:color="auto"/>
      </w:divBdr>
    </w:div>
    <w:div w:id="1891266823">
      <w:bodyDiv w:val="1"/>
      <w:marLeft w:val="0"/>
      <w:marRight w:val="0"/>
      <w:marTop w:val="0"/>
      <w:marBottom w:val="0"/>
      <w:divBdr>
        <w:top w:val="none" w:sz="0" w:space="0" w:color="auto"/>
        <w:left w:val="none" w:sz="0" w:space="0" w:color="auto"/>
        <w:bottom w:val="none" w:sz="0" w:space="0" w:color="auto"/>
        <w:right w:val="none" w:sz="0" w:space="0" w:color="auto"/>
      </w:divBdr>
    </w:div>
    <w:div w:id="1904825397">
      <w:bodyDiv w:val="1"/>
      <w:marLeft w:val="0"/>
      <w:marRight w:val="0"/>
      <w:marTop w:val="0"/>
      <w:marBottom w:val="0"/>
      <w:divBdr>
        <w:top w:val="none" w:sz="0" w:space="0" w:color="auto"/>
        <w:left w:val="none" w:sz="0" w:space="0" w:color="auto"/>
        <w:bottom w:val="none" w:sz="0" w:space="0" w:color="auto"/>
        <w:right w:val="none" w:sz="0" w:space="0" w:color="auto"/>
      </w:divBdr>
    </w:div>
    <w:div w:id="1907180708">
      <w:bodyDiv w:val="1"/>
      <w:marLeft w:val="0"/>
      <w:marRight w:val="0"/>
      <w:marTop w:val="0"/>
      <w:marBottom w:val="0"/>
      <w:divBdr>
        <w:top w:val="none" w:sz="0" w:space="0" w:color="auto"/>
        <w:left w:val="none" w:sz="0" w:space="0" w:color="auto"/>
        <w:bottom w:val="none" w:sz="0" w:space="0" w:color="auto"/>
        <w:right w:val="none" w:sz="0" w:space="0" w:color="auto"/>
      </w:divBdr>
    </w:div>
    <w:div w:id="1947542890">
      <w:bodyDiv w:val="1"/>
      <w:marLeft w:val="0"/>
      <w:marRight w:val="0"/>
      <w:marTop w:val="0"/>
      <w:marBottom w:val="0"/>
      <w:divBdr>
        <w:top w:val="none" w:sz="0" w:space="0" w:color="auto"/>
        <w:left w:val="none" w:sz="0" w:space="0" w:color="auto"/>
        <w:bottom w:val="none" w:sz="0" w:space="0" w:color="auto"/>
        <w:right w:val="none" w:sz="0" w:space="0" w:color="auto"/>
      </w:divBdr>
    </w:div>
    <w:div w:id="1951475143">
      <w:bodyDiv w:val="1"/>
      <w:marLeft w:val="0"/>
      <w:marRight w:val="0"/>
      <w:marTop w:val="0"/>
      <w:marBottom w:val="0"/>
      <w:divBdr>
        <w:top w:val="none" w:sz="0" w:space="0" w:color="auto"/>
        <w:left w:val="none" w:sz="0" w:space="0" w:color="auto"/>
        <w:bottom w:val="none" w:sz="0" w:space="0" w:color="auto"/>
        <w:right w:val="none" w:sz="0" w:space="0" w:color="auto"/>
      </w:divBdr>
    </w:div>
    <w:div w:id="1955868986">
      <w:bodyDiv w:val="1"/>
      <w:marLeft w:val="0"/>
      <w:marRight w:val="0"/>
      <w:marTop w:val="0"/>
      <w:marBottom w:val="0"/>
      <w:divBdr>
        <w:top w:val="none" w:sz="0" w:space="0" w:color="auto"/>
        <w:left w:val="none" w:sz="0" w:space="0" w:color="auto"/>
        <w:bottom w:val="none" w:sz="0" w:space="0" w:color="auto"/>
        <w:right w:val="none" w:sz="0" w:space="0" w:color="auto"/>
      </w:divBdr>
    </w:div>
    <w:div w:id="2007131677">
      <w:bodyDiv w:val="1"/>
      <w:marLeft w:val="0"/>
      <w:marRight w:val="0"/>
      <w:marTop w:val="0"/>
      <w:marBottom w:val="0"/>
      <w:divBdr>
        <w:top w:val="none" w:sz="0" w:space="0" w:color="auto"/>
        <w:left w:val="none" w:sz="0" w:space="0" w:color="auto"/>
        <w:bottom w:val="none" w:sz="0" w:space="0" w:color="auto"/>
        <w:right w:val="none" w:sz="0" w:space="0" w:color="auto"/>
      </w:divBdr>
    </w:div>
    <w:div w:id="2025663854">
      <w:bodyDiv w:val="1"/>
      <w:marLeft w:val="0"/>
      <w:marRight w:val="0"/>
      <w:marTop w:val="0"/>
      <w:marBottom w:val="0"/>
      <w:divBdr>
        <w:top w:val="none" w:sz="0" w:space="0" w:color="auto"/>
        <w:left w:val="none" w:sz="0" w:space="0" w:color="auto"/>
        <w:bottom w:val="none" w:sz="0" w:space="0" w:color="auto"/>
        <w:right w:val="none" w:sz="0" w:space="0" w:color="auto"/>
      </w:divBdr>
    </w:div>
    <w:div w:id="2050373167">
      <w:bodyDiv w:val="1"/>
      <w:marLeft w:val="0"/>
      <w:marRight w:val="0"/>
      <w:marTop w:val="0"/>
      <w:marBottom w:val="0"/>
      <w:divBdr>
        <w:top w:val="none" w:sz="0" w:space="0" w:color="auto"/>
        <w:left w:val="none" w:sz="0" w:space="0" w:color="auto"/>
        <w:bottom w:val="none" w:sz="0" w:space="0" w:color="auto"/>
        <w:right w:val="none" w:sz="0" w:space="0" w:color="auto"/>
      </w:divBdr>
    </w:div>
    <w:div w:id="2077580742">
      <w:bodyDiv w:val="1"/>
      <w:marLeft w:val="0"/>
      <w:marRight w:val="0"/>
      <w:marTop w:val="0"/>
      <w:marBottom w:val="0"/>
      <w:divBdr>
        <w:top w:val="none" w:sz="0" w:space="0" w:color="auto"/>
        <w:left w:val="none" w:sz="0" w:space="0" w:color="auto"/>
        <w:bottom w:val="none" w:sz="0" w:space="0" w:color="auto"/>
        <w:right w:val="none" w:sz="0" w:space="0" w:color="auto"/>
      </w:divBdr>
    </w:div>
    <w:div w:id="2079983700">
      <w:bodyDiv w:val="1"/>
      <w:marLeft w:val="0"/>
      <w:marRight w:val="0"/>
      <w:marTop w:val="0"/>
      <w:marBottom w:val="0"/>
      <w:divBdr>
        <w:top w:val="none" w:sz="0" w:space="0" w:color="auto"/>
        <w:left w:val="none" w:sz="0" w:space="0" w:color="auto"/>
        <w:bottom w:val="none" w:sz="0" w:space="0" w:color="auto"/>
        <w:right w:val="none" w:sz="0" w:space="0" w:color="auto"/>
      </w:divBdr>
    </w:div>
    <w:div w:id="2092072841">
      <w:bodyDiv w:val="1"/>
      <w:marLeft w:val="0"/>
      <w:marRight w:val="0"/>
      <w:marTop w:val="0"/>
      <w:marBottom w:val="0"/>
      <w:divBdr>
        <w:top w:val="none" w:sz="0" w:space="0" w:color="auto"/>
        <w:left w:val="none" w:sz="0" w:space="0" w:color="auto"/>
        <w:bottom w:val="none" w:sz="0" w:space="0" w:color="auto"/>
        <w:right w:val="none" w:sz="0" w:space="0" w:color="auto"/>
      </w:divBdr>
    </w:div>
    <w:div w:id="2093041353">
      <w:bodyDiv w:val="1"/>
      <w:marLeft w:val="0"/>
      <w:marRight w:val="0"/>
      <w:marTop w:val="0"/>
      <w:marBottom w:val="0"/>
      <w:divBdr>
        <w:top w:val="none" w:sz="0" w:space="0" w:color="auto"/>
        <w:left w:val="none" w:sz="0" w:space="0" w:color="auto"/>
        <w:bottom w:val="none" w:sz="0" w:space="0" w:color="auto"/>
        <w:right w:val="none" w:sz="0" w:space="0" w:color="auto"/>
      </w:divBdr>
    </w:div>
    <w:div w:id="2104688805">
      <w:bodyDiv w:val="1"/>
      <w:marLeft w:val="0"/>
      <w:marRight w:val="0"/>
      <w:marTop w:val="0"/>
      <w:marBottom w:val="0"/>
      <w:divBdr>
        <w:top w:val="none" w:sz="0" w:space="0" w:color="auto"/>
        <w:left w:val="none" w:sz="0" w:space="0" w:color="auto"/>
        <w:bottom w:val="none" w:sz="0" w:space="0" w:color="auto"/>
        <w:right w:val="none" w:sz="0" w:space="0" w:color="auto"/>
      </w:divBdr>
    </w:div>
    <w:div w:id="2119984657">
      <w:bodyDiv w:val="1"/>
      <w:marLeft w:val="0"/>
      <w:marRight w:val="0"/>
      <w:marTop w:val="0"/>
      <w:marBottom w:val="0"/>
      <w:divBdr>
        <w:top w:val="none" w:sz="0" w:space="0" w:color="auto"/>
        <w:left w:val="none" w:sz="0" w:space="0" w:color="auto"/>
        <w:bottom w:val="none" w:sz="0" w:space="0" w:color="auto"/>
        <w:right w:val="none" w:sz="0" w:space="0" w:color="auto"/>
      </w:divBdr>
    </w:div>
    <w:div w:id="2126344681">
      <w:bodyDiv w:val="1"/>
      <w:marLeft w:val="0"/>
      <w:marRight w:val="0"/>
      <w:marTop w:val="0"/>
      <w:marBottom w:val="0"/>
      <w:divBdr>
        <w:top w:val="none" w:sz="0" w:space="0" w:color="auto"/>
        <w:left w:val="none" w:sz="0" w:space="0" w:color="auto"/>
        <w:bottom w:val="none" w:sz="0" w:space="0" w:color="auto"/>
        <w:right w:val="none" w:sz="0" w:space="0" w:color="auto"/>
      </w:divBdr>
    </w:div>
    <w:div w:id="2127234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5.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7.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E:\SRH_Heidelberg\D_4_Theses\D_4_3_Vorlagen\WissArbeit.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25AA3CEA-FF70-4EC8-B9FC-2E388F9595D7}"/>
      </w:docPartPr>
      <w:docPartBody>
        <w:p w:rsidR="001A3B37" w:rsidRDefault="0095342B">
          <w:r w:rsidRPr="001821B4">
            <w:rPr>
              <w:rStyle w:val="PlaceholderText"/>
            </w:rPr>
            <w:t>Click or tap here to enter text.</w:t>
          </w:r>
        </w:p>
      </w:docPartBody>
    </w:docPart>
    <w:docPart>
      <w:docPartPr>
        <w:name w:val="E05D5C47C8834050A408BA26B68E7D66"/>
        <w:category>
          <w:name w:val="General"/>
          <w:gallery w:val="placeholder"/>
        </w:category>
        <w:types>
          <w:type w:val="bbPlcHdr"/>
        </w:types>
        <w:behaviors>
          <w:behavior w:val="content"/>
        </w:behaviors>
        <w:guid w:val="{4BED2F70-CCFD-4768-BB53-12341D236904}"/>
      </w:docPartPr>
      <w:docPartBody>
        <w:p w:rsidR="001A3B37" w:rsidRDefault="0095342B" w:rsidP="0095342B">
          <w:pPr>
            <w:pStyle w:val="E05D5C47C8834050A408BA26B68E7D66"/>
          </w:pPr>
          <w:r w:rsidRPr="001821B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42B"/>
    <w:rsid w:val="00061DDB"/>
    <w:rsid w:val="00065CE9"/>
    <w:rsid w:val="00081F8B"/>
    <w:rsid w:val="00175DB4"/>
    <w:rsid w:val="001A3B37"/>
    <w:rsid w:val="001E258A"/>
    <w:rsid w:val="00271040"/>
    <w:rsid w:val="002F7B3B"/>
    <w:rsid w:val="003D439A"/>
    <w:rsid w:val="003F42F0"/>
    <w:rsid w:val="00485D05"/>
    <w:rsid w:val="00511F9D"/>
    <w:rsid w:val="00566D58"/>
    <w:rsid w:val="005B03BE"/>
    <w:rsid w:val="005B27C6"/>
    <w:rsid w:val="005C596D"/>
    <w:rsid w:val="00654475"/>
    <w:rsid w:val="007A62CC"/>
    <w:rsid w:val="00842F96"/>
    <w:rsid w:val="008826F0"/>
    <w:rsid w:val="0095342B"/>
    <w:rsid w:val="0097527E"/>
    <w:rsid w:val="009762DD"/>
    <w:rsid w:val="009826BE"/>
    <w:rsid w:val="00A47408"/>
    <w:rsid w:val="00AB54FA"/>
    <w:rsid w:val="00B231CA"/>
    <w:rsid w:val="00BD3CA5"/>
    <w:rsid w:val="00C20CFB"/>
    <w:rsid w:val="00C77739"/>
    <w:rsid w:val="00C866CD"/>
    <w:rsid w:val="00CE1DB2"/>
    <w:rsid w:val="00DD09BC"/>
    <w:rsid w:val="00F71511"/>
    <w:rsid w:val="00FD79C0"/>
    <w:rsid w:val="00FE7A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5CE9"/>
    <w:rPr>
      <w:color w:val="808080"/>
    </w:rPr>
  </w:style>
  <w:style w:type="paragraph" w:customStyle="1" w:styleId="E05D5C47C8834050A408BA26B68E7D66">
    <w:name w:val="E05D5C47C8834050A408BA26B68E7D66"/>
    <w:rsid w:val="009534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Larissa">
  <a:themeElements>
    <a:clrScheme name="WissArb">
      <a:dk1>
        <a:sysClr val="windowText" lastClr="000000"/>
      </a:dk1>
      <a:lt1>
        <a:sysClr val="window" lastClr="FFFFFF"/>
      </a:lt1>
      <a:dk2>
        <a:srgbClr val="595959"/>
      </a:dk2>
      <a:lt2>
        <a:srgbClr val="F2F2F2"/>
      </a:lt2>
      <a:accent1>
        <a:srgbClr val="7F7F7F"/>
      </a:accent1>
      <a:accent2>
        <a:srgbClr val="BFBFBF"/>
      </a:accent2>
      <a:accent3>
        <a:srgbClr val="7F7F7F"/>
      </a:accent3>
      <a:accent4>
        <a:srgbClr val="595959"/>
      </a:accent4>
      <a:accent5>
        <a:srgbClr val="7F7F7F"/>
      </a:accent5>
      <a:accent6>
        <a:srgbClr val="D8D8D8"/>
      </a:accent6>
      <a:hlink>
        <a:srgbClr val="3F3F3F"/>
      </a:hlink>
      <a:folHlink>
        <a:srgbClr val="7F7F7F"/>
      </a:folHlink>
    </a:clrScheme>
    <a:fontScheme name="WissArb">
      <a:majorFont>
        <a:latin typeface="Arial"/>
        <a:ea typeface=""/>
        <a:cs typeface=""/>
      </a:majorFont>
      <a:minorFont>
        <a:latin typeface="Times New Roman"/>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C02FD-6110-4C45-8727-CCBD4F593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WissArbeit</Template>
  <TotalTime>1902</TotalTime>
  <Pages>33</Pages>
  <Words>43858</Words>
  <Characters>249995</Characters>
  <Application>Microsoft Office Word</Application>
  <DocSecurity>0</DocSecurity>
  <Lines>2083</Lines>
  <Paragraphs>586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Microsoft</Company>
  <LinksUpToDate>false</LinksUpToDate>
  <CharactersWithSpaces>293267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Ketan Darekar</dc:creator>
  <cp:lastModifiedBy>Ketan Darekar</cp:lastModifiedBy>
  <cp:revision>51</cp:revision>
  <cp:lastPrinted>2025-05-31T10:00:00Z</cp:lastPrinted>
  <dcterms:created xsi:type="dcterms:W3CDTF">2025-05-20T11:00:00Z</dcterms:created>
  <dcterms:modified xsi:type="dcterms:W3CDTF">2025-06-11T12:09:00Z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Master Thesis - Retrieval-Augmented Generation</vt:lpwstr>
  </property>
  <property fmtid="{D5CDD505-2E9C-101B-9397-08002B2CF9AE}" pid="3" name="CitaviDocumentProperty_0">
    <vt:lpwstr>a497688b-32bf-4a30-a6ed-cca847fabde3</vt:lpwstr>
  </property>
  <property fmtid="{D5CDD505-2E9C-101B-9397-08002B2CF9AE}" pid="4" name="CitaviDocumentProperty_8">
    <vt:lpwstr>C:\Users\Ketan\Documents\Citavi 6\Projects\Master Thesis - Retrieval-Augmented Generation\Master Thesis - Retrieval-Augmented Generation.ctv6</vt:lpwstr>
  </property>
  <property fmtid="{D5CDD505-2E9C-101B-9397-08002B2CF9AE}" pid="5" name="CitaviDocumentProperty_1">
    <vt:lpwstr>6.19.2.1</vt:lpwstr>
  </property>
  <property fmtid="{D5CDD505-2E9C-101B-9397-08002B2CF9AE}" pid="6" name="CitaviDocumentProperty_6">
    <vt:lpwstr>False</vt:lpwstr>
  </property>
</Properties>
</file>